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9D4127" w:rsidRDefault="00E75EA5" w:rsidP="00221DE2">
      <w:pPr>
        <w:pStyle w:val="59"/>
      </w:pPr>
    </w:p>
    <w:p w14:paraId="196A4D35" w14:textId="17E4ED32" w:rsidR="00E75EA5" w:rsidRPr="009D4127" w:rsidRDefault="00E75EA5" w:rsidP="00221DE2">
      <w:pPr>
        <w:pStyle w:val="59"/>
      </w:pPr>
    </w:p>
    <w:p w14:paraId="28887A0C" w14:textId="3CFDF3AB" w:rsidR="002C32D5" w:rsidRPr="00CD601A" w:rsidRDefault="00DF43D3" w:rsidP="006E22C6">
      <w:pPr>
        <w:pStyle w:val="59"/>
      </w:pPr>
      <w:r w:rsidRPr="00DF43D3">
        <w:rPr>
          <w:rFonts w:ascii="宋体" w:eastAsia="宋体" w:hAnsi="宋体" w:cs="宋体" w:hint="eastAsia"/>
        </w:rPr>
        <w:t>昇</w:t>
      </w:r>
      <w:proofErr w:type="gramStart"/>
      <w:r w:rsidRPr="00DF43D3">
        <w:rPr>
          <w:rFonts w:ascii="方正兰亭黑简体" w:hAnsi="方正兰亭黑简体" w:cs="方正兰亭黑简体" w:hint="eastAsia"/>
        </w:rPr>
        <w:t>腾创新</w:t>
      </w:r>
      <w:proofErr w:type="gramEnd"/>
      <w:r w:rsidRPr="00DF43D3">
        <w:rPr>
          <w:rFonts w:ascii="方正兰亭黑简体" w:hAnsi="方正兰亭黑简体" w:cs="方正兰亭黑简体" w:hint="eastAsia"/>
        </w:rPr>
        <w:t>实践课</w:t>
      </w:r>
    </w:p>
    <w:p w14:paraId="5D450DE1" w14:textId="5308AE08" w:rsidR="00E75EA5" w:rsidRPr="009D4127" w:rsidRDefault="00E75EA5" w:rsidP="00221DE2">
      <w:pPr>
        <w:pStyle w:val="59"/>
      </w:pPr>
    </w:p>
    <w:p w14:paraId="0F0948E5" w14:textId="409E85B5" w:rsidR="00E75EA5" w:rsidRPr="009D4127" w:rsidRDefault="00E75EA5" w:rsidP="00221DE2">
      <w:pPr>
        <w:pStyle w:val="59"/>
      </w:pPr>
    </w:p>
    <w:p w14:paraId="1C7C3611" w14:textId="77777777" w:rsidR="00E75EA5" w:rsidRPr="009D4127" w:rsidRDefault="00E75EA5" w:rsidP="00221DE2">
      <w:pPr>
        <w:pStyle w:val="59"/>
      </w:pPr>
    </w:p>
    <w:p w14:paraId="2B63D2A6" w14:textId="77777777" w:rsidR="0020153C" w:rsidRDefault="0020153C" w:rsidP="00221DE2">
      <w:pPr>
        <w:pStyle w:val="59"/>
      </w:pPr>
    </w:p>
    <w:p w14:paraId="03FC21EE" w14:textId="77777777" w:rsidR="00970D6C" w:rsidRDefault="00970D6C" w:rsidP="00221DE2">
      <w:pPr>
        <w:pStyle w:val="59"/>
      </w:pPr>
    </w:p>
    <w:p w14:paraId="45427A13" w14:textId="64B1129F" w:rsidR="0020153C" w:rsidRPr="009D4127" w:rsidRDefault="00A77C54" w:rsidP="00046FF1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>
        <w:rPr>
          <w:rFonts w:ascii="Huawei Sans" w:eastAsia="方正兰亭黑简体" w:hAnsi="Huawei Sans"/>
          <w:sz w:val="72"/>
          <w:szCs w:val="72"/>
          <w:lang w:eastAsia="zh-CN"/>
        </w:rPr>
        <w:t>MNIST</w:t>
      </w:r>
      <w:r>
        <w:rPr>
          <w:rFonts w:ascii="Huawei Sans" w:eastAsia="方正兰亭黑简体" w:hAnsi="Huawei Sans"/>
          <w:sz w:val="72"/>
          <w:szCs w:val="72"/>
          <w:lang w:eastAsia="zh-CN"/>
        </w:rPr>
        <w:t>手写</w:t>
      </w:r>
      <w:r w:rsidR="00711532">
        <w:rPr>
          <w:rFonts w:ascii="Huawei Sans" w:eastAsia="方正兰亭黑简体" w:hAnsi="Huawei Sans" w:hint="eastAsia"/>
          <w:sz w:val="72"/>
          <w:szCs w:val="72"/>
          <w:lang w:eastAsia="zh-CN"/>
        </w:rPr>
        <w:t>体</w:t>
      </w:r>
      <w:r>
        <w:rPr>
          <w:rFonts w:ascii="Huawei Sans" w:eastAsia="方正兰亭黑简体" w:hAnsi="Huawei Sans"/>
          <w:sz w:val="72"/>
          <w:szCs w:val="72"/>
          <w:lang w:eastAsia="zh-CN"/>
        </w:rPr>
        <w:t>识别</w:t>
      </w:r>
      <w:r w:rsidR="00E75EA5" w:rsidRPr="009D4127">
        <w:rPr>
          <w:rFonts w:ascii="Huawei Sans" w:eastAsia="方正兰亭黑简体" w:hAnsi="Huawei Sans"/>
          <w:sz w:val="72"/>
          <w:szCs w:val="72"/>
          <w:lang w:eastAsia="zh-CN"/>
        </w:rPr>
        <w:t>实验手册</w:t>
      </w:r>
    </w:p>
    <w:p w14:paraId="22520186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3F112442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0FA8C2C2" w14:textId="7EBD988C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8444A97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4EEE72F3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62ED3664" w14:textId="414C8387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7ED191B9" w14:textId="77777777" w:rsidR="00213E96" w:rsidRPr="009D4127" w:rsidRDefault="00213E9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48D05E2B" w14:textId="77777777" w:rsidR="00213E96" w:rsidRPr="009D4127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</w:p>
    <w:p w14:paraId="7CB96A1D" w14:textId="77777777" w:rsidR="00213E96" w:rsidRPr="009D4127" w:rsidRDefault="00213E9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7028DA36" w14:textId="14CA7C1E" w:rsidR="00213E96" w:rsidRPr="009D4127" w:rsidRDefault="00342110" w:rsidP="00213E96">
      <w:pPr>
        <w:pStyle w:val="cover--"/>
        <w:rPr>
          <w:rFonts w:ascii="Huawei Sans" w:eastAsia="方正兰亭黑简体" w:hAnsi="Huawei Sans"/>
          <w:noProof/>
        </w:rPr>
      </w:pPr>
      <w:r w:rsidRPr="009D4127">
        <w:rPr>
          <w:rFonts w:ascii="Huawei Sans" w:eastAsia="方正兰亭黑简体" w:hAnsi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9D4127" w:rsidRDefault="00213E96" w:rsidP="00213E96">
      <w:pPr>
        <w:rPr>
          <w:rFonts w:ascii="Huawei Sans" w:eastAsia="方正兰亭黑简体" w:hAnsi="Huawei Sans"/>
        </w:rPr>
      </w:pPr>
      <w:r w:rsidRPr="009D4127">
        <w:rPr>
          <w:rFonts w:ascii="Huawei Sans" w:eastAsia="方正兰亭黑简体" w:hAnsi="Huawei Sans"/>
          <w:caps/>
        </w:rPr>
        <w:fldChar w:fldCharType="begin"/>
      </w:r>
      <w:r w:rsidRPr="009D4127">
        <w:rPr>
          <w:rFonts w:ascii="Huawei Sans" w:eastAsia="方正兰亭黑简体" w:hAnsi="Huawei Sans"/>
          <w:caps/>
        </w:rPr>
        <w:instrText xml:space="preserve"> DOCPROPERTY  Confidential </w:instrText>
      </w:r>
      <w:r w:rsidRPr="009D4127">
        <w:rPr>
          <w:rFonts w:ascii="Huawei Sans" w:eastAsia="方正兰亭黑简体" w:hAnsi="Huawei Sans"/>
          <w:caps/>
        </w:rPr>
        <w:fldChar w:fldCharType="end"/>
      </w:r>
    </w:p>
    <w:p w14:paraId="6F7BEF1B" w14:textId="77777777" w:rsidR="00213E96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  <w:r w:rsidRPr="009D4127">
        <w:rPr>
          <w:rFonts w:ascii="Huawei Sans" w:eastAsia="方正兰亭黑简体" w:hAnsi="Huawei Sans"/>
          <w:lang w:eastAsia="zh-CN"/>
        </w:rPr>
        <w:t>华为技术有限公司</w:t>
      </w:r>
    </w:p>
    <w:tbl>
      <w:tblPr>
        <w:tblStyle w:val="a8"/>
        <w:tblW w:w="0" w:type="auto"/>
        <w:tblInd w:w="0" w:type="dxa"/>
        <w:tblLook w:val="01E0" w:firstRow="1" w:lastRow="1" w:firstColumn="1" w:lastColumn="1" w:noHBand="0" w:noVBand="0"/>
      </w:tblPr>
      <w:tblGrid>
        <w:gridCol w:w="9639"/>
      </w:tblGrid>
      <w:tr w:rsidR="00221DE2" w:rsidRPr="004F5A90" w14:paraId="7265079A" w14:textId="77777777" w:rsidTr="00BC1610">
        <w:trPr>
          <w:trHeight w:val="4799"/>
        </w:trPr>
        <w:tc>
          <w:tcPr>
            <w:tcW w:w="9639" w:type="dxa"/>
          </w:tcPr>
          <w:p w14:paraId="69DCF30B" w14:textId="77777777" w:rsidR="00221DE2" w:rsidRPr="004F5A90" w:rsidRDefault="00221DE2" w:rsidP="00BC1610">
            <w:pPr>
              <w:pStyle w:val="Cover4"/>
              <w:rPr>
                <w:rFonts w:ascii="Huawei Sans" w:eastAsia="方正兰亭黑简体" w:hAnsi="Huawei Sans" w:cs="Huawei Sans"/>
                <w:sz w:val="22"/>
              </w:rPr>
            </w:pPr>
            <w:r w:rsidRPr="004F5A90">
              <w:rPr>
                <w:rFonts w:ascii="Huawei Sans" w:eastAsia="方正兰亭黑简体" w:hAnsi="Huawei Sans" w:cs="Huawei Sans"/>
                <w:sz w:val="22"/>
              </w:rPr>
              <w:lastRenderedPageBreak/>
              <w:t>版权所有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 xml:space="preserve"> © 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>华为技术有限公司</w:t>
            </w:r>
            <w:r>
              <w:rPr>
                <w:rFonts w:ascii="Huawei Sans" w:eastAsia="方正兰亭黑简体" w:hAnsi="Huawei Sans" w:cs="Huawei Sans"/>
                <w:sz w:val="22"/>
              </w:rPr>
              <w:t xml:space="preserve"> 2021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>。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 xml:space="preserve"> 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>保留一切权利。</w:t>
            </w:r>
          </w:p>
          <w:p w14:paraId="5C64ED59" w14:textId="77777777" w:rsidR="00221DE2" w:rsidRPr="004F5A90" w:rsidRDefault="00221DE2" w:rsidP="00BC1610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非经本公司书面许可，任何单位和个人不得擅自摘抄、复制本文档内容的部分或全部，并不得以任何形式传播。</w:t>
            </w:r>
          </w:p>
          <w:p w14:paraId="26F24EF1" w14:textId="77777777" w:rsidR="00221DE2" w:rsidRPr="004F5A90" w:rsidRDefault="00221DE2" w:rsidP="00BC1610">
            <w:pPr>
              <w:pStyle w:val="Cover3"/>
              <w:rPr>
                <w:rFonts w:ascii="Huawei Sans" w:eastAsia="方正兰亭黑简体" w:hAnsi="Huawei Sans" w:cs="Huawei Sans"/>
              </w:rPr>
            </w:pPr>
          </w:p>
          <w:p w14:paraId="38CB44B3" w14:textId="77777777" w:rsidR="00221DE2" w:rsidRPr="004F5A90" w:rsidRDefault="00221DE2" w:rsidP="00BC1610">
            <w:pPr>
              <w:pStyle w:val="Cover3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商标声明</w:t>
            </w:r>
          </w:p>
          <w:p w14:paraId="69175600" w14:textId="77777777" w:rsidR="00221DE2" w:rsidRPr="004F5A90" w:rsidRDefault="00221DE2" w:rsidP="00BC1610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noProof/>
                <w:sz w:val="44"/>
              </w:rPr>
              <w:drawing>
                <wp:inline distT="0" distB="0" distL="0" distR="0" wp14:anchorId="6296C2CE" wp14:editId="4CBC51B2">
                  <wp:extent cx="295200" cy="300636"/>
                  <wp:effectExtent l="0" t="0" r="0" b="4445"/>
                  <wp:docPr id="9" name="图片 9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5A90">
              <w:rPr>
                <w:rFonts w:ascii="Huawei Sans" w:eastAsia="方正兰亭黑简体" w:hAnsi="Huawei Sans" w:cs="Huawei Sans"/>
                <w:sz w:val="24"/>
              </w:rPr>
              <w:t>和其他华为商标均为华为技术有限公司的商标。</w:t>
            </w:r>
          </w:p>
          <w:p w14:paraId="3F4B2913" w14:textId="77777777" w:rsidR="00221DE2" w:rsidRPr="004F5A90" w:rsidRDefault="00221DE2" w:rsidP="00BC1610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本文档提及的其他所有商标或注册商标，由各自的所有人拥有。</w:t>
            </w:r>
          </w:p>
          <w:p w14:paraId="41738708" w14:textId="77777777" w:rsidR="00221DE2" w:rsidRPr="004F5A90" w:rsidRDefault="00221DE2" w:rsidP="00BC1610">
            <w:pPr>
              <w:pStyle w:val="Cover3"/>
              <w:rPr>
                <w:rFonts w:ascii="Huawei Sans" w:eastAsia="方正兰亭黑简体" w:hAnsi="Huawei Sans" w:cs="Huawei Sans"/>
              </w:rPr>
            </w:pPr>
          </w:p>
          <w:p w14:paraId="0810228A" w14:textId="77777777" w:rsidR="00221DE2" w:rsidRPr="004F5A90" w:rsidRDefault="00221DE2" w:rsidP="00BC1610">
            <w:pPr>
              <w:pStyle w:val="Cover3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注意</w:t>
            </w:r>
          </w:p>
          <w:p w14:paraId="6E09B96F" w14:textId="77777777" w:rsidR="00221DE2" w:rsidRPr="004F5A90" w:rsidRDefault="00221DE2" w:rsidP="00BC1610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您购买的产品、服务或特性等</w:t>
            </w:r>
            <w:proofErr w:type="gramStart"/>
            <w:r w:rsidRPr="004F5A90">
              <w:rPr>
                <w:rFonts w:ascii="Huawei Sans" w:eastAsia="方正兰亭黑简体" w:hAnsi="Huawei Sans" w:cs="Huawei Sans"/>
                <w:sz w:val="24"/>
              </w:rPr>
              <w:t>应受华为</w:t>
            </w:r>
            <w:proofErr w:type="gramEnd"/>
            <w:r w:rsidRPr="004F5A90">
              <w:rPr>
                <w:rFonts w:ascii="Huawei Sans" w:eastAsia="方正兰亭黑简体" w:hAnsi="Huawei Sans" w:cs="Huawei Sans"/>
                <w:sz w:val="24"/>
              </w:rPr>
              <w:t>公司商业合同和条款的约束，本文档中描述的全部或部分产品、服务或特性可能</w:t>
            </w:r>
            <w:proofErr w:type="gramStart"/>
            <w:r w:rsidRPr="004F5A90">
              <w:rPr>
                <w:rFonts w:ascii="Huawei Sans" w:eastAsia="方正兰亭黑简体" w:hAnsi="Huawei Sans" w:cs="Huawei Sans"/>
                <w:sz w:val="24"/>
              </w:rPr>
              <w:t>不在您</w:t>
            </w:r>
            <w:proofErr w:type="gramEnd"/>
            <w:r w:rsidRPr="004F5A90">
              <w:rPr>
                <w:rFonts w:ascii="Huawei Sans" w:eastAsia="方正兰亭黑简体" w:hAnsi="Huawei Sans" w:cs="Huawei Sans"/>
                <w:sz w:val="24"/>
              </w:rPr>
              <w:t>的购买或使用范围之内。除非合同另有约定，华为公司对本文档内容不做任何明示或暗示的声明或保证。</w:t>
            </w:r>
          </w:p>
          <w:p w14:paraId="061BC519" w14:textId="77777777" w:rsidR="00221DE2" w:rsidRPr="004F5A90" w:rsidRDefault="00221DE2" w:rsidP="00BC1610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14:paraId="28E18FA4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7050413F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51E3F057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30882D85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73472114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1658"/>
        <w:gridCol w:w="7868"/>
      </w:tblGrid>
      <w:tr w:rsidR="00221DE2" w:rsidRPr="004F5A90" w14:paraId="72B9B376" w14:textId="77777777" w:rsidTr="00BC1610">
        <w:trPr>
          <w:trHeight w:val="634"/>
        </w:trPr>
        <w:tc>
          <w:tcPr>
            <w:tcW w:w="9640" w:type="dxa"/>
            <w:gridSpan w:val="2"/>
            <w:vAlign w:val="center"/>
          </w:tcPr>
          <w:p w14:paraId="0ACCED56" w14:textId="77777777" w:rsidR="00221DE2" w:rsidRPr="004F5A90" w:rsidRDefault="00221DE2" w:rsidP="00BC1610">
            <w:pPr>
              <w:pStyle w:val="Cover2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华为技术有限公司</w:t>
            </w:r>
          </w:p>
        </w:tc>
      </w:tr>
      <w:tr w:rsidR="00221DE2" w:rsidRPr="004F5A90" w14:paraId="3EA51455" w14:textId="77777777" w:rsidTr="00BC1610">
        <w:trPr>
          <w:trHeight w:val="371"/>
        </w:trPr>
        <w:tc>
          <w:tcPr>
            <w:tcW w:w="1675" w:type="dxa"/>
            <w:vAlign w:val="center"/>
          </w:tcPr>
          <w:p w14:paraId="5926B10C" w14:textId="77777777" w:rsidR="00221DE2" w:rsidRPr="004F5A90" w:rsidRDefault="00221DE2" w:rsidP="00BC1610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地址：</w:t>
            </w:r>
          </w:p>
        </w:tc>
        <w:tc>
          <w:tcPr>
            <w:tcW w:w="7965" w:type="dxa"/>
            <w:vAlign w:val="center"/>
          </w:tcPr>
          <w:p w14:paraId="3C630AE0" w14:textId="77777777" w:rsidR="00221DE2" w:rsidRPr="004F5A90" w:rsidRDefault="00221DE2" w:rsidP="00BC1610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深圳市龙岗区</w:t>
            </w:r>
            <w:proofErr w:type="gramStart"/>
            <w:r w:rsidRPr="004F5A90">
              <w:rPr>
                <w:rFonts w:ascii="Huawei Sans" w:eastAsia="方正兰亭黑简体" w:hAnsi="Huawei Sans" w:cs="Huawei Sans"/>
              </w:rPr>
              <w:t>坂</w:t>
            </w:r>
            <w:proofErr w:type="gramEnd"/>
            <w:r w:rsidRPr="004F5A90">
              <w:rPr>
                <w:rFonts w:ascii="Huawei Sans" w:eastAsia="方正兰亭黑简体" w:hAnsi="Huawei Sans" w:cs="Huawei Sans"/>
              </w:rPr>
              <w:t>田华为总部办公楼</w:t>
            </w:r>
            <w:r w:rsidRPr="004F5A90">
              <w:rPr>
                <w:rFonts w:ascii="Huawei Sans" w:eastAsia="方正兰亭黑简体" w:hAnsi="Huawei Sans" w:cs="Huawei Sans"/>
              </w:rPr>
              <w:t xml:space="preserve">     </w:t>
            </w:r>
            <w:r w:rsidRPr="004F5A90">
              <w:rPr>
                <w:rFonts w:ascii="Huawei Sans" w:eastAsia="方正兰亭黑简体" w:hAnsi="Huawei Sans" w:cs="Huawei Sans"/>
              </w:rPr>
              <w:t>邮编：</w:t>
            </w:r>
            <w:r w:rsidRPr="004F5A90">
              <w:rPr>
                <w:rFonts w:ascii="Huawei Sans" w:eastAsia="方正兰亭黑简体" w:hAnsi="Huawei Sans" w:cs="Huawei Sans"/>
              </w:rPr>
              <w:t>518129</w:t>
            </w:r>
          </w:p>
        </w:tc>
      </w:tr>
      <w:tr w:rsidR="00221DE2" w:rsidRPr="004F5A90" w14:paraId="336038F0" w14:textId="77777777" w:rsidTr="00BC1610">
        <w:trPr>
          <w:trHeight w:val="337"/>
        </w:trPr>
        <w:tc>
          <w:tcPr>
            <w:tcW w:w="1675" w:type="dxa"/>
            <w:vAlign w:val="center"/>
          </w:tcPr>
          <w:p w14:paraId="5E09DC5D" w14:textId="77777777" w:rsidR="00221DE2" w:rsidRPr="004F5A90" w:rsidRDefault="00221DE2" w:rsidP="00BC1610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网址：</w:t>
            </w:r>
          </w:p>
        </w:tc>
        <w:tc>
          <w:tcPr>
            <w:tcW w:w="7965" w:type="dxa"/>
            <w:vAlign w:val="center"/>
          </w:tcPr>
          <w:p w14:paraId="3B57D3AC" w14:textId="77777777" w:rsidR="00221DE2" w:rsidRPr="004F5A90" w:rsidRDefault="00221DE2" w:rsidP="00BC1610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Style w:val="af"/>
                <w:rFonts w:ascii="Huawei Sans" w:eastAsia="方正兰亭黑简体" w:hAnsi="Huawei Sans" w:cs="Huawei Sans"/>
                <w:lang w:val="pt-BR"/>
              </w:rPr>
              <w:t>http://</w:t>
            </w:r>
            <w:r w:rsidR="00D42913">
              <w:rPr>
                <w:rStyle w:val="af"/>
                <w:rFonts w:ascii="Huawei Sans" w:eastAsia="方正兰亭黑简体" w:hAnsi="Huawei Sans" w:cs="Huawei Sans"/>
                <w:lang w:val="pt-BR"/>
              </w:rPr>
              <w:fldChar w:fldCharType="begin"/>
            </w:r>
            <w:r w:rsidR="00D42913">
              <w:rPr>
                <w:rStyle w:val="af"/>
                <w:rFonts w:ascii="Huawei Sans" w:eastAsia="方正兰亭黑简体" w:hAnsi="Huawei Sans" w:cs="Huawei Sans"/>
                <w:lang w:val="pt-BR"/>
              </w:rPr>
              <w:instrText xml:space="preserve"> HYPERLINK "http://e.huawei.com/" </w:instrText>
            </w:r>
            <w:r w:rsidR="00D42913">
              <w:rPr>
                <w:rStyle w:val="af"/>
                <w:rFonts w:ascii="Huawei Sans" w:eastAsia="方正兰亭黑简体" w:hAnsi="Huawei Sans" w:cs="Huawei Sans"/>
                <w:lang w:val="pt-BR"/>
              </w:rPr>
              <w:fldChar w:fldCharType="separate"/>
            </w:r>
            <w:r w:rsidRPr="004F5A90">
              <w:rPr>
                <w:rStyle w:val="af"/>
                <w:rFonts w:ascii="Huawei Sans" w:eastAsia="方正兰亭黑简体" w:hAnsi="Huawei Sans" w:cs="Huawei Sans"/>
                <w:lang w:val="pt-BR"/>
              </w:rPr>
              <w:t>e</w:t>
            </w:r>
            <w:r w:rsidR="00D42913">
              <w:rPr>
                <w:rStyle w:val="af"/>
                <w:rFonts w:ascii="Huawei Sans" w:eastAsia="方正兰亭黑简体" w:hAnsi="Huawei Sans" w:cs="Huawei Sans"/>
                <w:lang w:val="pt-BR"/>
              </w:rPr>
              <w:fldChar w:fldCharType="end"/>
            </w:r>
            <w:r w:rsidRPr="004F5A90">
              <w:rPr>
                <w:rStyle w:val="af"/>
                <w:rFonts w:ascii="Huawei Sans" w:eastAsia="方正兰亭黑简体" w:hAnsi="Huawei Sans" w:cs="Huawei Sans"/>
                <w:lang w:val="pt-BR"/>
              </w:rPr>
              <w:t>.huawei.com</w:t>
            </w:r>
          </w:p>
        </w:tc>
      </w:tr>
    </w:tbl>
    <w:p w14:paraId="0D7525A8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62326908" w14:textId="77777777" w:rsidR="00221DE2" w:rsidRPr="004F5A90" w:rsidRDefault="00221DE2" w:rsidP="00221DE2">
      <w:pPr>
        <w:rPr>
          <w:rFonts w:ascii="Huawei Sans" w:eastAsia="方正兰亭黑简体" w:hAnsi="Huawei Sans" w:cs="Huawei Sans"/>
        </w:rPr>
      </w:pPr>
    </w:p>
    <w:p w14:paraId="42F4514A" w14:textId="77777777" w:rsidR="00221DE2" w:rsidRPr="004F5A90" w:rsidRDefault="00221DE2" w:rsidP="00221DE2">
      <w:pPr>
        <w:rPr>
          <w:rFonts w:ascii="Huawei Sans" w:eastAsia="方正兰亭黑简体" w:hAnsi="Huawei Sans" w:cs="Huawei Sans"/>
        </w:rPr>
      </w:pPr>
    </w:p>
    <w:p w14:paraId="31DF679D" w14:textId="77777777" w:rsidR="00221DE2" w:rsidRPr="004F5A90" w:rsidRDefault="00221DE2" w:rsidP="00221DE2">
      <w:pPr>
        <w:rPr>
          <w:rFonts w:ascii="Huawei Sans" w:eastAsia="方正兰亭黑简体" w:hAnsi="Huawei Sans" w:cs="Huawei Sans"/>
        </w:rPr>
        <w:sectPr w:rsidR="00221DE2" w:rsidRPr="004F5A90" w:rsidSect="0020153C"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bookmarkStart w:id="0" w:name="_Ref218071467" w:displacedByCustomXml="next"/>
    <w:bookmarkStart w:id="1" w:name="_Ref218071624" w:displacedByCustomXml="next"/>
    <w:bookmarkStart w:id="2" w:name="_Ref218071784" w:displacedByCustomXml="next"/>
    <w:bookmarkStart w:id="3" w:name="_Ref218072047" w:displacedByCustomXml="next"/>
    <w:bookmarkStart w:id="4" w:name="_Ref218422894" w:displacedByCustomXml="next"/>
    <w:bookmarkStart w:id="5" w:name="_Ref218422900" w:displacedByCustomXml="next"/>
    <w:bookmarkStart w:id="6" w:name="_Ref218423379" w:displacedByCustomXml="next"/>
    <w:bookmarkStart w:id="7" w:name="_Toc218425197" w:displacedByCustomXml="next"/>
    <w:bookmarkStart w:id="8" w:name="_Toc227138864" w:displacedByCustomXml="next"/>
    <w:bookmarkStart w:id="9" w:name="_Toc437504216" w:displacedByCustomXml="next"/>
    <w:sdt>
      <w:sdtPr>
        <w:rPr>
          <w:rFonts w:ascii="微软雅黑" w:eastAsia="微软雅黑" w:hAnsi="微软雅黑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cs="微软雅黑"/>
          <w:sz w:val="20"/>
          <w:szCs w:val="20"/>
        </w:rPr>
      </w:sdtEndPr>
      <w:sdtContent>
        <w:p w14:paraId="5B902EF0" w14:textId="5CE9B1BA" w:rsidR="0020153C" w:rsidRPr="009D4127" w:rsidRDefault="0020153C" w:rsidP="00FD6CD0">
          <w:pPr>
            <w:pStyle w:val="Contents"/>
          </w:pPr>
          <w:r w:rsidRPr="009D4127">
            <w:rPr>
              <w:lang w:val="zh-CN"/>
            </w:rPr>
            <w:t>目录</w:t>
          </w:r>
        </w:p>
        <w:p w14:paraId="0AECDE57" w14:textId="14DE53F9" w:rsidR="006F31C3" w:rsidRDefault="001B148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rFonts w:hint="eastAsia"/>
              <w:b w:val="0"/>
              <w:bCs w:val="0"/>
              <w:noProof/>
            </w:rPr>
            <w:instrText>TOC \o "1-3" \h \z \u</w:instrText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94123063" w:history="1">
            <w:r w:rsidR="006F31C3" w:rsidRPr="008E4EC7">
              <w:rPr>
                <w:rStyle w:val="af"/>
                <w:rFonts w:cs="Huawei Sans"/>
                <w:noProof/>
              </w:rPr>
              <w:t>1</w:t>
            </w:r>
            <w:r w:rsidR="006F31C3" w:rsidRPr="008E4EC7">
              <w:rPr>
                <w:rStyle w:val="af"/>
                <w:noProof/>
              </w:rPr>
              <w:t xml:space="preserve"> </w:t>
            </w:r>
            <w:r w:rsidR="006F31C3" w:rsidRPr="008E4EC7">
              <w:rPr>
                <w:rStyle w:val="af"/>
                <w:noProof/>
              </w:rPr>
              <w:t>实验环境介绍</w:t>
            </w:r>
            <w:r w:rsidR="006F31C3">
              <w:rPr>
                <w:noProof/>
                <w:webHidden/>
              </w:rPr>
              <w:tab/>
            </w:r>
            <w:r w:rsidR="006F31C3">
              <w:rPr>
                <w:noProof/>
                <w:webHidden/>
              </w:rPr>
              <w:fldChar w:fldCharType="begin"/>
            </w:r>
            <w:r w:rsidR="006F31C3">
              <w:rPr>
                <w:noProof/>
                <w:webHidden/>
              </w:rPr>
              <w:instrText xml:space="preserve"> PAGEREF _Toc94123063 \h </w:instrText>
            </w:r>
            <w:r w:rsidR="006F31C3">
              <w:rPr>
                <w:noProof/>
                <w:webHidden/>
              </w:rPr>
            </w:r>
            <w:r w:rsidR="006F31C3">
              <w:rPr>
                <w:noProof/>
                <w:webHidden/>
              </w:rPr>
              <w:fldChar w:fldCharType="separate"/>
            </w:r>
            <w:r w:rsidR="006F31C3">
              <w:rPr>
                <w:noProof/>
                <w:webHidden/>
              </w:rPr>
              <w:t>2</w:t>
            </w:r>
            <w:r w:rsidR="006F31C3">
              <w:rPr>
                <w:noProof/>
                <w:webHidden/>
              </w:rPr>
              <w:fldChar w:fldCharType="end"/>
            </w:r>
          </w:hyperlink>
        </w:p>
        <w:p w14:paraId="3C1A5BBD" w14:textId="79AA9108" w:rsidR="006F31C3" w:rsidRDefault="00DB378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64" w:history="1">
            <w:r w:rsidR="006F31C3" w:rsidRPr="008E4EC7">
              <w:rPr>
                <w:rStyle w:val="af"/>
                <w:rFonts w:cs="Huawei Sans"/>
                <w:snapToGrid w:val="0"/>
              </w:rPr>
              <w:t>1.1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实验介绍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_Toc94123064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2</w:t>
            </w:r>
            <w:r w:rsidR="006F31C3">
              <w:rPr>
                <w:webHidden/>
              </w:rPr>
              <w:fldChar w:fldCharType="end"/>
            </w:r>
          </w:hyperlink>
        </w:p>
        <w:p w14:paraId="5A3E3AF9" w14:textId="3484FE3A" w:rsidR="006F31C3" w:rsidRDefault="00DB378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65" w:history="1">
            <w:r w:rsidR="006F31C3" w:rsidRPr="008E4EC7">
              <w:rPr>
                <w:rStyle w:val="af"/>
                <w:rFonts w:cs="Huawei Sans"/>
                <w:bCs/>
                <w:snapToGrid w:val="0"/>
              </w:rPr>
              <w:t>1.1.1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关于本实验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_Toc94123065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2</w:t>
            </w:r>
            <w:r w:rsidR="006F31C3">
              <w:rPr>
                <w:webHidden/>
              </w:rPr>
              <w:fldChar w:fldCharType="end"/>
            </w:r>
          </w:hyperlink>
        </w:p>
        <w:p w14:paraId="20695014" w14:textId="770763FA" w:rsidR="006F31C3" w:rsidRDefault="00DB378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66" w:history="1">
            <w:r w:rsidR="006F31C3" w:rsidRPr="008E4EC7">
              <w:rPr>
                <w:rStyle w:val="af"/>
                <w:rFonts w:cs="Huawei Sans"/>
                <w:bCs/>
                <w:snapToGrid w:val="0"/>
              </w:rPr>
              <w:t>1.1.2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实验环境介绍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_Toc94123066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2</w:t>
            </w:r>
            <w:r w:rsidR="006F31C3">
              <w:rPr>
                <w:webHidden/>
              </w:rPr>
              <w:fldChar w:fldCharType="end"/>
            </w:r>
          </w:hyperlink>
        </w:p>
        <w:p w14:paraId="0331DF25" w14:textId="24F44B3C" w:rsidR="006F31C3" w:rsidRDefault="00DB378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94123067" w:history="1">
            <w:r w:rsidR="006F31C3" w:rsidRPr="008E4EC7">
              <w:rPr>
                <w:rStyle w:val="af"/>
                <w:rFonts w:cs="Huawei Sans"/>
                <w:noProof/>
              </w:rPr>
              <w:t>2</w:t>
            </w:r>
            <w:r w:rsidR="006F31C3" w:rsidRPr="008E4EC7">
              <w:rPr>
                <w:rStyle w:val="af"/>
                <w:noProof/>
              </w:rPr>
              <w:t xml:space="preserve"> MNIST</w:t>
            </w:r>
            <w:r w:rsidR="006F31C3" w:rsidRPr="008E4EC7">
              <w:rPr>
                <w:rStyle w:val="af"/>
                <w:noProof/>
              </w:rPr>
              <w:t>手写体识别实验</w:t>
            </w:r>
            <w:r w:rsidR="006F31C3">
              <w:rPr>
                <w:noProof/>
                <w:webHidden/>
              </w:rPr>
              <w:tab/>
            </w:r>
            <w:r w:rsidR="006F31C3">
              <w:rPr>
                <w:noProof/>
                <w:webHidden/>
              </w:rPr>
              <w:fldChar w:fldCharType="begin"/>
            </w:r>
            <w:r w:rsidR="006F31C3">
              <w:rPr>
                <w:noProof/>
                <w:webHidden/>
              </w:rPr>
              <w:instrText xml:space="preserve"> PAGEREF _Toc94123067 \h </w:instrText>
            </w:r>
            <w:r w:rsidR="006F31C3">
              <w:rPr>
                <w:noProof/>
                <w:webHidden/>
              </w:rPr>
            </w:r>
            <w:r w:rsidR="006F31C3">
              <w:rPr>
                <w:noProof/>
                <w:webHidden/>
              </w:rPr>
              <w:fldChar w:fldCharType="separate"/>
            </w:r>
            <w:r w:rsidR="006F31C3">
              <w:rPr>
                <w:noProof/>
                <w:webHidden/>
              </w:rPr>
              <w:t>3</w:t>
            </w:r>
            <w:r w:rsidR="006F31C3">
              <w:rPr>
                <w:noProof/>
                <w:webHidden/>
              </w:rPr>
              <w:fldChar w:fldCharType="end"/>
            </w:r>
          </w:hyperlink>
        </w:p>
        <w:p w14:paraId="2B4A33AF" w14:textId="416CE830" w:rsidR="006F31C3" w:rsidRDefault="00DB378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68" w:history="1">
            <w:r w:rsidR="006F31C3" w:rsidRPr="008E4EC7">
              <w:rPr>
                <w:rStyle w:val="af"/>
                <w:rFonts w:cs="Huawei Sans"/>
                <w:snapToGrid w:val="0"/>
              </w:rPr>
              <w:t>2.1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实验介绍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_Toc94123068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3</w:t>
            </w:r>
            <w:r w:rsidR="006F31C3">
              <w:rPr>
                <w:webHidden/>
              </w:rPr>
              <w:fldChar w:fldCharType="end"/>
            </w:r>
          </w:hyperlink>
        </w:p>
        <w:p w14:paraId="58AD7E9E" w14:textId="0CC8C0A5" w:rsidR="006F31C3" w:rsidRDefault="00DB378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69" w:history="1">
            <w:r w:rsidR="006F31C3" w:rsidRPr="008E4EC7">
              <w:rPr>
                <w:rStyle w:val="af"/>
                <w:rFonts w:cs="Huawei Sans"/>
                <w:bCs/>
                <w:snapToGrid w:val="0"/>
              </w:rPr>
              <w:t>2.1.1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关于本实验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_Toc94123069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3</w:t>
            </w:r>
            <w:r w:rsidR="006F31C3">
              <w:rPr>
                <w:webHidden/>
              </w:rPr>
              <w:fldChar w:fldCharType="end"/>
            </w:r>
          </w:hyperlink>
        </w:p>
        <w:p w14:paraId="12DF4D2A" w14:textId="62B09570" w:rsidR="006F31C3" w:rsidRDefault="00DB378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70" w:history="1">
            <w:r w:rsidR="006F31C3" w:rsidRPr="008E4EC7">
              <w:rPr>
                <w:rStyle w:val="af"/>
                <w:rFonts w:cs="Huawei Sans"/>
                <w:bCs/>
                <w:snapToGrid w:val="0"/>
              </w:rPr>
              <w:t>2.1.2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实验目的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_Toc94123070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3</w:t>
            </w:r>
            <w:r w:rsidR="006F31C3">
              <w:rPr>
                <w:webHidden/>
              </w:rPr>
              <w:fldChar w:fldCharType="end"/>
            </w:r>
          </w:hyperlink>
        </w:p>
        <w:p w14:paraId="1BA00EF7" w14:textId="7D68A69C" w:rsidR="006F31C3" w:rsidRDefault="00DB378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71" w:history="1">
            <w:r w:rsidR="006F31C3" w:rsidRPr="008E4EC7">
              <w:rPr>
                <w:rStyle w:val="af"/>
                <w:rFonts w:cs="Huawei Sans"/>
                <w:bCs/>
                <w:snapToGrid w:val="0"/>
              </w:rPr>
              <w:t>2.1.3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背景知识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_Toc94123071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4</w:t>
            </w:r>
            <w:r w:rsidR="006F31C3">
              <w:rPr>
                <w:webHidden/>
              </w:rPr>
              <w:fldChar w:fldCharType="end"/>
            </w:r>
          </w:hyperlink>
        </w:p>
        <w:p w14:paraId="666AD0E0" w14:textId="17382F67" w:rsidR="006F31C3" w:rsidRDefault="00DB378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72" w:history="1">
            <w:r w:rsidR="006F31C3" w:rsidRPr="008E4EC7">
              <w:rPr>
                <w:rStyle w:val="af"/>
                <w:rFonts w:cs="Huawei Sans"/>
                <w:bCs/>
                <w:snapToGrid w:val="0"/>
              </w:rPr>
              <w:t>2.1.4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实验设计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_Toc94123072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4</w:t>
            </w:r>
            <w:r w:rsidR="006F31C3">
              <w:rPr>
                <w:webHidden/>
              </w:rPr>
              <w:fldChar w:fldCharType="end"/>
            </w:r>
          </w:hyperlink>
        </w:p>
        <w:p w14:paraId="2ADC1597" w14:textId="61EAF05A" w:rsidR="006F31C3" w:rsidRDefault="00DB378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73" w:history="1">
            <w:r w:rsidR="006F31C3" w:rsidRPr="008E4EC7">
              <w:rPr>
                <w:rStyle w:val="af"/>
                <w:rFonts w:cs="Huawei Sans"/>
                <w:snapToGrid w:val="0"/>
              </w:rPr>
              <w:t>2.2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实验过程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_Toc94123073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4</w:t>
            </w:r>
            <w:r w:rsidR="006F31C3">
              <w:rPr>
                <w:webHidden/>
              </w:rPr>
              <w:fldChar w:fldCharType="end"/>
            </w:r>
          </w:hyperlink>
        </w:p>
        <w:p w14:paraId="58351121" w14:textId="3E3C1B29" w:rsidR="006F31C3" w:rsidRDefault="00DB378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74" w:history="1">
            <w:r w:rsidR="006F31C3" w:rsidRPr="008E4EC7">
              <w:rPr>
                <w:rStyle w:val="af"/>
                <w:rFonts w:cs="Huawei Sans"/>
                <w:bCs/>
                <w:snapToGrid w:val="0"/>
              </w:rPr>
              <w:t>2.2.1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环境准备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_Toc94123074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4</w:t>
            </w:r>
            <w:r w:rsidR="006F31C3">
              <w:rPr>
                <w:webHidden/>
              </w:rPr>
              <w:fldChar w:fldCharType="end"/>
            </w:r>
          </w:hyperlink>
        </w:p>
        <w:p w14:paraId="06DEFF93" w14:textId="55BF535D" w:rsidR="006F31C3" w:rsidRDefault="00DB378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75" w:history="1">
            <w:r w:rsidR="006F31C3" w:rsidRPr="008E4EC7">
              <w:rPr>
                <w:rStyle w:val="af"/>
                <w:rFonts w:cs="Huawei Sans"/>
                <w:bCs/>
                <w:snapToGrid w:val="0"/>
              </w:rPr>
              <w:t>2.2.2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数据处理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_Toc94123075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5</w:t>
            </w:r>
            <w:r w:rsidR="006F31C3">
              <w:rPr>
                <w:webHidden/>
              </w:rPr>
              <w:fldChar w:fldCharType="end"/>
            </w:r>
          </w:hyperlink>
        </w:p>
        <w:p w14:paraId="33FF630D" w14:textId="31C50A21" w:rsidR="006F31C3" w:rsidRDefault="00DB378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76" w:history="1">
            <w:r w:rsidR="006F31C3" w:rsidRPr="008E4EC7">
              <w:rPr>
                <w:rStyle w:val="af"/>
                <w:rFonts w:cs="Huawei Sans"/>
                <w:bCs/>
                <w:snapToGrid w:val="0"/>
              </w:rPr>
              <w:t>2.2.3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网络定义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_Toc94123076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6</w:t>
            </w:r>
            <w:r w:rsidR="006F31C3">
              <w:rPr>
                <w:webHidden/>
              </w:rPr>
              <w:fldChar w:fldCharType="end"/>
            </w:r>
          </w:hyperlink>
        </w:p>
        <w:p w14:paraId="6787A97C" w14:textId="5432D6D9" w:rsidR="006F31C3" w:rsidRDefault="00DB378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77" w:history="1">
            <w:r w:rsidR="006F31C3" w:rsidRPr="008E4EC7">
              <w:rPr>
                <w:rStyle w:val="af"/>
                <w:rFonts w:cs="Huawei Sans"/>
                <w:bCs/>
                <w:snapToGrid w:val="0"/>
              </w:rPr>
              <w:t>2.2.4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模型训练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_Toc94123077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8</w:t>
            </w:r>
            <w:r w:rsidR="006F31C3">
              <w:rPr>
                <w:webHidden/>
              </w:rPr>
              <w:fldChar w:fldCharType="end"/>
            </w:r>
          </w:hyperlink>
        </w:p>
        <w:p w14:paraId="5A7DE9FD" w14:textId="1DE2B386" w:rsidR="006F31C3" w:rsidRDefault="00DB378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78" w:history="1">
            <w:r w:rsidR="006F31C3" w:rsidRPr="008E4EC7">
              <w:rPr>
                <w:rStyle w:val="af"/>
                <w:rFonts w:cs="Huawei Sans"/>
                <w:bCs/>
                <w:snapToGrid w:val="0"/>
              </w:rPr>
              <w:t>2.2.5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模型评估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_Toc94123078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8</w:t>
            </w:r>
            <w:r w:rsidR="006F31C3">
              <w:rPr>
                <w:webHidden/>
              </w:rPr>
              <w:fldChar w:fldCharType="end"/>
            </w:r>
          </w:hyperlink>
        </w:p>
        <w:p w14:paraId="2B8676FD" w14:textId="31553D12" w:rsidR="006F31C3" w:rsidRDefault="00DB378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79" w:history="1">
            <w:r w:rsidR="006F31C3" w:rsidRPr="008E4EC7">
              <w:rPr>
                <w:rStyle w:val="af"/>
                <w:rFonts w:cs="Huawei Sans"/>
                <w:bCs/>
                <w:snapToGrid w:val="0"/>
              </w:rPr>
              <w:t>2.2.6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效果展示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_Toc94123079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9</w:t>
            </w:r>
            <w:r w:rsidR="006F31C3">
              <w:rPr>
                <w:webHidden/>
              </w:rPr>
              <w:fldChar w:fldCharType="end"/>
            </w:r>
          </w:hyperlink>
        </w:p>
        <w:p w14:paraId="608F86D9" w14:textId="32AB7A2B" w:rsidR="006F31C3" w:rsidRDefault="00DB378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80" w:history="1">
            <w:r w:rsidR="006F31C3" w:rsidRPr="008E4EC7">
              <w:rPr>
                <w:rStyle w:val="af"/>
                <w:rFonts w:cs="Huawei Sans"/>
                <w:bCs/>
                <w:snapToGrid w:val="0"/>
              </w:rPr>
              <w:t>2.2.7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模型保存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_Toc94123080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9</w:t>
            </w:r>
            <w:r w:rsidR="006F31C3">
              <w:rPr>
                <w:webHidden/>
              </w:rPr>
              <w:fldChar w:fldCharType="end"/>
            </w:r>
          </w:hyperlink>
        </w:p>
        <w:p w14:paraId="7D3522D9" w14:textId="4B5AC7A8" w:rsidR="006F31C3" w:rsidRDefault="00DB378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81" w:history="1">
            <w:r w:rsidR="006F31C3" w:rsidRPr="008E4EC7">
              <w:rPr>
                <w:rStyle w:val="af"/>
                <w:rFonts w:cs="Huawei Sans"/>
                <w:bCs/>
                <w:snapToGrid w:val="0"/>
              </w:rPr>
              <w:t>2.2.8</w:t>
            </w:r>
            <w:r w:rsidR="006F31C3" w:rsidRPr="008E4EC7">
              <w:rPr>
                <w:rStyle w:val="af"/>
              </w:rPr>
              <w:t xml:space="preserve"> Web</w:t>
            </w:r>
            <w:r w:rsidR="006F31C3" w:rsidRPr="008E4EC7">
              <w:rPr>
                <w:rStyle w:val="af"/>
              </w:rPr>
              <w:t>预测体验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_Toc94123081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9</w:t>
            </w:r>
            <w:r w:rsidR="006F31C3">
              <w:rPr>
                <w:webHidden/>
              </w:rPr>
              <w:fldChar w:fldCharType="end"/>
            </w:r>
          </w:hyperlink>
        </w:p>
        <w:p w14:paraId="7A86CDDF" w14:textId="7D92F359" w:rsidR="006F31C3" w:rsidRDefault="00DB378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82" w:history="1">
            <w:r w:rsidR="006F31C3" w:rsidRPr="008E4EC7">
              <w:rPr>
                <w:rStyle w:val="af"/>
                <w:rFonts w:cs="Huawei Sans"/>
                <w:snapToGrid w:val="0"/>
              </w:rPr>
              <w:t>2.3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实验总结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_Toc94123082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12</w:t>
            </w:r>
            <w:r w:rsidR="006F31C3">
              <w:rPr>
                <w:webHidden/>
              </w:rPr>
              <w:fldChar w:fldCharType="end"/>
            </w:r>
          </w:hyperlink>
        </w:p>
        <w:p w14:paraId="2094EBB6" w14:textId="3020AF43" w:rsidR="006F31C3" w:rsidRDefault="00DB378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83" w:history="1">
            <w:r w:rsidR="006F31C3" w:rsidRPr="008E4EC7">
              <w:rPr>
                <w:rStyle w:val="af"/>
                <w:rFonts w:cs="Huawei Sans"/>
                <w:snapToGrid w:val="0"/>
              </w:rPr>
              <w:t>2.4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思考题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_Toc94123083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12</w:t>
            </w:r>
            <w:r w:rsidR="006F31C3">
              <w:rPr>
                <w:webHidden/>
              </w:rPr>
              <w:fldChar w:fldCharType="end"/>
            </w:r>
          </w:hyperlink>
        </w:p>
        <w:p w14:paraId="1A1B1C95" w14:textId="0C2356CC" w:rsidR="00B81DEF" w:rsidRPr="009D4127" w:rsidRDefault="001B1484" w:rsidP="0020153C">
          <w:pPr>
            <w:rPr>
              <w:rFonts w:ascii="Huawei Sans" w:eastAsia="方正兰亭黑简体" w:hAnsi="Huawei Sans"/>
              <w:lang w:val="zh-CN"/>
            </w:rPr>
          </w:pPr>
          <w:r>
            <w:rPr>
              <w:rFonts w:ascii="Huawei Sans" w:eastAsia="方正兰亭黑简体" w:hAnsi="Huawei Sans" w:cs="Book Antiqu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B048C6B" w14:textId="6455368F" w:rsidR="00002614" w:rsidRPr="009D4127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 w:rsidRPr="009D4127">
        <w:rPr>
          <w:rFonts w:ascii="Huawei Sans" w:eastAsia="方正兰亭黑简体" w:hAnsi="Huawei Sans"/>
          <w:lang w:val="zh-CN"/>
        </w:rPr>
        <w:br w:type="page"/>
      </w:r>
    </w:p>
    <w:p w14:paraId="2DEDFAD2" w14:textId="6DD126B0" w:rsidR="00896E8D" w:rsidRPr="009D4127" w:rsidRDefault="00896E8D" w:rsidP="00382C74">
      <w:pPr>
        <w:pStyle w:val="1"/>
      </w:pPr>
      <w:bookmarkStart w:id="10" w:name="_Toc466755566"/>
      <w:bookmarkStart w:id="11" w:name="_Toc94123063"/>
      <w:bookmarkStart w:id="12" w:name="_Toc466755571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 w:rsidRPr="009D4127">
        <w:lastRenderedPageBreak/>
        <w:t>实验环境介绍</w:t>
      </w:r>
      <w:bookmarkEnd w:id="10"/>
      <w:bookmarkEnd w:id="11"/>
    </w:p>
    <w:p w14:paraId="1DBC270D" w14:textId="4BF023D1" w:rsidR="00896E8D" w:rsidRPr="009D4127" w:rsidRDefault="00896E8D" w:rsidP="00382C74">
      <w:pPr>
        <w:pStyle w:val="2"/>
      </w:pPr>
      <w:bookmarkStart w:id="13" w:name="_Toc437504217"/>
      <w:bookmarkStart w:id="14" w:name="_Toc466755567"/>
      <w:bookmarkStart w:id="15" w:name="_Toc94123064"/>
      <w:r w:rsidRPr="009D4127">
        <w:t>实验介绍</w:t>
      </w:r>
      <w:bookmarkEnd w:id="13"/>
      <w:bookmarkEnd w:id="14"/>
      <w:bookmarkEnd w:id="15"/>
    </w:p>
    <w:p w14:paraId="5632F29E" w14:textId="383F6AAA" w:rsidR="00896E8D" w:rsidRPr="009D4127" w:rsidRDefault="00896E8D" w:rsidP="00382C74">
      <w:pPr>
        <w:pStyle w:val="3"/>
        <w:rPr>
          <w:bCs/>
          <w:i/>
          <w:iCs/>
          <w:color w:val="0000FF"/>
          <w:kern w:val="2"/>
          <w:sz w:val="21"/>
        </w:rPr>
      </w:pPr>
      <w:bookmarkStart w:id="16" w:name="_Toc437504218"/>
      <w:bookmarkStart w:id="17" w:name="_Toc466755568"/>
      <w:bookmarkStart w:id="18" w:name="_Toc94123065"/>
      <w:r w:rsidRPr="009D4127">
        <w:t>关于本实验</w:t>
      </w:r>
      <w:bookmarkEnd w:id="16"/>
      <w:bookmarkEnd w:id="17"/>
      <w:bookmarkEnd w:id="18"/>
    </w:p>
    <w:p w14:paraId="30D514AB" w14:textId="77777777" w:rsidR="00733C7D" w:rsidRDefault="00733C7D" w:rsidP="00733C7D">
      <w:pPr>
        <w:pStyle w:val="1e"/>
      </w:pPr>
      <w:bookmarkStart w:id="19" w:name="_Toc466755570"/>
      <w:r w:rsidRPr="00627861">
        <w:rPr>
          <w:rFonts w:hint="eastAsia"/>
        </w:rPr>
        <w:t>本实验使用</w:t>
      </w:r>
      <w:proofErr w:type="spellStart"/>
      <w:r w:rsidRPr="00627861">
        <w:t>MindSpore</w:t>
      </w:r>
      <w:proofErr w:type="spellEnd"/>
      <w:r w:rsidRPr="00627861">
        <w:t>深度学习框架，进行网络搭建、数据处理、网络训练和测试，完成</w:t>
      </w:r>
      <w:r w:rsidRPr="00627861">
        <w:t>MNIST</w:t>
      </w:r>
      <w:r w:rsidRPr="00627861">
        <w:t>手写体识别任务。</w:t>
      </w:r>
    </w:p>
    <w:p w14:paraId="2B1A2EAA" w14:textId="6DFAAE49" w:rsidR="00896E8D" w:rsidRPr="009D4127" w:rsidRDefault="00896E8D" w:rsidP="00382C74">
      <w:pPr>
        <w:pStyle w:val="3"/>
      </w:pPr>
      <w:bookmarkStart w:id="20" w:name="_Toc94123066"/>
      <w:r w:rsidRPr="009D4127">
        <w:t>实验</w:t>
      </w:r>
      <w:r w:rsidR="00BD356D">
        <w:rPr>
          <w:rFonts w:hint="eastAsia"/>
        </w:rPr>
        <w:t>环境</w:t>
      </w:r>
      <w:r w:rsidRPr="009D4127">
        <w:t>介绍</w:t>
      </w:r>
      <w:bookmarkEnd w:id="19"/>
      <w:bookmarkEnd w:id="20"/>
    </w:p>
    <w:p w14:paraId="267CFA3D" w14:textId="0AAF2CFC" w:rsidR="00896E8D" w:rsidRPr="009D4127" w:rsidRDefault="00E72EAA" w:rsidP="00C41421">
      <w:pPr>
        <w:pStyle w:val="1e"/>
      </w:pPr>
      <w:r>
        <w:rPr>
          <w:rFonts w:hint="eastAsia"/>
        </w:rPr>
        <w:t>实验、介绍</w:t>
      </w:r>
      <w:r w:rsidR="00633942">
        <w:rPr>
          <w:rFonts w:hint="eastAsia"/>
        </w:rPr>
        <w:t>、</w:t>
      </w:r>
      <w:r w:rsidR="00AE6261">
        <w:rPr>
          <w:rFonts w:hint="eastAsia"/>
        </w:rPr>
        <w:t>难度、</w:t>
      </w:r>
      <w:r w:rsidR="00B01E3E" w:rsidRPr="00B01E3E">
        <w:rPr>
          <w:rFonts w:hint="eastAsia"/>
        </w:rPr>
        <w:t>软件环境、硬件环境</w:t>
      </w:r>
      <w:r w:rsidR="00896E8D" w:rsidRPr="009D4127">
        <w:t>：</w:t>
      </w:r>
    </w:p>
    <w:p w14:paraId="4A8D7113" w14:textId="05B31635" w:rsidR="00236A73" w:rsidRPr="009D4127" w:rsidRDefault="007E57FF" w:rsidP="00C11E5E">
      <w:pPr>
        <w:pStyle w:val="50"/>
      </w:pPr>
      <w:r>
        <w:t>实验环境介绍</w:t>
      </w:r>
    </w:p>
    <w:tbl>
      <w:tblPr>
        <w:tblStyle w:val="V30"/>
        <w:tblW w:w="0" w:type="auto"/>
        <w:tblBorders>
          <w:bottom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2541"/>
        <w:gridCol w:w="1705"/>
        <w:gridCol w:w="1705"/>
        <w:gridCol w:w="1141"/>
      </w:tblGrid>
      <w:tr w:rsidR="008A0240" w:rsidRPr="009D4127" w14:paraId="64193CF6" w14:textId="1C81916D" w:rsidTr="008A0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398BEC5" w14:textId="2E13E7A9" w:rsidR="008A0240" w:rsidRPr="009D4127" w:rsidRDefault="008A0240" w:rsidP="00583AAB">
            <w:pPr>
              <w:pStyle w:val="59"/>
            </w:pPr>
            <w:r>
              <w:t>实验</w:t>
            </w:r>
          </w:p>
        </w:tc>
        <w:tc>
          <w:tcPr>
            <w:tcW w:w="2541" w:type="dxa"/>
          </w:tcPr>
          <w:p w14:paraId="35DB3F6B" w14:textId="6EABE39B" w:rsidR="008A0240" w:rsidRPr="009D4127" w:rsidRDefault="008A0240" w:rsidP="00583AA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实验介绍</w:t>
            </w:r>
          </w:p>
        </w:tc>
        <w:tc>
          <w:tcPr>
            <w:tcW w:w="1705" w:type="dxa"/>
          </w:tcPr>
          <w:p w14:paraId="734B1FB6" w14:textId="1D214F2E" w:rsidR="008A0240" w:rsidRDefault="008A0240" w:rsidP="00583AA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难度</w:t>
            </w:r>
          </w:p>
        </w:tc>
        <w:tc>
          <w:tcPr>
            <w:tcW w:w="1705" w:type="dxa"/>
          </w:tcPr>
          <w:p w14:paraId="679B6B7F" w14:textId="6FCBAA24" w:rsidR="008A0240" w:rsidRPr="009D4127" w:rsidRDefault="008A0240" w:rsidP="00583AA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软件环境</w:t>
            </w:r>
          </w:p>
        </w:tc>
        <w:tc>
          <w:tcPr>
            <w:tcW w:w="1141" w:type="dxa"/>
          </w:tcPr>
          <w:p w14:paraId="1FCAC7AD" w14:textId="55EB7244" w:rsidR="008A0240" w:rsidRPr="009D4127" w:rsidRDefault="008A0240" w:rsidP="00583AA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开发环境</w:t>
            </w:r>
          </w:p>
        </w:tc>
      </w:tr>
      <w:tr w:rsidR="008A0240" w:rsidRPr="009D4127" w14:paraId="7D93E117" w14:textId="21DE3C0A" w:rsidTr="008A0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7449FD4" w14:textId="4A0C83EE" w:rsidR="008A0240" w:rsidRPr="009D4127" w:rsidRDefault="00433E1E" w:rsidP="00583AAB">
            <w:pPr>
              <w:pStyle w:val="59"/>
            </w:pPr>
            <w:r w:rsidRPr="00627861">
              <w:t>MNIST</w:t>
            </w:r>
            <w:r w:rsidRPr="00627861">
              <w:t>手写体识别</w:t>
            </w:r>
            <w:r w:rsidR="009058C8">
              <w:t>实验</w:t>
            </w:r>
          </w:p>
        </w:tc>
        <w:tc>
          <w:tcPr>
            <w:tcW w:w="2541" w:type="dxa"/>
          </w:tcPr>
          <w:p w14:paraId="5EB46886" w14:textId="7E421AD1" w:rsidR="008A0240" w:rsidRPr="009D4127" w:rsidRDefault="001474E2" w:rsidP="008204D3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4E2">
              <w:rPr>
                <w:rFonts w:hint="eastAsia"/>
              </w:rPr>
              <w:t>基于</w:t>
            </w:r>
            <w:proofErr w:type="spellStart"/>
            <w:r w:rsidRPr="001474E2">
              <w:t>MindSpore</w:t>
            </w:r>
            <w:proofErr w:type="spellEnd"/>
            <w:r w:rsidRPr="001474E2">
              <w:t>的进阶操作，使用</w:t>
            </w:r>
            <w:r w:rsidRPr="001474E2">
              <w:t>MNIST</w:t>
            </w:r>
            <w:r w:rsidRPr="001474E2">
              <w:t>数据集搭建卷积神经网络</w:t>
            </w:r>
            <w:r w:rsidRPr="001474E2">
              <w:t>LeNet5</w:t>
            </w:r>
            <w:r w:rsidRPr="001474E2">
              <w:t>，进行模型训练及评估；</w:t>
            </w:r>
          </w:p>
        </w:tc>
        <w:tc>
          <w:tcPr>
            <w:tcW w:w="1705" w:type="dxa"/>
          </w:tcPr>
          <w:p w14:paraId="0CCC8545" w14:textId="21E76A82" w:rsidR="008A0240" w:rsidRDefault="008A0240" w:rsidP="00583AA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简单</w:t>
            </w:r>
          </w:p>
        </w:tc>
        <w:tc>
          <w:tcPr>
            <w:tcW w:w="1705" w:type="dxa"/>
          </w:tcPr>
          <w:p w14:paraId="47326727" w14:textId="3B0519CA" w:rsidR="008A0240" w:rsidRDefault="008A0240" w:rsidP="00583AA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Python3.7</w:t>
            </w:r>
            <w:r>
              <w:br/>
            </w:r>
            <w:r w:rsidR="00AC5400">
              <w:t>MindSpore</w:t>
            </w:r>
            <w:r>
              <w:t>1.</w:t>
            </w:r>
            <w:r w:rsidR="00A160E3">
              <w:t>5</w:t>
            </w:r>
          </w:p>
          <w:p w14:paraId="1EB9F6E8" w14:textId="7A46D1FC" w:rsidR="003B54ED" w:rsidRPr="009D4127" w:rsidRDefault="003B54ED" w:rsidP="001A1AC8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Numpy</w:t>
            </w:r>
            <w:proofErr w:type="spellEnd"/>
            <w:r>
              <w:t xml:space="preserve"> 1.17.5</w:t>
            </w:r>
          </w:p>
        </w:tc>
        <w:tc>
          <w:tcPr>
            <w:tcW w:w="1141" w:type="dxa"/>
          </w:tcPr>
          <w:p w14:paraId="5B585A6A" w14:textId="6BFB8164" w:rsidR="008A0240" w:rsidRPr="009D4127" w:rsidRDefault="008A0240" w:rsidP="00583AA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</w:t>
            </w:r>
            <w:r>
              <w:t>机</w:t>
            </w:r>
          </w:p>
        </w:tc>
      </w:tr>
    </w:tbl>
    <w:p w14:paraId="2D0FBB2A" w14:textId="7A3DCCFE" w:rsidR="00896E8D" w:rsidRPr="009D4127" w:rsidRDefault="004B604B" w:rsidP="00896E8D">
      <w:pPr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>请</w:t>
      </w:r>
      <w:proofErr w:type="gramStart"/>
      <w:r>
        <w:rPr>
          <w:rFonts w:ascii="Huawei Sans" w:eastAsia="方正兰亭黑简体" w:hAnsi="Huawei Sans" w:hint="eastAsia"/>
        </w:rPr>
        <w:t>参考官网及</w:t>
      </w:r>
      <w:proofErr w:type="gramEnd"/>
      <w:r>
        <w:rPr>
          <w:rFonts w:ascii="Huawei Sans" w:eastAsia="方正兰亭黑简体" w:hAnsi="Huawei Sans" w:hint="eastAsia"/>
        </w:rPr>
        <w:t>《</w:t>
      </w:r>
      <w:proofErr w:type="spellStart"/>
      <w:r>
        <w:rPr>
          <w:rFonts w:ascii="Huawei Sans" w:eastAsia="方正兰亭黑简体" w:hAnsi="Huawei Sans" w:hint="eastAsia"/>
        </w:rPr>
        <w:t>MindSpore</w:t>
      </w:r>
      <w:proofErr w:type="spellEnd"/>
      <w:r>
        <w:rPr>
          <w:rFonts w:ascii="Huawei Sans" w:eastAsia="方正兰亭黑简体" w:hAnsi="Huawei Sans" w:hint="eastAsia"/>
        </w:rPr>
        <w:t>环境搭建实验手册》，在</w:t>
      </w:r>
      <w:r>
        <w:rPr>
          <w:rFonts w:ascii="Huawei Sans" w:eastAsia="方正兰亭黑简体" w:hAnsi="Huawei Sans" w:hint="eastAsia"/>
        </w:rPr>
        <w:t>PC</w:t>
      </w:r>
      <w:r>
        <w:rPr>
          <w:rFonts w:ascii="Huawei Sans" w:eastAsia="方正兰亭黑简体" w:hAnsi="Huawei Sans" w:hint="eastAsia"/>
        </w:rPr>
        <w:t>本地安装</w:t>
      </w:r>
      <w:r>
        <w:rPr>
          <w:rFonts w:ascii="Huawei Sans" w:eastAsia="方正兰亭黑简体" w:hAnsi="Huawei Sans" w:hint="eastAsia"/>
        </w:rPr>
        <w:t>MindSpore</w:t>
      </w:r>
      <w:r>
        <w:rPr>
          <w:rFonts w:ascii="Huawei Sans" w:eastAsia="方正兰亭黑简体" w:hAnsi="Huawei Sans"/>
        </w:rPr>
        <w:t>1.5</w:t>
      </w:r>
      <w:r>
        <w:rPr>
          <w:rFonts w:ascii="Huawei Sans" w:eastAsia="方正兰亭黑简体" w:hAnsi="Huawei Sans" w:hint="eastAsia"/>
        </w:rPr>
        <w:t>。</w:t>
      </w:r>
    </w:p>
    <w:p w14:paraId="4F8C09C2" w14:textId="77777777" w:rsidR="00896E8D" w:rsidRPr="009D4127" w:rsidRDefault="00896E8D" w:rsidP="00896E8D">
      <w:pPr>
        <w:rPr>
          <w:rFonts w:ascii="Huawei Sans" w:eastAsia="方正兰亭黑简体" w:hAnsi="Huawei Sans"/>
        </w:rPr>
      </w:pPr>
    </w:p>
    <w:p w14:paraId="4A5F269A" w14:textId="77777777" w:rsidR="00896E8D" w:rsidRPr="009D4127" w:rsidRDefault="00896E8D" w:rsidP="00896E8D">
      <w:pPr>
        <w:rPr>
          <w:rFonts w:ascii="Huawei Sans" w:eastAsia="方正兰亭黑简体" w:hAnsi="Huawei Sans"/>
        </w:rPr>
      </w:pPr>
    </w:p>
    <w:p w14:paraId="1CC78960" w14:textId="263DCDE5" w:rsidR="00896E8D" w:rsidRPr="009D4127" w:rsidRDefault="00896E8D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Book Antiqua"/>
          <w:b/>
          <w:bCs/>
          <w:sz w:val="44"/>
          <w:szCs w:val="44"/>
        </w:rPr>
      </w:pPr>
      <w:r w:rsidRPr="009D4127">
        <w:rPr>
          <w:rFonts w:ascii="Huawei Sans" w:eastAsia="方正兰亭黑简体" w:hAnsi="Huawei Sans"/>
        </w:rPr>
        <w:br w:type="page"/>
      </w:r>
    </w:p>
    <w:p w14:paraId="30A53B4A" w14:textId="5E5F862D" w:rsidR="00DC6966" w:rsidRPr="009D4127" w:rsidRDefault="00DF6B01" w:rsidP="00DF6B01">
      <w:pPr>
        <w:pStyle w:val="1"/>
      </w:pPr>
      <w:bookmarkStart w:id="21" w:name="_Toc94123067"/>
      <w:bookmarkEnd w:id="12"/>
      <w:r w:rsidRPr="00DF6B01">
        <w:lastRenderedPageBreak/>
        <w:t>MNIST</w:t>
      </w:r>
      <w:r>
        <w:t>手写体识别</w:t>
      </w:r>
      <w:r w:rsidR="00973680">
        <w:t>实验</w:t>
      </w:r>
      <w:bookmarkEnd w:id="21"/>
    </w:p>
    <w:p w14:paraId="4DE04C2A" w14:textId="598CC1CF" w:rsidR="00DC6966" w:rsidRPr="009D4127" w:rsidRDefault="00DC6966" w:rsidP="00382C74">
      <w:pPr>
        <w:pStyle w:val="2"/>
      </w:pPr>
      <w:bookmarkStart w:id="22" w:name="_Toc466755572"/>
      <w:bookmarkStart w:id="23" w:name="_Toc94123068"/>
      <w:r w:rsidRPr="009D4127">
        <w:t>实验介绍</w:t>
      </w:r>
      <w:bookmarkEnd w:id="22"/>
      <w:bookmarkEnd w:id="23"/>
    </w:p>
    <w:p w14:paraId="30D6CFA2" w14:textId="715289A3" w:rsidR="00DC6966" w:rsidRPr="009D4127" w:rsidRDefault="00DC6966" w:rsidP="00382C74">
      <w:pPr>
        <w:pStyle w:val="3"/>
        <w:rPr>
          <w:bCs/>
          <w:i/>
          <w:iCs/>
          <w:color w:val="0000FF"/>
          <w:kern w:val="2"/>
          <w:sz w:val="21"/>
        </w:rPr>
      </w:pPr>
      <w:bookmarkStart w:id="24" w:name="_Toc466755573"/>
      <w:bookmarkStart w:id="25" w:name="_Toc94123069"/>
      <w:r w:rsidRPr="009D4127">
        <w:t>关于本实验</w:t>
      </w:r>
      <w:bookmarkEnd w:id="24"/>
      <w:bookmarkEnd w:id="25"/>
    </w:p>
    <w:p w14:paraId="001F4D68" w14:textId="3F12EFCD" w:rsidR="00C85FCD" w:rsidRDefault="00627861" w:rsidP="00C85FCD">
      <w:pPr>
        <w:pStyle w:val="1e"/>
      </w:pPr>
      <w:r w:rsidRPr="00627861">
        <w:rPr>
          <w:rFonts w:hint="eastAsia"/>
        </w:rPr>
        <w:t>本实验使用</w:t>
      </w:r>
      <w:proofErr w:type="spellStart"/>
      <w:r w:rsidRPr="00627861">
        <w:t>MindSpore</w:t>
      </w:r>
      <w:proofErr w:type="spellEnd"/>
      <w:r w:rsidRPr="00627861">
        <w:t>深度学习框架，进行网络搭建、数据处理、网络训练和测试，完成</w:t>
      </w:r>
      <w:r w:rsidRPr="00627861">
        <w:t>MNIST</w:t>
      </w:r>
      <w:r w:rsidRPr="00627861">
        <w:t>手写体识别任务。</w:t>
      </w:r>
    </w:p>
    <w:p w14:paraId="3BF33024" w14:textId="77777777" w:rsidR="004340C8" w:rsidRDefault="004340C8" w:rsidP="004340C8">
      <w:pPr>
        <w:pStyle w:val="1e"/>
      </w:pPr>
      <w:r>
        <w:rPr>
          <w:rFonts w:hint="eastAsia"/>
        </w:rPr>
        <w:t>数据集介绍：</w:t>
      </w:r>
    </w:p>
    <w:p w14:paraId="7B8AB415" w14:textId="77777777" w:rsidR="004340C8" w:rsidRDefault="004340C8" w:rsidP="0081414D">
      <w:pPr>
        <w:pStyle w:val="49"/>
      </w:pPr>
      <w:r>
        <w:t>MNIST</w:t>
      </w:r>
      <w:r>
        <w:t>数据</w:t>
      </w:r>
      <w:proofErr w:type="gramStart"/>
      <w:r>
        <w:t>集来自</w:t>
      </w:r>
      <w:proofErr w:type="gramEnd"/>
      <w:r>
        <w:t>美国国家标准与技术研究所，</w:t>
      </w:r>
      <w:r>
        <w:t>National Institute of Standards and Technology(NIST),</w:t>
      </w:r>
      <w:r>
        <w:t>数据集由来自</w:t>
      </w:r>
      <w:r>
        <w:t>250</w:t>
      </w:r>
      <w:r>
        <w:t>个不同人手写的数字构成，其中</w:t>
      </w:r>
      <w:r>
        <w:t>50%</w:t>
      </w:r>
      <w:r>
        <w:t>是高中学生，</w:t>
      </w:r>
      <w:r>
        <w:t>50%</w:t>
      </w:r>
      <w:r>
        <w:t>来自人口普查局（</w:t>
      </w:r>
      <w:r>
        <w:t>the Census Bureau</w:t>
      </w:r>
      <w:r>
        <w:t>）的工作人员。</w:t>
      </w:r>
    </w:p>
    <w:p w14:paraId="132B961F" w14:textId="77777777" w:rsidR="004340C8" w:rsidRDefault="004340C8" w:rsidP="0081414D">
      <w:pPr>
        <w:pStyle w:val="49"/>
      </w:pPr>
      <w:r>
        <w:rPr>
          <w:rFonts w:hint="eastAsia"/>
        </w:rPr>
        <w:t>训练集：</w:t>
      </w:r>
      <w:r>
        <w:t>60000</w:t>
      </w:r>
      <w:r>
        <w:t>，测试集：</w:t>
      </w:r>
      <w:r>
        <w:t>10000</w:t>
      </w:r>
    </w:p>
    <w:p w14:paraId="0A2AECEB" w14:textId="77777777" w:rsidR="004340C8" w:rsidRDefault="004340C8" w:rsidP="0081414D">
      <w:pPr>
        <w:pStyle w:val="49"/>
      </w:pPr>
      <w:r>
        <w:t>MNIST</w:t>
      </w:r>
      <w:r>
        <w:t>数据集可在</w:t>
      </w:r>
      <w:r>
        <w:t xml:space="preserve"> http://yann.lecun.com/exdb/mnist/ </w:t>
      </w:r>
      <w:r>
        <w:t>获取。</w:t>
      </w:r>
    </w:p>
    <w:p w14:paraId="52CB3A3B" w14:textId="13E62BE5" w:rsidR="00B20054" w:rsidRDefault="00B20054" w:rsidP="00AB4569">
      <w:pPr>
        <w:pStyle w:val="1e"/>
        <w:jc w:val="center"/>
      </w:pPr>
      <w:r>
        <w:rPr>
          <w:noProof/>
        </w:rPr>
        <w:drawing>
          <wp:inline distT="0" distB="0" distL="0" distR="0" wp14:anchorId="002EB820" wp14:editId="6877CF33">
            <wp:extent cx="3094893" cy="30314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2992" cy="303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7CEB" w14:textId="52233D95" w:rsidR="00E708AA" w:rsidRPr="00D16EAF" w:rsidRDefault="009E6F8D" w:rsidP="00AB4569">
      <w:pPr>
        <w:pStyle w:val="50"/>
      </w:pPr>
      <w:r>
        <w:t xml:space="preserve"> </w:t>
      </w:r>
      <w:r w:rsidR="00AB4569">
        <w:rPr>
          <w:rFonts w:hint="eastAsia"/>
        </w:rPr>
        <w:t>数据集展示</w:t>
      </w:r>
    </w:p>
    <w:p w14:paraId="5B04DD4A" w14:textId="3AEE65B6" w:rsidR="00DC6966" w:rsidRPr="009D4127" w:rsidRDefault="00DC6966" w:rsidP="00382C74">
      <w:pPr>
        <w:pStyle w:val="3"/>
      </w:pPr>
      <w:bookmarkStart w:id="26" w:name="_Toc466755574"/>
      <w:bookmarkStart w:id="27" w:name="_Toc94123070"/>
      <w:r w:rsidRPr="009D4127">
        <w:t>实验目的</w:t>
      </w:r>
      <w:bookmarkEnd w:id="26"/>
      <w:bookmarkEnd w:id="27"/>
    </w:p>
    <w:p w14:paraId="64AA506C" w14:textId="016F7C10" w:rsidR="00DC6966" w:rsidRPr="009D4127" w:rsidRDefault="00DC6966" w:rsidP="00F73F7D">
      <w:pPr>
        <w:pStyle w:val="49"/>
      </w:pPr>
      <w:r w:rsidRPr="009D4127">
        <w:t>理解</w:t>
      </w:r>
      <w:proofErr w:type="spellStart"/>
      <w:r w:rsidR="001A18F5">
        <w:t>MindSpore</w:t>
      </w:r>
      <w:proofErr w:type="spellEnd"/>
      <w:r w:rsidR="001A18F5">
        <w:t>开发基本流程</w:t>
      </w:r>
      <w:r w:rsidRPr="009D4127">
        <w:t>。</w:t>
      </w:r>
    </w:p>
    <w:p w14:paraId="74DC38B1" w14:textId="6B97FBF5" w:rsidR="00DC6966" w:rsidRPr="009D4127" w:rsidRDefault="00DC6966" w:rsidP="00F73F7D">
      <w:pPr>
        <w:pStyle w:val="49"/>
      </w:pPr>
      <w:r w:rsidRPr="009D4127">
        <w:lastRenderedPageBreak/>
        <w:t>理解</w:t>
      </w:r>
      <w:proofErr w:type="spellStart"/>
      <w:r w:rsidR="001A18F5">
        <w:t>MindSpore</w:t>
      </w:r>
      <w:proofErr w:type="spellEnd"/>
      <w:r w:rsidR="00664E05">
        <w:t>常用</w:t>
      </w:r>
      <w:r w:rsidR="001A18F5">
        <w:t>模块的功能</w:t>
      </w:r>
      <w:r w:rsidRPr="009D4127">
        <w:t>。</w:t>
      </w:r>
    </w:p>
    <w:p w14:paraId="1085C68B" w14:textId="1163D171" w:rsidR="00DC6966" w:rsidRDefault="00DC6966" w:rsidP="000D2824">
      <w:pPr>
        <w:pStyle w:val="49"/>
      </w:pPr>
      <w:r w:rsidRPr="009D4127">
        <w:t>掌握</w:t>
      </w:r>
      <w:proofErr w:type="spellStart"/>
      <w:r w:rsidR="002C5B2A">
        <w:t>MindSp</w:t>
      </w:r>
      <w:r w:rsidR="00E5252C">
        <w:t>ore</w:t>
      </w:r>
      <w:proofErr w:type="spellEnd"/>
      <w:r w:rsidR="00A3193C">
        <w:t>的</w:t>
      </w:r>
      <w:r w:rsidR="00606CC8">
        <w:t>基础</w:t>
      </w:r>
      <w:r w:rsidR="00E5252C">
        <w:t>操作</w:t>
      </w:r>
      <w:r w:rsidRPr="009D4127">
        <w:t>。</w:t>
      </w:r>
    </w:p>
    <w:p w14:paraId="55518036" w14:textId="6E2DE970" w:rsidR="00DC6966" w:rsidRPr="009D4127" w:rsidRDefault="00CA3F65" w:rsidP="00EB21DE">
      <w:pPr>
        <w:pStyle w:val="49"/>
      </w:pPr>
      <w:r>
        <w:t>掌握</w:t>
      </w:r>
      <w:r w:rsidR="003F49BC">
        <w:t>卷积神经网络的搭建</w:t>
      </w:r>
      <w:r w:rsidR="003F49BC">
        <w:rPr>
          <w:rFonts w:hint="eastAsia"/>
        </w:rPr>
        <w:t>。</w:t>
      </w:r>
    </w:p>
    <w:p w14:paraId="32B086A9" w14:textId="3A8E13F6" w:rsidR="00DC6966" w:rsidRDefault="00A542E3" w:rsidP="00382C74">
      <w:pPr>
        <w:pStyle w:val="3"/>
      </w:pPr>
      <w:bookmarkStart w:id="28" w:name="_Toc94123071"/>
      <w:r>
        <w:t>背景知识</w:t>
      </w:r>
      <w:bookmarkEnd w:id="28"/>
    </w:p>
    <w:p w14:paraId="65D16384" w14:textId="21A9214B" w:rsidR="006D75CC" w:rsidRDefault="00DE0403" w:rsidP="00C41421">
      <w:pPr>
        <w:pStyle w:val="1e"/>
        <w:rPr>
          <w:rStyle w:val="affff0"/>
          <w:i w:val="0"/>
          <w:iCs w:val="0"/>
          <w:color w:val="auto"/>
        </w:rPr>
      </w:pPr>
      <w:r>
        <w:rPr>
          <w:rStyle w:val="affff0"/>
          <w:i w:val="0"/>
          <w:iCs w:val="0"/>
          <w:color w:val="auto"/>
        </w:rPr>
        <w:t>卷积</w:t>
      </w:r>
      <w:r w:rsidR="006D75CC">
        <w:rPr>
          <w:rStyle w:val="affff0"/>
          <w:i w:val="0"/>
          <w:iCs w:val="0"/>
          <w:color w:val="auto"/>
        </w:rPr>
        <w:t>神经网络知识</w:t>
      </w:r>
      <w:r>
        <w:rPr>
          <w:rStyle w:val="affff0"/>
          <w:rFonts w:hint="eastAsia"/>
          <w:i w:val="0"/>
          <w:iCs w:val="0"/>
          <w:color w:val="auto"/>
        </w:rPr>
        <w:t>，</w:t>
      </w:r>
      <w:proofErr w:type="spellStart"/>
      <w:r w:rsidR="00E95893">
        <w:rPr>
          <w:rStyle w:val="affff0"/>
          <w:rFonts w:hint="eastAsia"/>
          <w:i w:val="0"/>
          <w:iCs w:val="0"/>
          <w:color w:val="auto"/>
        </w:rPr>
        <w:t>MindSpore</w:t>
      </w:r>
      <w:proofErr w:type="spellEnd"/>
      <w:r w:rsidR="00E95893">
        <w:rPr>
          <w:rStyle w:val="affff0"/>
          <w:rFonts w:hint="eastAsia"/>
          <w:i w:val="0"/>
          <w:iCs w:val="0"/>
          <w:color w:val="auto"/>
        </w:rPr>
        <w:t>基础</w:t>
      </w:r>
      <w:r w:rsidR="00DE70C4">
        <w:rPr>
          <w:rStyle w:val="affff0"/>
          <w:rFonts w:hint="eastAsia"/>
          <w:i w:val="0"/>
          <w:iCs w:val="0"/>
          <w:color w:val="auto"/>
        </w:rPr>
        <w:t>知识，</w:t>
      </w:r>
      <w:proofErr w:type="spellStart"/>
      <w:r w:rsidR="00AC5400">
        <w:rPr>
          <w:rStyle w:val="affff0"/>
          <w:rFonts w:hint="eastAsia"/>
          <w:i w:val="0"/>
          <w:iCs w:val="0"/>
          <w:color w:val="auto"/>
        </w:rPr>
        <w:t>MindSpore</w:t>
      </w:r>
      <w:proofErr w:type="spellEnd"/>
      <w:r w:rsidR="00E95893">
        <w:rPr>
          <w:rStyle w:val="affff0"/>
          <w:rFonts w:hint="eastAsia"/>
          <w:i w:val="0"/>
          <w:iCs w:val="0"/>
          <w:color w:val="auto"/>
        </w:rPr>
        <w:t>进阶知识，</w:t>
      </w:r>
      <w:r w:rsidR="00B059C5">
        <w:rPr>
          <w:rStyle w:val="affff0"/>
          <w:rFonts w:hint="eastAsia"/>
          <w:i w:val="0"/>
          <w:iCs w:val="0"/>
          <w:color w:val="auto"/>
        </w:rPr>
        <w:t>图像</w:t>
      </w:r>
      <w:r w:rsidR="00B7617F">
        <w:rPr>
          <w:rStyle w:val="affff0"/>
          <w:i w:val="0"/>
          <w:iCs w:val="0"/>
          <w:color w:val="auto"/>
        </w:rPr>
        <w:t>数据</w:t>
      </w:r>
      <w:r w:rsidR="004B5E07">
        <w:rPr>
          <w:rStyle w:val="affff0"/>
          <w:i w:val="0"/>
          <w:iCs w:val="0"/>
          <w:color w:val="auto"/>
        </w:rPr>
        <w:t>预</w:t>
      </w:r>
      <w:r w:rsidR="00B7617F">
        <w:rPr>
          <w:rStyle w:val="affff0"/>
          <w:i w:val="0"/>
          <w:iCs w:val="0"/>
          <w:color w:val="auto"/>
        </w:rPr>
        <w:t>处理</w:t>
      </w:r>
      <w:r w:rsidR="0018388E">
        <w:rPr>
          <w:rStyle w:val="affff0"/>
          <w:rFonts w:hint="eastAsia"/>
          <w:i w:val="0"/>
          <w:iCs w:val="0"/>
          <w:color w:val="auto"/>
        </w:rPr>
        <w:t>，</w:t>
      </w:r>
      <w:r w:rsidR="00846B4A">
        <w:rPr>
          <w:rStyle w:val="affff0"/>
          <w:rFonts w:hint="eastAsia"/>
          <w:i w:val="0"/>
          <w:iCs w:val="0"/>
          <w:color w:val="auto"/>
        </w:rPr>
        <w:t>LeNe</w:t>
      </w:r>
      <w:r w:rsidR="00846B4A">
        <w:rPr>
          <w:rStyle w:val="affff0"/>
          <w:i w:val="0"/>
          <w:iCs w:val="0"/>
          <w:color w:val="auto"/>
        </w:rPr>
        <w:t>t5</w:t>
      </w:r>
      <w:r w:rsidR="009F76F7">
        <w:rPr>
          <w:rStyle w:val="affff0"/>
          <w:i w:val="0"/>
          <w:iCs w:val="0"/>
          <w:color w:val="auto"/>
        </w:rPr>
        <w:t>卷积</w:t>
      </w:r>
      <w:r w:rsidR="00846B4A">
        <w:rPr>
          <w:rStyle w:val="affff0"/>
          <w:i w:val="0"/>
          <w:iCs w:val="0"/>
          <w:color w:val="auto"/>
        </w:rPr>
        <w:t>神经网络</w:t>
      </w:r>
      <w:r w:rsidR="001B67BF">
        <w:rPr>
          <w:rStyle w:val="affff0"/>
          <w:i w:val="0"/>
          <w:iCs w:val="0"/>
          <w:color w:val="auto"/>
        </w:rPr>
        <w:t>结构</w:t>
      </w:r>
      <w:r w:rsidR="00521377">
        <w:rPr>
          <w:rStyle w:val="affff0"/>
          <w:rFonts w:hint="eastAsia"/>
          <w:i w:val="0"/>
          <w:iCs w:val="0"/>
          <w:color w:val="auto"/>
        </w:rPr>
        <w:t>。</w:t>
      </w:r>
    </w:p>
    <w:p w14:paraId="21FDB19E" w14:textId="6BAF837B" w:rsidR="000F453E" w:rsidRPr="00EB21DE" w:rsidRDefault="00215B8C" w:rsidP="00EB21DE">
      <w:pPr>
        <w:pStyle w:val="3"/>
        <w:rPr>
          <w:rStyle w:val="affff0"/>
          <w:i w:val="0"/>
          <w:iCs w:val="0"/>
          <w:color w:val="auto"/>
        </w:rPr>
      </w:pPr>
      <w:bookmarkStart w:id="29" w:name="_Toc94123072"/>
      <w:r>
        <w:rPr>
          <w:rStyle w:val="affff0"/>
          <w:rFonts w:hint="eastAsia"/>
          <w:i w:val="0"/>
          <w:iCs w:val="0"/>
          <w:color w:val="auto"/>
        </w:rPr>
        <w:t>实验设计</w:t>
      </w:r>
      <w:bookmarkEnd w:id="29"/>
    </w:p>
    <w:p w14:paraId="356CF081" w14:textId="38B52E57" w:rsidR="0048790A" w:rsidRDefault="006E4352" w:rsidP="006E29B9">
      <w:pPr>
        <w:pStyle w:val="1e"/>
        <w:rPr>
          <w:rStyle w:val="affff0"/>
          <w:i w:val="0"/>
          <w:iCs w:val="0"/>
          <w:color w:val="auto"/>
        </w:rPr>
      </w:pPr>
      <w:r>
        <w:rPr>
          <w:rStyle w:val="affff0"/>
          <w:i w:val="0"/>
          <w:iCs w:val="0"/>
          <w:color w:val="auto"/>
        </w:rPr>
        <w:pict w14:anchorId="43C274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5pt;height:169pt">
            <v:imagedata r:id="rId15" o:title="下载"/>
          </v:shape>
        </w:pict>
      </w:r>
    </w:p>
    <w:p w14:paraId="19BF8391" w14:textId="6E8C74C7" w:rsidR="00AB4569" w:rsidRPr="00BC7B10" w:rsidRDefault="00AB4569" w:rsidP="00AB4569">
      <w:pPr>
        <w:pStyle w:val="9"/>
        <w:rPr>
          <w:rStyle w:val="affff0"/>
          <w:i w:val="0"/>
          <w:iCs w:val="0"/>
          <w:color w:val="auto"/>
        </w:rPr>
      </w:pPr>
      <w:r>
        <w:rPr>
          <w:rStyle w:val="affff0"/>
          <w:rFonts w:hint="eastAsia"/>
          <w:i w:val="0"/>
          <w:iCs w:val="0"/>
          <w:color w:val="auto"/>
        </w:rPr>
        <w:t>实验步骤</w:t>
      </w:r>
    </w:p>
    <w:p w14:paraId="2867529B" w14:textId="02F8255E" w:rsidR="00DC6966" w:rsidRPr="009D4127" w:rsidRDefault="00DC6966" w:rsidP="00382C74">
      <w:pPr>
        <w:pStyle w:val="2"/>
      </w:pPr>
      <w:bookmarkStart w:id="30" w:name="_Toc466755577"/>
      <w:bookmarkStart w:id="31" w:name="_Toc94123073"/>
      <w:r w:rsidRPr="009D4127">
        <w:t>实验</w:t>
      </w:r>
      <w:bookmarkEnd w:id="30"/>
      <w:r w:rsidR="0073300C">
        <w:t>过程</w:t>
      </w:r>
      <w:bookmarkEnd w:id="31"/>
    </w:p>
    <w:p w14:paraId="1ED8CAAB" w14:textId="43779336" w:rsidR="00DC6966" w:rsidRPr="009D4127" w:rsidRDefault="0010008F" w:rsidP="00382C74">
      <w:pPr>
        <w:pStyle w:val="3"/>
        <w:rPr>
          <w:color w:val="FF0000"/>
        </w:rPr>
      </w:pPr>
      <w:bookmarkStart w:id="32" w:name="_Toc94123074"/>
      <w:r>
        <w:rPr>
          <w:rStyle w:val="affff0"/>
          <w:i w:val="0"/>
          <w:iCs w:val="0"/>
          <w:color w:val="auto"/>
        </w:rPr>
        <w:t>环境</w:t>
      </w:r>
      <w:r w:rsidR="00025338">
        <w:rPr>
          <w:rStyle w:val="affff0"/>
          <w:i w:val="0"/>
          <w:iCs w:val="0"/>
          <w:color w:val="auto"/>
        </w:rPr>
        <w:t>准备</w:t>
      </w:r>
      <w:bookmarkEnd w:id="32"/>
    </w:p>
    <w:p w14:paraId="4A6FD573" w14:textId="1C28ADD3" w:rsidR="007C74E7" w:rsidRDefault="007C74E7" w:rsidP="007C74E7">
      <w:pPr>
        <w:pStyle w:val="1e"/>
      </w:pPr>
      <w:proofErr w:type="spellStart"/>
      <w:r>
        <w:t>Mind</w:t>
      </w:r>
      <w:r w:rsidR="00F17033">
        <w:rPr>
          <w:rFonts w:hint="eastAsia"/>
        </w:rPr>
        <w:t>S</w:t>
      </w:r>
      <w:r>
        <w:t>pore</w:t>
      </w:r>
      <w:proofErr w:type="spellEnd"/>
      <w:r>
        <w:t>模块主要用于本次实验卷积神经网络的构建，包括很多子模块。</w:t>
      </w:r>
    </w:p>
    <w:p w14:paraId="59171EE1" w14:textId="77777777" w:rsidR="007C74E7" w:rsidRDefault="007C74E7" w:rsidP="000816CA">
      <w:pPr>
        <w:pStyle w:val="49"/>
      </w:pPr>
      <w:proofErr w:type="spellStart"/>
      <w:r>
        <w:t>mindspore.dataset</w:t>
      </w:r>
      <w:proofErr w:type="spellEnd"/>
      <w:r>
        <w:t>：包括</w:t>
      </w:r>
      <w:r>
        <w:t>MNIST</w:t>
      </w:r>
      <w:r>
        <w:t>数据集的载入与处理，也可以自定义数据集。</w:t>
      </w:r>
    </w:p>
    <w:p w14:paraId="4DB499D9" w14:textId="77777777" w:rsidR="007C74E7" w:rsidRDefault="007C74E7" w:rsidP="000816CA">
      <w:pPr>
        <w:pStyle w:val="49"/>
      </w:pPr>
      <w:proofErr w:type="spellStart"/>
      <w:r>
        <w:t>mindspore.common</w:t>
      </w:r>
      <w:proofErr w:type="spellEnd"/>
      <w:r>
        <w:t>：包中会有诸如</w:t>
      </w:r>
      <w:r>
        <w:t>type</w:t>
      </w:r>
      <w:r>
        <w:t>形态转变、权重初始化等的常规工具。</w:t>
      </w:r>
    </w:p>
    <w:p w14:paraId="34DE2497" w14:textId="77777777" w:rsidR="007C74E7" w:rsidRDefault="007C74E7" w:rsidP="000816CA">
      <w:pPr>
        <w:pStyle w:val="49"/>
      </w:pPr>
      <w:proofErr w:type="spellStart"/>
      <w:r>
        <w:t>mindspore.nn</w:t>
      </w:r>
      <w:proofErr w:type="spellEnd"/>
      <w:r>
        <w:t>：主要包括网络可能涉及到的各类网络层，诸如卷积层、池化层、全连接层，也包括损失函数，激活函数等。</w:t>
      </w:r>
    </w:p>
    <w:p w14:paraId="02D9D45A" w14:textId="17453572" w:rsidR="00355556" w:rsidRDefault="007C74E7" w:rsidP="000816CA">
      <w:pPr>
        <w:pStyle w:val="49"/>
      </w:pPr>
      <w:r>
        <w:t>Model</w:t>
      </w:r>
      <w:r>
        <w:t>：承载网络结构，并能够调用优化器、损失函数、评价指标。</w:t>
      </w:r>
      <w:r>
        <w:rPr>
          <w:rFonts w:hint="eastAsia"/>
        </w:rPr>
        <w:t xml:space="preserve"> </w:t>
      </w:r>
    </w:p>
    <w:p w14:paraId="14995BFC" w14:textId="0738288B" w:rsidR="00C656C9" w:rsidRPr="009D4127" w:rsidRDefault="00C656C9" w:rsidP="00C656C9">
      <w:pPr>
        <w:pStyle w:val="1e"/>
      </w:pPr>
      <w:r>
        <w:t>代码</w:t>
      </w:r>
      <w:r>
        <w:rPr>
          <w:rFonts w:hint="eastAsia"/>
        </w:rPr>
        <w:t>：</w:t>
      </w:r>
    </w:p>
    <w:p w14:paraId="6C9B708A" w14:textId="77777777" w:rsidR="005B09B7" w:rsidRDefault="005B09B7" w:rsidP="005B09B7">
      <w:pPr>
        <w:pStyle w:val="2f2"/>
      </w:pPr>
      <w:r>
        <w:t xml:space="preserve"># </w:t>
      </w:r>
      <w:proofErr w:type="spellStart"/>
      <w:proofErr w:type="gramStart"/>
      <w:r>
        <w:t>mindspore.dataset</w:t>
      </w:r>
      <w:proofErr w:type="spellEnd"/>
      <w:proofErr w:type="gramEnd"/>
    </w:p>
    <w:p w14:paraId="22395E43" w14:textId="77777777" w:rsidR="005B09B7" w:rsidRDefault="005B09B7" w:rsidP="005B09B7">
      <w:pPr>
        <w:pStyle w:val="2f2"/>
      </w:pPr>
      <w:r>
        <w:t xml:space="preserve">import </w:t>
      </w:r>
      <w:proofErr w:type="spellStart"/>
      <w:proofErr w:type="gramStart"/>
      <w:r>
        <w:t>mindspore.dataset</w:t>
      </w:r>
      <w:proofErr w:type="spellEnd"/>
      <w:proofErr w:type="gramEnd"/>
      <w:r>
        <w:t xml:space="preserve"> as ds # </w:t>
      </w:r>
      <w:proofErr w:type="spellStart"/>
      <w:r>
        <w:t>数据集的载入</w:t>
      </w:r>
      <w:proofErr w:type="spellEnd"/>
    </w:p>
    <w:p w14:paraId="0DE1FB32" w14:textId="77777777" w:rsidR="005B09B7" w:rsidRDefault="005B09B7" w:rsidP="005B09B7">
      <w:pPr>
        <w:pStyle w:val="2f2"/>
      </w:pPr>
      <w:r>
        <w:t xml:space="preserve">import </w:t>
      </w:r>
      <w:proofErr w:type="spellStart"/>
      <w:proofErr w:type="gramStart"/>
      <w:r>
        <w:t>mindspore.dataset</w:t>
      </w:r>
      <w:proofErr w:type="gramEnd"/>
      <w:r>
        <w:t>.transforms.c_transforms</w:t>
      </w:r>
      <w:proofErr w:type="spellEnd"/>
      <w:r>
        <w:t xml:space="preserve"> as C # </w:t>
      </w:r>
      <w:proofErr w:type="spellStart"/>
      <w:r>
        <w:t>常用转化算子</w:t>
      </w:r>
      <w:proofErr w:type="spellEnd"/>
    </w:p>
    <w:p w14:paraId="316E7240" w14:textId="77777777" w:rsidR="005B09B7" w:rsidRDefault="005B09B7" w:rsidP="005B09B7">
      <w:pPr>
        <w:pStyle w:val="2f2"/>
      </w:pPr>
      <w:r>
        <w:t xml:space="preserve">import </w:t>
      </w:r>
      <w:proofErr w:type="spellStart"/>
      <w:proofErr w:type="gramStart"/>
      <w:r>
        <w:t>mindspore.dataset</w:t>
      </w:r>
      <w:proofErr w:type="gramEnd"/>
      <w:r>
        <w:t>.vision.c_transforms</w:t>
      </w:r>
      <w:proofErr w:type="spellEnd"/>
      <w:r>
        <w:t xml:space="preserve"> as CV # </w:t>
      </w:r>
      <w:proofErr w:type="spellStart"/>
      <w:r>
        <w:t>图像转化算子</w:t>
      </w:r>
      <w:proofErr w:type="spellEnd"/>
    </w:p>
    <w:p w14:paraId="7521C6DB" w14:textId="77777777" w:rsidR="005B09B7" w:rsidRDefault="005B09B7" w:rsidP="005B09B7">
      <w:pPr>
        <w:pStyle w:val="2f2"/>
      </w:pPr>
    </w:p>
    <w:p w14:paraId="2BD6B5F2" w14:textId="77777777" w:rsidR="005B09B7" w:rsidRDefault="005B09B7" w:rsidP="005B09B7">
      <w:pPr>
        <w:pStyle w:val="2f2"/>
      </w:pPr>
      <w:r>
        <w:t xml:space="preserve"># </w:t>
      </w:r>
      <w:proofErr w:type="spellStart"/>
      <w:proofErr w:type="gramStart"/>
      <w:r>
        <w:t>mindspore.common</w:t>
      </w:r>
      <w:proofErr w:type="spellEnd"/>
      <w:proofErr w:type="gramEnd"/>
    </w:p>
    <w:p w14:paraId="670EDE74" w14:textId="77777777" w:rsidR="005B09B7" w:rsidRDefault="005B09B7" w:rsidP="005B09B7">
      <w:pPr>
        <w:pStyle w:val="2f2"/>
      </w:pPr>
      <w:r>
        <w:lastRenderedPageBreak/>
        <w:t xml:space="preserve">from </w:t>
      </w:r>
      <w:proofErr w:type="spellStart"/>
      <w:proofErr w:type="gramStart"/>
      <w:r>
        <w:t>mindspore.common</w:t>
      </w:r>
      <w:proofErr w:type="spellEnd"/>
      <w:proofErr w:type="gramEnd"/>
      <w:r>
        <w:t xml:space="preserve"> import </w:t>
      </w:r>
      <w:proofErr w:type="spellStart"/>
      <w:r>
        <w:t>dtype</w:t>
      </w:r>
      <w:proofErr w:type="spellEnd"/>
      <w:r>
        <w:t xml:space="preserve"> as </w:t>
      </w:r>
      <w:proofErr w:type="spellStart"/>
      <w:r>
        <w:t>mstype</w:t>
      </w:r>
      <w:proofErr w:type="spellEnd"/>
      <w:r>
        <w:t xml:space="preserve"> # </w:t>
      </w:r>
      <w:proofErr w:type="spellStart"/>
      <w:r>
        <w:t>数据形态转换</w:t>
      </w:r>
      <w:proofErr w:type="spellEnd"/>
    </w:p>
    <w:p w14:paraId="4078E44D" w14:textId="77777777" w:rsidR="005B09B7" w:rsidRDefault="005B09B7" w:rsidP="005B09B7">
      <w:pPr>
        <w:pStyle w:val="2f2"/>
      </w:pPr>
      <w:r>
        <w:t xml:space="preserve">from </w:t>
      </w:r>
      <w:proofErr w:type="spellStart"/>
      <w:proofErr w:type="gramStart"/>
      <w:r>
        <w:t>mindspore.common</w:t>
      </w:r>
      <w:proofErr w:type="gramEnd"/>
      <w:r>
        <w:t>.initializer</w:t>
      </w:r>
      <w:proofErr w:type="spellEnd"/>
      <w:r>
        <w:t xml:space="preserve"> import Normal # </w:t>
      </w:r>
      <w:proofErr w:type="spellStart"/>
      <w:r>
        <w:t>参数初始化</w:t>
      </w:r>
      <w:proofErr w:type="spellEnd"/>
    </w:p>
    <w:p w14:paraId="78DB47D8" w14:textId="77777777" w:rsidR="005B09B7" w:rsidRDefault="005B09B7" w:rsidP="005B09B7">
      <w:pPr>
        <w:pStyle w:val="2f2"/>
      </w:pPr>
    </w:p>
    <w:p w14:paraId="0F601C90" w14:textId="77777777" w:rsidR="005B09B7" w:rsidRDefault="005B09B7" w:rsidP="005B09B7">
      <w:pPr>
        <w:pStyle w:val="2f2"/>
      </w:pPr>
      <w:r>
        <w:t xml:space="preserve"># </w:t>
      </w:r>
      <w:proofErr w:type="spellStart"/>
      <w:proofErr w:type="gramStart"/>
      <w:r>
        <w:t>mindspore.nn</w:t>
      </w:r>
      <w:proofErr w:type="spellEnd"/>
      <w:proofErr w:type="gramEnd"/>
    </w:p>
    <w:p w14:paraId="753473C9" w14:textId="77777777" w:rsidR="005B09B7" w:rsidRDefault="005B09B7" w:rsidP="005B09B7">
      <w:pPr>
        <w:pStyle w:val="2f2"/>
      </w:pPr>
      <w:r>
        <w:t xml:space="preserve">import </w:t>
      </w:r>
      <w:proofErr w:type="spellStart"/>
      <w:proofErr w:type="gramStart"/>
      <w:r>
        <w:t>mindspore.nn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  <w:r>
        <w:t xml:space="preserve"> # </w:t>
      </w:r>
      <w:proofErr w:type="spellStart"/>
      <w:r>
        <w:t>各类网络层都在</w:t>
      </w:r>
      <w:r>
        <w:t>nn</w:t>
      </w:r>
      <w:r>
        <w:t>里面</w:t>
      </w:r>
      <w:proofErr w:type="spellEnd"/>
    </w:p>
    <w:p w14:paraId="784ADE0D" w14:textId="77777777" w:rsidR="005B09B7" w:rsidRDefault="005B09B7" w:rsidP="005B09B7">
      <w:pPr>
        <w:pStyle w:val="2f2"/>
      </w:pPr>
      <w:r>
        <w:t xml:space="preserve">from </w:t>
      </w:r>
      <w:proofErr w:type="spellStart"/>
      <w:r>
        <w:t>mindspore.</w:t>
      </w:r>
      <w:proofErr w:type="gramStart"/>
      <w:r>
        <w:t>nn.metrics</w:t>
      </w:r>
      <w:proofErr w:type="spellEnd"/>
      <w:proofErr w:type="gramEnd"/>
      <w:r>
        <w:t xml:space="preserve"> import Accuracy # </w:t>
      </w:r>
      <w:proofErr w:type="spellStart"/>
      <w:r>
        <w:t>测试模型用</w:t>
      </w:r>
      <w:proofErr w:type="spellEnd"/>
    </w:p>
    <w:p w14:paraId="6B35989F" w14:textId="77777777" w:rsidR="005B09B7" w:rsidRDefault="005B09B7" w:rsidP="005B09B7">
      <w:pPr>
        <w:pStyle w:val="2f2"/>
      </w:pPr>
    </w:p>
    <w:p w14:paraId="022D0E5E" w14:textId="77777777" w:rsidR="005B09B7" w:rsidRDefault="005B09B7" w:rsidP="005B09B7">
      <w:pPr>
        <w:pStyle w:val="2f2"/>
      </w:pPr>
    </w:p>
    <w:p w14:paraId="158CD057" w14:textId="77777777" w:rsidR="005B09B7" w:rsidRDefault="005B09B7" w:rsidP="005B09B7">
      <w:pPr>
        <w:pStyle w:val="2f2"/>
      </w:pPr>
      <w:r>
        <w:t xml:space="preserve">from </w:t>
      </w:r>
      <w:proofErr w:type="spellStart"/>
      <w:r>
        <w:t>mindspore</w:t>
      </w:r>
      <w:proofErr w:type="spellEnd"/>
      <w:r>
        <w:t xml:space="preserve"> import Model # </w:t>
      </w:r>
      <w:proofErr w:type="spellStart"/>
      <w:r>
        <w:t>承载网络结构</w:t>
      </w:r>
      <w:proofErr w:type="spellEnd"/>
    </w:p>
    <w:p w14:paraId="5621692E" w14:textId="77777777" w:rsidR="005B09B7" w:rsidRDefault="005B09B7" w:rsidP="005B09B7">
      <w:pPr>
        <w:pStyle w:val="2f2"/>
      </w:pPr>
    </w:p>
    <w:p w14:paraId="5ACCF6CE" w14:textId="77777777" w:rsidR="005B09B7" w:rsidRDefault="005B09B7" w:rsidP="005B09B7">
      <w:pPr>
        <w:pStyle w:val="2f2"/>
      </w:pPr>
    </w:p>
    <w:p w14:paraId="042528A9" w14:textId="77777777" w:rsidR="005B09B7" w:rsidRDefault="005B09B7" w:rsidP="005B09B7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proofErr w:type="spellStart"/>
      <w:r>
        <w:rPr>
          <w:lang w:eastAsia="zh-CN"/>
        </w:rPr>
        <w:t>os</w:t>
      </w:r>
      <w:proofErr w:type="spellEnd"/>
      <w:r>
        <w:rPr>
          <w:lang w:eastAsia="zh-CN"/>
        </w:rPr>
        <w:t>模块处理数据路径用</w:t>
      </w:r>
    </w:p>
    <w:p w14:paraId="20959D7C" w14:textId="77777777" w:rsidR="005B09B7" w:rsidRDefault="005B09B7" w:rsidP="005B09B7">
      <w:pPr>
        <w:pStyle w:val="2f2"/>
      </w:pPr>
      <w:r>
        <w:t xml:space="preserve">import </w:t>
      </w:r>
      <w:proofErr w:type="spellStart"/>
      <w:r>
        <w:t>os</w:t>
      </w:r>
      <w:proofErr w:type="spellEnd"/>
    </w:p>
    <w:p w14:paraId="26C75978" w14:textId="77777777" w:rsidR="005B09B7" w:rsidRDefault="005B09B7" w:rsidP="005B09B7">
      <w:pPr>
        <w:pStyle w:val="2f2"/>
      </w:pPr>
    </w:p>
    <w:p w14:paraId="48C005A5" w14:textId="77777777" w:rsidR="005B09B7" w:rsidRDefault="005B09B7" w:rsidP="005B09B7">
      <w:pPr>
        <w:pStyle w:val="2f2"/>
      </w:pPr>
      <w:r>
        <w:t xml:space="preserve"># </w:t>
      </w:r>
      <w:proofErr w:type="spellStart"/>
      <w:proofErr w:type="gramStart"/>
      <w:r>
        <w:t>numpy</w:t>
      </w:r>
      <w:proofErr w:type="spellEnd"/>
      <w:proofErr w:type="gramEnd"/>
    </w:p>
    <w:p w14:paraId="78503D45" w14:textId="09A55580" w:rsidR="00957D42" w:rsidRDefault="005B09B7" w:rsidP="005B09B7">
      <w:pPr>
        <w:pStyle w:val="2f2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 w:rsidR="00F12C55">
        <w:t xml:space="preserve"> </w:t>
      </w:r>
    </w:p>
    <w:p w14:paraId="51BC407A" w14:textId="2114EF26" w:rsidR="00C74045" w:rsidRDefault="00AF1B34" w:rsidP="00501E2E">
      <w:pPr>
        <w:pStyle w:val="3"/>
      </w:pPr>
      <w:bookmarkStart w:id="33" w:name="_Toc94123075"/>
      <w:r>
        <w:t>数据处理</w:t>
      </w:r>
      <w:bookmarkEnd w:id="33"/>
      <w:r>
        <w:rPr>
          <w:rFonts w:hint="eastAsia"/>
        </w:rPr>
        <w:t xml:space="preserve"> </w:t>
      </w:r>
    </w:p>
    <w:p w14:paraId="5E196BAC" w14:textId="77777777" w:rsidR="00980EA7" w:rsidRDefault="00314536" w:rsidP="00D10892">
      <w:pPr>
        <w:pStyle w:val="1e"/>
        <w:rPr>
          <w:shd w:val="clear" w:color="auto" w:fill="FFFFFF"/>
        </w:rPr>
      </w:pPr>
      <w:r>
        <w:rPr>
          <w:shd w:val="clear" w:color="auto" w:fill="FFFFFF"/>
        </w:rPr>
        <w:t>定义数据预处理函数</w:t>
      </w:r>
      <w:r w:rsidR="00980EA7">
        <w:rPr>
          <w:rFonts w:hint="eastAsia"/>
          <w:shd w:val="clear" w:color="auto" w:fill="FFFFFF"/>
        </w:rPr>
        <w:t>。</w:t>
      </w:r>
    </w:p>
    <w:p w14:paraId="06DD9EB9" w14:textId="77777777" w:rsidR="00980EA7" w:rsidRPr="00980EA7" w:rsidRDefault="00980EA7" w:rsidP="00980EA7">
      <w:pPr>
        <w:pStyle w:val="1e"/>
        <w:rPr>
          <w:shd w:val="clear" w:color="auto" w:fill="FFFFFF"/>
        </w:rPr>
      </w:pPr>
      <w:r w:rsidRPr="00980EA7">
        <w:rPr>
          <w:rFonts w:hint="eastAsia"/>
          <w:shd w:val="clear" w:color="auto" w:fill="FFFFFF"/>
        </w:rPr>
        <w:t>函数功能包括：</w:t>
      </w:r>
    </w:p>
    <w:p w14:paraId="7F1ECC89" w14:textId="77777777" w:rsidR="00980EA7" w:rsidRPr="00980EA7" w:rsidRDefault="00980EA7" w:rsidP="00980EA7">
      <w:pPr>
        <w:pStyle w:val="1e"/>
        <w:rPr>
          <w:shd w:val="clear" w:color="auto" w:fill="FFFFFF"/>
        </w:rPr>
      </w:pPr>
      <w:r w:rsidRPr="00980EA7">
        <w:rPr>
          <w:shd w:val="clear" w:color="auto" w:fill="FFFFFF"/>
        </w:rPr>
        <w:t xml:space="preserve">1. </w:t>
      </w:r>
      <w:r w:rsidRPr="00980EA7">
        <w:rPr>
          <w:shd w:val="clear" w:color="auto" w:fill="FFFFFF"/>
        </w:rPr>
        <w:t>加载数据集</w:t>
      </w:r>
    </w:p>
    <w:p w14:paraId="5B999FD9" w14:textId="23A5BAF7" w:rsidR="00980EA7" w:rsidRPr="00980EA7" w:rsidRDefault="00B84FAB" w:rsidP="00980EA7">
      <w:pPr>
        <w:pStyle w:val="1e"/>
        <w:rPr>
          <w:shd w:val="clear" w:color="auto" w:fill="FFFFFF"/>
        </w:rPr>
      </w:pPr>
      <w:r>
        <w:rPr>
          <w:shd w:val="clear" w:color="auto" w:fill="FFFFFF"/>
        </w:rPr>
        <w:t>2</w:t>
      </w:r>
      <w:r w:rsidR="00980EA7" w:rsidRPr="00980EA7">
        <w:rPr>
          <w:shd w:val="clear" w:color="auto" w:fill="FFFFFF"/>
        </w:rPr>
        <w:t xml:space="preserve">. </w:t>
      </w:r>
      <w:r w:rsidR="00980EA7" w:rsidRPr="00980EA7">
        <w:rPr>
          <w:shd w:val="clear" w:color="auto" w:fill="FFFFFF"/>
        </w:rPr>
        <w:t>打乱数据集</w:t>
      </w:r>
    </w:p>
    <w:p w14:paraId="2F96403E" w14:textId="7948A130" w:rsidR="00980EA7" w:rsidRPr="00980EA7" w:rsidRDefault="00B84FAB" w:rsidP="00980EA7">
      <w:pPr>
        <w:pStyle w:val="1e"/>
        <w:rPr>
          <w:shd w:val="clear" w:color="auto" w:fill="FFFFFF"/>
        </w:rPr>
      </w:pPr>
      <w:r>
        <w:rPr>
          <w:shd w:val="clear" w:color="auto" w:fill="FFFFFF"/>
        </w:rPr>
        <w:t>3</w:t>
      </w:r>
      <w:r w:rsidR="00980EA7" w:rsidRPr="00980EA7">
        <w:rPr>
          <w:shd w:val="clear" w:color="auto" w:fill="FFFFFF"/>
        </w:rPr>
        <w:t xml:space="preserve">. </w:t>
      </w:r>
      <w:r w:rsidR="00980EA7" w:rsidRPr="00980EA7">
        <w:rPr>
          <w:shd w:val="clear" w:color="auto" w:fill="FFFFFF"/>
        </w:rPr>
        <w:t>图像特征处理（</w:t>
      </w:r>
      <w:r w:rsidR="007C0053">
        <w:rPr>
          <w:shd w:val="clear" w:color="auto" w:fill="FFFFFF"/>
        </w:rPr>
        <w:t>标准化</w:t>
      </w:r>
      <w:r w:rsidR="00980EA7" w:rsidRPr="00980EA7">
        <w:rPr>
          <w:shd w:val="clear" w:color="auto" w:fill="FFFFFF"/>
        </w:rPr>
        <w:t>、通道转换等）</w:t>
      </w:r>
    </w:p>
    <w:p w14:paraId="322B6064" w14:textId="7AA3AD48" w:rsidR="00980EA7" w:rsidRPr="00980EA7" w:rsidRDefault="00B84FAB" w:rsidP="00980EA7">
      <w:pPr>
        <w:pStyle w:val="1e"/>
        <w:rPr>
          <w:shd w:val="clear" w:color="auto" w:fill="FFFFFF"/>
        </w:rPr>
      </w:pPr>
      <w:r>
        <w:rPr>
          <w:shd w:val="clear" w:color="auto" w:fill="FFFFFF"/>
        </w:rPr>
        <w:t>4</w:t>
      </w:r>
      <w:r w:rsidR="00980EA7" w:rsidRPr="00980EA7">
        <w:rPr>
          <w:shd w:val="clear" w:color="auto" w:fill="FFFFFF"/>
        </w:rPr>
        <w:t xml:space="preserve">. </w:t>
      </w:r>
      <w:r w:rsidR="00980EA7" w:rsidRPr="00980EA7">
        <w:rPr>
          <w:shd w:val="clear" w:color="auto" w:fill="FFFFFF"/>
        </w:rPr>
        <w:t>批量输出数据</w:t>
      </w:r>
    </w:p>
    <w:p w14:paraId="6696444A" w14:textId="17694B74" w:rsidR="00FE6157" w:rsidRPr="00AB4569" w:rsidRDefault="00B84FAB" w:rsidP="00AB4569">
      <w:pPr>
        <w:pStyle w:val="1e"/>
        <w:rPr>
          <w:shd w:val="clear" w:color="auto" w:fill="FFFFFF"/>
        </w:rPr>
      </w:pPr>
      <w:r>
        <w:rPr>
          <w:shd w:val="clear" w:color="auto" w:fill="FFFFFF"/>
        </w:rPr>
        <w:t>5</w:t>
      </w:r>
      <w:r w:rsidR="00980EA7" w:rsidRPr="00980EA7">
        <w:rPr>
          <w:shd w:val="clear" w:color="auto" w:fill="FFFFFF"/>
        </w:rPr>
        <w:t xml:space="preserve">. </w:t>
      </w:r>
      <w:r w:rsidR="00980EA7" w:rsidRPr="00980EA7">
        <w:rPr>
          <w:shd w:val="clear" w:color="auto" w:fill="FFFFFF"/>
        </w:rPr>
        <w:t>重复</w:t>
      </w:r>
    </w:p>
    <w:p w14:paraId="323CBEBC" w14:textId="0738441A" w:rsidR="00C656C9" w:rsidRDefault="00C656C9" w:rsidP="00C656C9">
      <w:pPr>
        <w:pStyle w:val="1e"/>
      </w:pPr>
      <w:r>
        <w:t>代码</w:t>
      </w:r>
      <w:r>
        <w:rPr>
          <w:rFonts w:hint="eastAsia"/>
        </w:rPr>
        <w:t>：</w:t>
      </w:r>
    </w:p>
    <w:p w14:paraId="24AD349B" w14:textId="77777777" w:rsidR="00B42403" w:rsidRDefault="00B42403" w:rsidP="00B42403">
      <w:pPr>
        <w:pStyle w:val="2f2"/>
      </w:pPr>
      <w:r>
        <w:t xml:space="preserve">def </w:t>
      </w:r>
      <w:proofErr w:type="spellStart"/>
      <w:r>
        <w:t>create_</w:t>
      </w:r>
      <w:proofErr w:type="gramStart"/>
      <w:r>
        <w:t>dataset</w:t>
      </w:r>
      <w:proofErr w:type="spellEnd"/>
      <w:r>
        <w:t>(</w:t>
      </w:r>
      <w:proofErr w:type="spellStart"/>
      <w:proofErr w:type="gramEnd"/>
      <w:r>
        <w:t>data_path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=32):</w:t>
      </w:r>
    </w:p>
    <w:p w14:paraId="23C7E618" w14:textId="77777777" w:rsidR="00B42403" w:rsidRDefault="00B42403" w:rsidP="00B42403">
      <w:pPr>
        <w:pStyle w:val="2f2"/>
        <w:rPr>
          <w:lang w:eastAsia="zh-CN"/>
        </w:rPr>
      </w:pPr>
      <w:r>
        <w:t xml:space="preserve">    </w:t>
      </w:r>
      <w:r>
        <w:rPr>
          <w:lang w:eastAsia="zh-CN"/>
        </w:rPr>
        <w:t xml:space="preserve">""" </w:t>
      </w:r>
    </w:p>
    <w:p w14:paraId="46D2DAA5" w14:textId="77777777" w:rsidR="00B42403" w:rsidRDefault="00B42403" w:rsidP="00B42403">
      <w:pPr>
        <w:pStyle w:val="2f2"/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数据预处理与批量输出的函数</w:t>
      </w:r>
    </w:p>
    <w:p w14:paraId="221AC110" w14:textId="77777777" w:rsidR="00B42403" w:rsidRDefault="00B42403" w:rsidP="00B42403">
      <w:pPr>
        <w:pStyle w:val="2f2"/>
        <w:rPr>
          <w:lang w:eastAsia="zh-CN"/>
        </w:rPr>
      </w:pPr>
      <w:r>
        <w:rPr>
          <w:lang w:eastAsia="zh-CN"/>
        </w:rPr>
        <w:t xml:space="preserve">    </w:t>
      </w:r>
    </w:p>
    <w:p w14:paraId="776D4379" w14:textId="77777777" w:rsidR="00B42403" w:rsidRDefault="00B42403" w:rsidP="00B42403">
      <w:pPr>
        <w:pStyle w:val="2f2"/>
      </w:pPr>
      <w:r>
        <w:rPr>
          <w:lang w:eastAsia="zh-CN"/>
        </w:rPr>
        <w:t xml:space="preserve">    </w:t>
      </w:r>
      <w:proofErr w:type="spellStart"/>
      <w:r>
        <w:t>Args</w:t>
      </w:r>
      <w:proofErr w:type="spellEnd"/>
      <w:r>
        <w:t>:</w:t>
      </w:r>
    </w:p>
    <w:p w14:paraId="35C26FCB" w14:textId="77777777" w:rsidR="00B42403" w:rsidRDefault="00B42403" w:rsidP="00B42403">
      <w:pPr>
        <w:pStyle w:val="2f2"/>
      </w:pPr>
      <w:r>
        <w:t xml:space="preserve">        </w:t>
      </w:r>
      <w:proofErr w:type="spellStart"/>
      <w:r>
        <w:t>data_path</w:t>
      </w:r>
      <w:proofErr w:type="spellEnd"/>
      <w:r>
        <w:t xml:space="preserve">: </w:t>
      </w:r>
      <w:proofErr w:type="spellStart"/>
      <w:r>
        <w:t>数据路径</w:t>
      </w:r>
      <w:proofErr w:type="spellEnd"/>
    </w:p>
    <w:p w14:paraId="7F479BE1" w14:textId="77777777" w:rsidR="00B42403" w:rsidRDefault="00B42403" w:rsidP="00B42403">
      <w:pPr>
        <w:pStyle w:val="2f2"/>
      </w:pPr>
      <w:r>
        <w:t xml:space="preserve">        </w:t>
      </w:r>
      <w:proofErr w:type="spellStart"/>
      <w:r>
        <w:t>batch_size</w:t>
      </w:r>
      <w:proofErr w:type="spellEnd"/>
      <w:r>
        <w:t xml:space="preserve">: </w:t>
      </w:r>
      <w:proofErr w:type="spellStart"/>
      <w:r>
        <w:t>批量大小</w:t>
      </w:r>
      <w:proofErr w:type="spellEnd"/>
    </w:p>
    <w:p w14:paraId="7933FE78" w14:textId="77777777" w:rsidR="00B42403" w:rsidRDefault="00B42403" w:rsidP="00B42403">
      <w:pPr>
        <w:pStyle w:val="2f2"/>
      </w:pPr>
      <w:r>
        <w:t xml:space="preserve">    """</w:t>
      </w:r>
    </w:p>
    <w:p w14:paraId="5AB64BFC" w14:textId="77777777" w:rsidR="00B42403" w:rsidRDefault="00B42403" w:rsidP="00B42403">
      <w:pPr>
        <w:pStyle w:val="2f2"/>
      </w:pPr>
      <w:r>
        <w:t xml:space="preserve">    </w:t>
      </w:r>
    </w:p>
    <w:p w14:paraId="1E8DEF45" w14:textId="77777777" w:rsidR="00B42403" w:rsidRDefault="00B42403" w:rsidP="00B42403">
      <w:pPr>
        <w:pStyle w:val="2f2"/>
      </w:pPr>
      <w:r>
        <w:t xml:space="preserve">    # </w:t>
      </w:r>
      <w:proofErr w:type="spellStart"/>
      <w:r>
        <w:t>定义数据集</w:t>
      </w:r>
      <w:proofErr w:type="spellEnd"/>
    </w:p>
    <w:p w14:paraId="4620F30C" w14:textId="77777777" w:rsidR="00B42403" w:rsidRDefault="00B42403" w:rsidP="00B42403">
      <w:pPr>
        <w:pStyle w:val="2f2"/>
      </w:pPr>
      <w:r>
        <w:t xml:space="preserve">    data = </w:t>
      </w:r>
      <w:proofErr w:type="spellStart"/>
      <w:proofErr w:type="gramStart"/>
      <w:r>
        <w:t>ds.MnistDataset</w:t>
      </w:r>
      <w:proofErr w:type="spellEnd"/>
      <w:proofErr w:type="gramEnd"/>
      <w:r>
        <w:t>(</w:t>
      </w:r>
      <w:proofErr w:type="spellStart"/>
      <w:r>
        <w:t>data_path</w:t>
      </w:r>
      <w:proofErr w:type="spellEnd"/>
      <w:r>
        <w:t>)</w:t>
      </w:r>
    </w:p>
    <w:p w14:paraId="7918EA0C" w14:textId="77777777" w:rsidR="00B42403" w:rsidRDefault="00B42403" w:rsidP="00B42403">
      <w:pPr>
        <w:pStyle w:val="2f2"/>
      </w:pPr>
      <w:r>
        <w:t xml:space="preserve">    </w:t>
      </w:r>
    </w:p>
    <w:p w14:paraId="4BD7D4A1" w14:textId="77777777" w:rsidR="00B42403" w:rsidRDefault="00B42403" w:rsidP="00B42403">
      <w:pPr>
        <w:pStyle w:val="2f2"/>
      </w:pPr>
      <w:r>
        <w:t xml:space="preserve">    # </w:t>
      </w:r>
      <w:proofErr w:type="spellStart"/>
      <w:r>
        <w:t>打乱数据集</w:t>
      </w:r>
      <w:proofErr w:type="spellEnd"/>
    </w:p>
    <w:p w14:paraId="32051183" w14:textId="77777777" w:rsidR="00B42403" w:rsidRDefault="00B42403" w:rsidP="00B42403">
      <w:pPr>
        <w:pStyle w:val="2f2"/>
      </w:pPr>
      <w:r>
        <w:t xml:space="preserve">    data = </w:t>
      </w:r>
      <w:proofErr w:type="spellStart"/>
      <w:proofErr w:type="gramStart"/>
      <w:r>
        <w:t>data.shuffle</w:t>
      </w:r>
      <w:proofErr w:type="spellEnd"/>
      <w:proofErr w:type="gramEnd"/>
      <w:r>
        <w:t>(</w:t>
      </w:r>
      <w:proofErr w:type="spellStart"/>
      <w:r>
        <w:t>buffer_size</w:t>
      </w:r>
      <w:proofErr w:type="spellEnd"/>
      <w:r>
        <w:t>=10000)</w:t>
      </w:r>
    </w:p>
    <w:p w14:paraId="077D8D15" w14:textId="77777777" w:rsidR="00B42403" w:rsidRDefault="00B42403" w:rsidP="00B42403">
      <w:pPr>
        <w:pStyle w:val="2f2"/>
      </w:pPr>
      <w:r>
        <w:t xml:space="preserve">    </w:t>
      </w:r>
    </w:p>
    <w:p w14:paraId="769A24D5" w14:textId="65B884EC" w:rsidR="00B42403" w:rsidRDefault="00B42403" w:rsidP="00B42403">
      <w:pPr>
        <w:pStyle w:val="2f2"/>
      </w:pPr>
      <w:r>
        <w:t xml:space="preserve">    # </w:t>
      </w:r>
      <w:proofErr w:type="spellStart"/>
      <w:r>
        <w:t>数据</w:t>
      </w:r>
      <w:r w:rsidR="007C0053">
        <w:t>标准化</w:t>
      </w:r>
      <w:r>
        <w:t>参数</w:t>
      </w:r>
      <w:proofErr w:type="spellEnd"/>
    </w:p>
    <w:p w14:paraId="12840727" w14:textId="77777777" w:rsidR="00B42403" w:rsidRDefault="00B42403" w:rsidP="00B42403">
      <w:pPr>
        <w:pStyle w:val="2f2"/>
      </w:pPr>
      <w:r>
        <w:lastRenderedPageBreak/>
        <w:t xml:space="preserve">    # </w:t>
      </w:r>
      <w:proofErr w:type="spellStart"/>
      <w:r>
        <w:t>MNIST</w:t>
      </w:r>
      <w:r>
        <w:t>数据集的</w:t>
      </w:r>
      <w:proofErr w:type="spellEnd"/>
      <w:r>
        <w:t xml:space="preserve"> mean = 33.3285</w:t>
      </w:r>
      <w:r>
        <w:t>，</w:t>
      </w:r>
      <w:r>
        <w:t>std = 78.5655</w:t>
      </w:r>
    </w:p>
    <w:p w14:paraId="6E131BBD" w14:textId="77777777" w:rsidR="00B42403" w:rsidRDefault="00B42403" w:rsidP="00B42403">
      <w:pPr>
        <w:pStyle w:val="2f2"/>
      </w:pPr>
      <w:r>
        <w:t xml:space="preserve">    mean, std = 33.3285, 78.5655 </w:t>
      </w:r>
    </w:p>
    <w:p w14:paraId="6E1C00D1" w14:textId="77777777" w:rsidR="00B42403" w:rsidRDefault="00B42403" w:rsidP="00B42403">
      <w:pPr>
        <w:pStyle w:val="2f2"/>
      </w:pPr>
    </w:p>
    <w:p w14:paraId="43584624" w14:textId="77777777" w:rsidR="00B42403" w:rsidRDefault="00B42403" w:rsidP="00B42403">
      <w:pPr>
        <w:pStyle w:val="2f2"/>
      </w:pPr>
      <w:r>
        <w:t xml:space="preserve">    # </w:t>
      </w:r>
      <w:proofErr w:type="spellStart"/>
      <w:r>
        <w:t>定义算子</w:t>
      </w:r>
      <w:proofErr w:type="spellEnd"/>
    </w:p>
    <w:p w14:paraId="2C87A26E" w14:textId="3CD8B661" w:rsidR="00B42403" w:rsidRDefault="00B42403" w:rsidP="00B42403">
      <w:pPr>
        <w:pStyle w:val="2f2"/>
      </w:pPr>
      <w:r>
        <w:t xml:space="preserve">    </w:t>
      </w:r>
      <w:proofErr w:type="spellStart"/>
      <w:r>
        <w:t>nml_op</w:t>
      </w:r>
      <w:proofErr w:type="spellEnd"/>
      <w:r>
        <w:t xml:space="preserve"> = lambda </w:t>
      </w:r>
      <w:proofErr w:type="gramStart"/>
      <w:r>
        <w:t>x :</w:t>
      </w:r>
      <w:proofErr w:type="gramEnd"/>
      <w:r>
        <w:t xml:space="preserve"> np.float32((x-mean)/std) # </w:t>
      </w:r>
      <w:proofErr w:type="spellStart"/>
      <w:r>
        <w:t>数据</w:t>
      </w:r>
      <w:r w:rsidR="007C0053">
        <w:t>标准化</w:t>
      </w:r>
      <w:r>
        <w:t>，</w:t>
      </w:r>
      <w:r>
        <w:t>image</w:t>
      </w:r>
      <w:proofErr w:type="spellEnd"/>
      <w:r>
        <w:t xml:space="preserve"> = (image-mean)/std</w:t>
      </w:r>
    </w:p>
    <w:p w14:paraId="6A6F1725" w14:textId="77777777" w:rsidR="00B42403" w:rsidRDefault="00B42403" w:rsidP="00B42403">
      <w:pPr>
        <w:pStyle w:val="2f2"/>
      </w:pPr>
      <w:r>
        <w:t xml:space="preserve">    hwc2chw_op = </w:t>
      </w:r>
      <w:proofErr w:type="gramStart"/>
      <w:r>
        <w:t>CV.HWC</w:t>
      </w:r>
      <w:proofErr w:type="gramEnd"/>
      <w:r>
        <w:t xml:space="preserve">2CHW() # </w:t>
      </w:r>
      <w:proofErr w:type="spellStart"/>
      <w:r>
        <w:t>通道前移（为配适网络，</w:t>
      </w:r>
      <w:r>
        <w:t>CHW</w:t>
      </w:r>
      <w:r>
        <w:t>的格式可最佳发挥</w:t>
      </w:r>
      <w:r>
        <w:rPr>
          <w:rFonts w:ascii="宋体" w:eastAsia="宋体" w:hAnsi="宋体" w:cs="宋体" w:hint="eastAsia"/>
        </w:rPr>
        <w:t>昇</w:t>
      </w:r>
      <w:r>
        <w:rPr>
          <w:rFonts w:ascii="方正兰亭黑简体" w:hAnsi="方正兰亭黑简体" w:cs="方正兰亭黑简体" w:hint="eastAsia"/>
        </w:rPr>
        <w:t>腾芯片算力</w:t>
      </w:r>
      <w:proofErr w:type="spellEnd"/>
      <w:r>
        <w:rPr>
          <w:rFonts w:ascii="方正兰亭黑简体" w:hAnsi="方正兰亭黑简体" w:cs="方正兰亭黑简体" w:hint="eastAsia"/>
        </w:rPr>
        <w:t>）</w:t>
      </w:r>
    </w:p>
    <w:p w14:paraId="42D7E7B1" w14:textId="77777777" w:rsidR="00B42403" w:rsidRDefault="00B42403" w:rsidP="00B42403">
      <w:pPr>
        <w:pStyle w:val="2f2"/>
      </w:pPr>
      <w:r>
        <w:t xml:space="preserve">    </w:t>
      </w:r>
      <w:proofErr w:type="spellStart"/>
      <w:r>
        <w:t>type_cast_op</w:t>
      </w:r>
      <w:proofErr w:type="spellEnd"/>
      <w:r>
        <w:t xml:space="preserve"> = </w:t>
      </w:r>
      <w:proofErr w:type="spellStart"/>
      <w:proofErr w:type="gramStart"/>
      <w:r>
        <w:t>C.TypeCast</w:t>
      </w:r>
      <w:proofErr w:type="spellEnd"/>
      <w:proofErr w:type="gramEnd"/>
      <w:r>
        <w:t xml:space="preserve">(mstype.int32) # </w:t>
      </w:r>
      <w:proofErr w:type="spellStart"/>
      <w:r>
        <w:t>原始数据的标签是</w:t>
      </w:r>
      <w:r>
        <w:t>unint</w:t>
      </w:r>
      <w:r>
        <w:t>，计算损失需要</w:t>
      </w:r>
      <w:r>
        <w:t>int</w:t>
      </w:r>
      <w:proofErr w:type="spellEnd"/>
    </w:p>
    <w:p w14:paraId="6FE057CD" w14:textId="77777777" w:rsidR="00B42403" w:rsidRDefault="00B42403" w:rsidP="00B42403">
      <w:pPr>
        <w:pStyle w:val="2f2"/>
      </w:pPr>
    </w:p>
    <w:p w14:paraId="0C953FE6" w14:textId="77777777" w:rsidR="00B42403" w:rsidRDefault="00B42403" w:rsidP="00B42403">
      <w:pPr>
        <w:pStyle w:val="2f2"/>
      </w:pPr>
      <w:r>
        <w:t xml:space="preserve">    # </w:t>
      </w:r>
      <w:proofErr w:type="spellStart"/>
      <w:r>
        <w:t>算子运算</w:t>
      </w:r>
      <w:proofErr w:type="spellEnd"/>
    </w:p>
    <w:p w14:paraId="54C107BC" w14:textId="77777777" w:rsidR="00B42403" w:rsidRDefault="00B42403" w:rsidP="00B42403">
      <w:pPr>
        <w:pStyle w:val="2f2"/>
      </w:pPr>
      <w:r>
        <w:t xml:space="preserve">    data = </w:t>
      </w:r>
      <w:proofErr w:type="spellStart"/>
      <w:proofErr w:type="gramStart"/>
      <w:r>
        <w:t>data.map</w:t>
      </w:r>
      <w:proofErr w:type="spellEnd"/>
      <w:r>
        <w:t>(</w:t>
      </w:r>
      <w:proofErr w:type="gramEnd"/>
      <w:r>
        <w:t>operations=</w:t>
      </w:r>
      <w:proofErr w:type="spellStart"/>
      <w:r>
        <w:t>type_cast_op</w:t>
      </w:r>
      <w:proofErr w:type="spellEnd"/>
      <w:r>
        <w:t xml:space="preserve">, </w:t>
      </w:r>
      <w:proofErr w:type="spellStart"/>
      <w:r>
        <w:t>input_columns</w:t>
      </w:r>
      <w:proofErr w:type="spellEnd"/>
      <w:r>
        <w:t>='label')</w:t>
      </w:r>
    </w:p>
    <w:p w14:paraId="0C52A572" w14:textId="77777777" w:rsidR="00B42403" w:rsidRDefault="00B42403" w:rsidP="00B42403">
      <w:pPr>
        <w:pStyle w:val="2f2"/>
      </w:pPr>
      <w:r>
        <w:t xml:space="preserve">    data = </w:t>
      </w:r>
      <w:proofErr w:type="spellStart"/>
      <w:proofErr w:type="gramStart"/>
      <w:r>
        <w:t>data.map</w:t>
      </w:r>
      <w:proofErr w:type="spellEnd"/>
      <w:r>
        <w:t>(</w:t>
      </w:r>
      <w:proofErr w:type="gramEnd"/>
      <w:r>
        <w:t>operations=</w:t>
      </w:r>
      <w:proofErr w:type="spellStart"/>
      <w:r>
        <w:t>nml_op</w:t>
      </w:r>
      <w:proofErr w:type="spellEnd"/>
      <w:r>
        <w:t xml:space="preserve">, </w:t>
      </w:r>
      <w:proofErr w:type="spellStart"/>
      <w:r>
        <w:t>input_columns</w:t>
      </w:r>
      <w:proofErr w:type="spellEnd"/>
      <w:r>
        <w:t>='image')</w:t>
      </w:r>
    </w:p>
    <w:p w14:paraId="59A1BA57" w14:textId="77777777" w:rsidR="00B42403" w:rsidRDefault="00B42403" w:rsidP="00B42403">
      <w:pPr>
        <w:pStyle w:val="2f2"/>
      </w:pPr>
      <w:r>
        <w:t xml:space="preserve">    data = </w:t>
      </w:r>
      <w:proofErr w:type="spellStart"/>
      <w:proofErr w:type="gramStart"/>
      <w:r>
        <w:t>data.map</w:t>
      </w:r>
      <w:proofErr w:type="spellEnd"/>
      <w:r>
        <w:t>(</w:t>
      </w:r>
      <w:proofErr w:type="gramEnd"/>
      <w:r>
        <w:t xml:space="preserve">operations=hwc2chw_op, </w:t>
      </w:r>
      <w:proofErr w:type="spellStart"/>
      <w:r>
        <w:t>input_columns</w:t>
      </w:r>
      <w:proofErr w:type="spellEnd"/>
      <w:r>
        <w:t>='image')</w:t>
      </w:r>
    </w:p>
    <w:p w14:paraId="2C7670BA" w14:textId="77777777" w:rsidR="00B42403" w:rsidRDefault="00B42403" w:rsidP="00B42403">
      <w:pPr>
        <w:pStyle w:val="2f2"/>
      </w:pPr>
    </w:p>
    <w:p w14:paraId="56CF503B" w14:textId="77777777" w:rsidR="00B42403" w:rsidRDefault="00B42403" w:rsidP="00B42403">
      <w:pPr>
        <w:pStyle w:val="2f2"/>
      </w:pPr>
      <w:r>
        <w:t xml:space="preserve">    # </w:t>
      </w:r>
      <w:proofErr w:type="spellStart"/>
      <w:r>
        <w:t>批处理</w:t>
      </w:r>
      <w:proofErr w:type="spellEnd"/>
    </w:p>
    <w:p w14:paraId="6A45DE45" w14:textId="77777777" w:rsidR="00B42403" w:rsidRDefault="00B42403" w:rsidP="00B42403">
      <w:pPr>
        <w:pStyle w:val="2f2"/>
      </w:pPr>
      <w:r>
        <w:t xml:space="preserve">    data = </w:t>
      </w:r>
      <w:proofErr w:type="spellStart"/>
      <w:proofErr w:type="gramStart"/>
      <w:r>
        <w:t>data.batch</w:t>
      </w:r>
      <w:proofErr w:type="spellEnd"/>
      <w:proofErr w:type="gramEnd"/>
      <w:r>
        <w:t>(</w:t>
      </w:r>
      <w:proofErr w:type="spellStart"/>
      <w:r>
        <w:t>batch_size</w:t>
      </w:r>
      <w:proofErr w:type="spellEnd"/>
      <w:r>
        <w:t>)</w:t>
      </w:r>
    </w:p>
    <w:p w14:paraId="156CDA0E" w14:textId="77777777" w:rsidR="00B42403" w:rsidRDefault="00B42403" w:rsidP="00B42403">
      <w:pPr>
        <w:pStyle w:val="2f2"/>
      </w:pPr>
      <w:r>
        <w:t xml:space="preserve">    </w:t>
      </w:r>
    </w:p>
    <w:p w14:paraId="0BF60E86" w14:textId="77777777" w:rsidR="00B42403" w:rsidRDefault="00B42403" w:rsidP="00B42403">
      <w:pPr>
        <w:pStyle w:val="2f2"/>
      </w:pPr>
      <w:r>
        <w:t xml:space="preserve">    # </w:t>
      </w:r>
      <w:proofErr w:type="spellStart"/>
      <w:r>
        <w:t>重复</w:t>
      </w:r>
      <w:proofErr w:type="spellEnd"/>
    </w:p>
    <w:p w14:paraId="7997F06F" w14:textId="77777777" w:rsidR="00B42403" w:rsidRDefault="00B42403" w:rsidP="00B42403">
      <w:pPr>
        <w:pStyle w:val="2f2"/>
      </w:pPr>
      <w:r>
        <w:t xml:space="preserve">    data = </w:t>
      </w:r>
      <w:proofErr w:type="spellStart"/>
      <w:proofErr w:type="gramStart"/>
      <w:r>
        <w:t>data.repeat</w:t>
      </w:r>
      <w:proofErr w:type="spellEnd"/>
      <w:proofErr w:type="gramEnd"/>
      <w:r>
        <w:t>(1)</w:t>
      </w:r>
    </w:p>
    <w:p w14:paraId="54EFD6A6" w14:textId="77777777" w:rsidR="00B42403" w:rsidRDefault="00B42403" w:rsidP="00B42403">
      <w:pPr>
        <w:pStyle w:val="2f2"/>
      </w:pPr>
    </w:p>
    <w:p w14:paraId="55074DC0" w14:textId="100A6FC1" w:rsidR="00EE2035" w:rsidRDefault="00B42403" w:rsidP="00B42403">
      <w:pPr>
        <w:pStyle w:val="2f2"/>
      </w:pPr>
      <w:r>
        <w:t xml:space="preserve">    return data</w:t>
      </w:r>
      <w:r w:rsidR="00382B2B">
        <w:t xml:space="preserve"> </w:t>
      </w:r>
    </w:p>
    <w:p w14:paraId="7FB524CD" w14:textId="4C5EB215" w:rsidR="00063438" w:rsidRDefault="00626AAE" w:rsidP="00626AAE">
      <w:pPr>
        <w:pStyle w:val="3"/>
      </w:pPr>
      <w:bookmarkStart w:id="34" w:name="_Toc94123076"/>
      <w:r>
        <w:rPr>
          <w:rFonts w:hint="eastAsia"/>
        </w:rPr>
        <w:t>网络</w:t>
      </w:r>
      <w:r w:rsidR="008547F9">
        <w:rPr>
          <w:rFonts w:hint="eastAsia"/>
        </w:rPr>
        <w:t>定义</w:t>
      </w:r>
      <w:bookmarkEnd w:id="34"/>
    </w:p>
    <w:p w14:paraId="3FDD3EB3" w14:textId="427FCC6D" w:rsidR="00A27301" w:rsidRDefault="00E35659" w:rsidP="00DB5D2A">
      <w:pPr>
        <w:pStyle w:val="1e"/>
      </w:pPr>
      <w:r w:rsidRPr="00E35659">
        <w:rPr>
          <w:rFonts w:hint="eastAsia"/>
        </w:rPr>
        <w:t>参考</w:t>
      </w:r>
      <w:proofErr w:type="spellStart"/>
      <w:r w:rsidRPr="00E35659">
        <w:t>LeNet</w:t>
      </w:r>
      <w:proofErr w:type="spellEnd"/>
      <w:r w:rsidRPr="00E35659">
        <w:t>网络结构，构建网络</w:t>
      </w:r>
      <w:r w:rsidR="00745237">
        <w:rPr>
          <w:rFonts w:hint="eastAsia"/>
        </w:rPr>
        <w:t>：</w:t>
      </w:r>
    </w:p>
    <w:p w14:paraId="159FBD27" w14:textId="7B61BF01" w:rsidR="002B6A08" w:rsidRDefault="002B6A08" w:rsidP="00EB21DE">
      <w:pPr>
        <w:pStyle w:val="1e"/>
      </w:pPr>
      <w:r>
        <w:t>LeNet-5</w:t>
      </w:r>
      <w:r>
        <w:t>出自论文《</w:t>
      </w:r>
      <w:r>
        <w:t>Gradient-Based Learning Applied to Document Recognition</w:t>
      </w:r>
      <w:r>
        <w:t>》，原本是一种用于手写体字符识别的非常高效的卷积神经网络，包含了深度学习的基本模块：卷积层，池化层，全连接层。</w:t>
      </w:r>
    </w:p>
    <w:p w14:paraId="14C551AE" w14:textId="4753F819" w:rsidR="002B6A08" w:rsidRDefault="002B6A08" w:rsidP="00EB21DE">
      <w:pPr>
        <w:pStyle w:val="1e"/>
      </w:pPr>
      <w:r>
        <w:rPr>
          <w:rFonts w:hint="eastAsia"/>
        </w:rPr>
        <w:t>本实验将参考</w:t>
      </w:r>
      <w:proofErr w:type="spellStart"/>
      <w:r>
        <w:t>LeNet</w:t>
      </w:r>
      <w:proofErr w:type="spellEnd"/>
      <w:r>
        <w:t>论文，建立以下网络：</w:t>
      </w:r>
    </w:p>
    <w:p w14:paraId="70DB2E10" w14:textId="3D80639A" w:rsidR="002B6A08" w:rsidRDefault="006E4352" w:rsidP="003679AB">
      <w:pPr>
        <w:pStyle w:val="1e"/>
      </w:pPr>
      <w:r>
        <w:pict w14:anchorId="403CA2C0">
          <v:shape id="_x0000_i1026" type="#_x0000_t75" style="width:407.5pt;height:138.5pt" o:bordertopcolor="this" o:borderleftcolor="this" o:borderbottomcolor="this" o:borderrightcolor="this">
            <v:imagedata r:id="rId16" o:title="下载 (1)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0179E936" w14:textId="7785CCE3" w:rsidR="00AB4569" w:rsidRDefault="00AB4569" w:rsidP="00AB4569">
      <w:pPr>
        <w:pStyle w:val="9"/>
      </w:pPr>
      <w:r>
        <w:t>L</w:t>
      </w:r>
      <w:r>
        <w:rPr>
          <w:rFonts w:hint="eastAsia"/>
        </w:rPr>
        <w:t>enet</w:t>
      </w:r>
      <w:r>
        <w:t>-5</w:t>
      </w:r>
      <w:r>
        <w:rPr>
          <w:rFonts w:hint="eastAsia"/>
        </w:rPr>
        <w:t>网络</w:t>
      </w:r>
    </w:p>
    <w:p w14:paraId="02D02406" w14:textId="77777777" w:rsidR="001B7F6A" w:rsidRDefault="001B7F6A" w:rsidP="007308A1">
      <w:pPr>
        <w:pStyle w:val="49"/>
      </w:pPr>
      <w:r>
        <w:t>INPUT</w:t>
      </w:r>
      <w:r>
        <w:t>（输入层）</w:t>
      </w:r>
      <w:r>
        <w:t xml:space="preserve"> </w:t>
      </w:r>
      <w:r>
        <w:t>：输入</w:t>
      </w:r>
      <w:r>
        <w:t>28</w:t>
      </w:r>
      <w:r>
        <w:rPr>
          <w:rFonts w:ascii="MS Gothic" w:hAnsi="MS Gothic" w:cs="MS Gothic"/>
        </w:rPr>
        <w:t>∗</w:t>
      </w:r>
      <w:r>
        <w:t>28</w:t>
      </w:r>
      <w:r>
        <w:t>的图片。</w:t>
      </w:r>
    </w:p>
    <w:p w14:paraId="0602BA06" w14:textId="77777777" w:rsidR="001B7F6A" w:rsidRDefault="001B7F6A" w:rsidP="007308A1">
      <w:pPr>
        <w:pStyle w:val="49"/>
      </w:pPr>
      <w:r>
        <w:t>C1</w:t>
      </w:r>
      <w:r>
        <w:t>（卷积层）：选取</w:t>
      </w:r>
      <w:r>
        <w:t>6</w:t>
      </w:r>
      <w:r>
        <w:t>个</w:t>
      </w:r>
      <w:r>
        <w:t>5</w:t>
      </w:r>
      <w:r>
        <w:rPr>
          <w:rFonts w:ascii="MS Gothic" w:hAnsi="MS Gothic" w:cs="MS Gothic"/>
        </w:rPr>
        <w:t>∗</w:t>
      </w:r>
      <w:r>
        <w:t>5</w:t>
      </w:r>
      <w:r>
        <w:t>卷积核</w:t>
      </w:r>
      <w:r>
        <w:t>(</w:t>
      </w:r>
      <w:r>
        <w:t>不包含偏置</w:t>
      </w:r>
      <w:r>
        <w:t>)</w:t>
      </w:r>
      <w:r>
        <w:t>，得到</w:t>
      </w:r>
      <w:r>
        <w:t>6</w:t>
      </w:r>
      <w:r>
        <w:t>个特征图，每个特征图的一个边为</w:t>
      </w:r>
      <w:r>
        <w:t>28−5+1=24</w:t>
      </w:r>
      <w:r>
        <w:t>。</w:t>
      </w:r>
    </w:p>
    <w:p w14:paraId="31A7225E" w14:textId="77777777" w:rsidR="001B7F6A" w:rsidRDefault="001B7F6A" w:rsidP="007308A1">
      <w:pPr>
        <w:pStyle w:val="49"/>
      </w:pPr>
      <w:r>
        <w:t>S2</w:t>
      </w:r>
      <w:r>
        <w:t>（池化层）：池化层是一个下采样层，输出</w:t>
      </w:r>
      <w:proofErr w:type="gramStart"/>
      <w:r>
        <w:t>12</w:t>
      </w:r>
      <w:r>
        <w:rPr>
          <w:rFonts w:ascii="MS Gothic" w:hAnsi="MS Gothic" w:cs="MS Gothic"/>
        </w:rPr>
        <w:t>∗</w:t>
      </w:r>
      <w:r>
        <w:t>12</w:t>
      </w:r>
      <w:r>
        <w:rPr>
          <w:rFonts w:ascii="MS Gothic" w:hAnsi="MS Gothic" w:cs="MS Gothic"/>
        </w:rPr>
        <w:t>∗</w:t>
      </w:r>
      <w:proofErr w:type="gramEnd"/>
      <w:r>
        <w:t>6</w:t>
      </w:r>
      <w:r>
        <w:t>的特征图。</w:t>
      </w:r>
    </w:p>
    <w:p w14:paraId="73DE44BB" w14:textId="77777777" w:rsidR="001B7F6A" w:rsidRDefault="001B7F6A" w:rsidP="007308A1">
      <w:pPr>
        <w:pStyle w:val="49"/>
      </w:pPr>
      <w:r>
        <w:lastRenderedPageBreak/>
        <w:t>C3</w:t>
      </w:r>
      <w:r>
        <w:t>（卷积层）：选取</w:t>
      </w:r>
      <w:r>
        <w:t>16</w:t>
      </w:r>
      <w:r>
        <w:t>个大小为</w:t>
      </w:r>
      <w:r>
        <w:t>5</w:t>
      </w:r>
      <w:r>
        <w:rPr>
          <w:rFonts w:ascii="MS Gothic" w:hAnsi="MS Gothic" w:cs="MS Gothic"/>
        </w:rPr>
        <w:t>∗</w:t>
      </w:r>
      <w:r>
        <w:t>5</w:t>
      </w:r>
      <w:r>
        <w:t>卷积核，得到特征</w:t>
      </w:r>
      <w:proofErr w:type="gramStart"/>
      <w:r>
        <w:t>图大小</w:t>
      </w:r>
      <w:proofErr w:type="gramEnd"/>
      <w:r>
        <w:t>为</w:t>
      </w:r>
      <w:r>
        <w:t>8</w:t>
      </w:r>
      <w:r>
        <w:rPr>
          <w:rFonts w:ascii="MS Gothic" w:hAnsi="MS Gothic" w:cs="MS Gothic"/>
        </w:rPr>
        <w:t>∗</w:t>
      </w:r>
      <w:r>
        <w:t>8</w:t>
      </w:r>
      <w:r>
        <w:rPr>
          <w:rFonts w:ascii="MS Gothic" w:hAnsi="MS Gothic" w:cs="MS Gothic"/>
        </w:rPr>
        <w:t>∗</w:t>
      </w:r>
      <w:r>
        <w:t>16</w:t>
      </w:r>
      <w:r>
        <w:t>。</w:t>
      </w:r>
    </w:p>
    <w:p w14:paraId="30FFADA9" w14:textId="77777777" w:rsidR="001B7F6A" w:rsidRDefault="001B7F6A" w:rsidP="007308A1">
      <w:pPr>
        <w:pStyle w:val="49"/>
      </w:pPr>
      <w:r>
        <w:t>S4</w:t>
      </w:r>
      <w:r>
        <w:t>（池化层）：窗口大小为</w:t>
      </w:r>
      <w:r>
        <w:t>2</w:t>
      </w:r>
      <w:r>
        <w:rPr>
          <w:rFonts w:ascii="MS Gothic" w:hAnsi="MS Gothic" w:cs="MS Gothic"/>
        </w:rPr>
        <w:t>∗</w:t>
      </w:r>
      <w:r>
        <w:t>2</w:t>
      </w:r>
      <w:r>
        <w:t>，输出</w:t>
      </w:r>
      <w:r>
        <w:t>4</w:t>
      </w:r>
      <w:r>
        <w:rPr>
          <w:rFonts w:ascii="MS Gothic" w:hAnsi="MS Gothic" w:cs="MS Gothic"/>
        </w:rPr>
        <w:t>∗</w:t>
      </w:r>
      <w:r>
        <w:t>4</w:t>
      </w:r>
      <w:r>
        <w:rPr>
          <w:rFonts w:ascii="MS Gothic" w:hAnsi="MS Gothic" w:cs="MS Gothic"/>
        </w:rPr>
        <w:t>∗</w:t>
      </w:r>
      <w:r>
        <w:t>16</w:t>
      </w:r>
      <w:r>
        <w:t>的特征图。</w:t>
      </w:r>
    </w:p>
    <w:p w14:paraId="5BB60808" w14:textId="77777777" w:rsidR="001B7F6A" w:rsidRDefault="001B7F6A" w:rsidP="007308A1">
      <w:pPr>
        <w:pStyle w:val="49"/>
      </w:pPr>
      <w:r>
        <w:t>F5</w:t>
      </w:r>
      <w:r>
        <w:t>（全连接层）：</w:t>
      </w:r>
      <w:r>
        <w:t>120</w:t>
      </w:r>
      <w:r>
        <w:t>个神经元。</w:t>
      </w:r>
    </w:p>
    <w:p w14:paraId="715EFA5D" w14:textId="77777777" w:rsidR="001B7F6A" w:rsidRDefault="001B7F6A" w:rsidP="007308A1">
      <w:pPr>
        <w:pStyle w:val="49"/>
      </w:pPr>
      <w:r>
        <w:t>F6</w:t>
      </w:r>
      <w:r>
        <w:t>（全连接层）：</w:t>
      </w:r>
      <w:r>
        <w:t>84</w:t>
      </w:r>
      <w:r>
        <w:t>个神经元。</w:t>
      </w:r>
    </w:p>
    <w:p w14:paraId="6EA52DA1" w14:textId="119663F8" w:rsidR="00F063AB" w:rsidRDefault="001B7F6A" w:rsidP="00EB21DE">
      <w:pPr>
        <w:pStyle w:val="49"/>
      </w:pPr>
      <w:r>
        <w:t>OUTPUT</w:t>
      </w:r>
      <w:r>
        <w:t>（输出层）：</w:t>
      </w:r>
      <w:r>
        <w:t>10</w:t>
      </w:r>
      <w:r>
        <w:t>个神经元，</w:t>
      </w:r>
      <w:r>
        <w:t>10</w:t>
      </w:r>
      <w:r>
        <w:t>分类问题。</w:t>
      </w:r>
    </w:p>
    <w:p w14:paraId="65EEA045" w14:textId="7BC28FEB" w:rsidR="00A27301" w:rsidRDefault="00171DAF" w:rsidP="00171DAF">
      <w:pPr>
        <w:pStyle w:val="1e"/>
      </w:pPr>
      <w:r>
        <w:rPr>
          <w:rFonts w:hint="eastAsia"/>
        </w:rPr>
        <w:t>代码：</w:t>
      </w:r>
    </w:p>
    <w:p w14:paraId="1777E449" w14:textId="77777777" w:rsidR="00596476" w:rsidRDefault="00596476" w:rsidP="00596476">
      <w:pPr>
        <w:pStyle w:val="2f2"/>
      </w:pPr>
      <w:r>
        <w:t>class LeNet5(</w:t>
      </w:r>
      <w:proofErr w:type="spellStart"/>
      <w:proofErr w:type="gramStart"/>
      <w:r>
        <w:t>nn.Cell</w:t>
      </w:r>
      <w:proofErr w:type="spellEnd"/>
      <w:proofErr w:type="gramEnd"/>
      <w:r>
        <w:t>):</w:t>
      </w:r>
    </w:p>
    <w:p w14:paraId="6D7D7A17" w14:textId="77777777" w:rsidR="00596476" w:rsidRDefault="00596476" w:rsidP="00596476">
      <w:pPr>
        <w:pStyle w:val="2f2"/>
      </w:pPr>
      <w:r>
        <w:t xml:space="preserve">    </w:t>
      </w:r>
    </w:p>
    <w:p w14:paraId="01C1BFB1" w14:textId="77777777" w:rsidR="00596476" w:rsidRDefault="00596476" w:rsidP="00596476">
      <w:pPr>
        <w:pStyle w:val="2f2"/>
      </w:pPr>
      <w:r>
        <w:t xml:space="preserve">    # </w:t>
      </w:r>
      <w:proofErr w:type="spellStart"/>
      <w:r>
        <w:t>定义算子</w:t>
      </w:r>
      <w:proofErr w:type="spellEnd"/>
    </w:p>
    <w:p w14:paraId="00E39C2E" w14:textId="77777777" w:rsidR="00596476" w:rsidRDefault="00596476" w:rsidP="00596476">
      <w:pPr>
        <w:pStyle w:val="2f2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num_class</w:t>
      </w:r>
      <w:proofErr w:type="spellEnd"/>
      <w:r>
        <w:t xml:space="preserve">=10, </w:t>
      </w:r>
      <w:proofErr w:type="spellStart"/>
      <w:r>
        <w:t>num_channel</w:t>
      </w:r>
      <w:proofErr w:type="spellEnd"/>
      <w:r>
        <w:t>=1):</w:t>
      </w:r>
    </w:p>
    <w:p w14:paraId="36EB5101" w14:textId="77777777" w:rsidR="00596476" w:rsidRDefault="00596476" w:rsidP="00596476">
      <w:pPr>
        <w:pStyle w:val="2f2"/>
      </w:pPr>
      <w:r>
        <w:t xml:space="preserve">        </w:t>
      </w:r>
      <w:proofErr w:type="gramStart"/>
      <w:r>
        <w:t>super(</w:t>
      </w:r>
      <w:proofErr w:type="gramEnd"/>
      <w:r>
        <w:t>LeNet5, self).__</w:t>
      </w:r>
      <w:proofErr w:type="spellStart"/>
      <w:r>
        <w:t>init</w:t>
      </w:r>
      <w:proofErr w:type="spellEnd"/>
      <w:r>
        <w:t>__()</w:t>
      </w:r>
    </w:p>
    <w:p w14:paraId="7C8F57FD" w14:textId="77777777" w:rsidR="00596476" w:rsidRDefault="00596476" w:rsidP="00596476">
      <w:pPr>
        <w:pStyle w:val="2f2"/>
      </w:pPr>
      <w:r>
        <w:t xml:space="preserve">        # </w:t>
      </w:r>
      <w:proofErr w:type="spellStart"/>
      <w:r>
        <w:t>卷积层</w:t>
      </w:r>
      <w:proofErr w:type="spellEnd"/>
    </w:p>
    <w:p w14:paraId="222F80B2" w14:textId="77777777" w:rsidR="00596476" w:rsidRDefault="00596476" w:rsidP="00596476">
      <w:pPr>
        <w:pStyle w:val="2f2"/>
      </w:pPr>
      <w:r>
        <w:t xml:space="preserve">        </w:t>
      </w:r>
      <w:proofErr w:type="gramStart"/>
      <w:r>
        <w:t>self.conv</w:t>
      </w:r>
      <w:proofErr w:type="gramEnd"/>
      <w:r>
        <w:t>1 = nn.Conv2d(</w:t>
      </w:r>
      <w:proofErr w:type="spellStart"/>
      <w:r>
        <w:t>num_channel</w:t>
      </w:r>
      <w:proofErr w:type="spellEnd"/>
      <w:r>
        <w:t xml:space="preserve">, 6, 5, </w:t>
      </w:r>
      <w:proofErr w:type="spellStart"/>
      <w:r>
        <w:t>pad_mode</w:t>
      </w:r>
      <w:proofErr w:type="spellEnd"/>
      <w:r>
        <w:t>='valid')</w:t>
      </w:r>
    </w:p>
    <w:p w14:paraId="1368E2D7" w14:textId="77777777" w:rsidR="00596476" w:rsidRDefault="00596476" w:rsidP="00596476">
      <w:pPr>
        <w:pStyle w:val="2f2"/>
      </w:pPr>
      <w:r>
        <w:t xml:space="preserve">        </w:t>
      </w:r>
      <w:proofErr w:type="gramStart"/>
      <w:r>
        <w:t>self.conv</w:t>
      </w:r>
      <w:proofErr w:type="gramEnd"/>
      <w:r>
        <w:t xml:space="preserve">2 = nn.Conv2d(6, 16, 5, </w:t>
      </w:r>
      <w:proofErr w:type="spellStart"/>
      <w:r>
        <w:t>pad_mode</w:t>
      </w:r>
      <w:proofErr w:type="spellEnd"/>
      <w:r>
        <w:t>='valid')</w:t>
      </w:r>
    </w:p>
    <w:p w14:paraId="39D31218" w14:textId="77777777" w:rsidR="00596476" w:rsidRDefault="00596476" w:rsidP="00596476">
      <w:pPr>
        <w:pStyle w:val="2f2"/>
      </w:pPr>
      <w:r>
        <w:t xml:space="preserve">        </w:t>
      </w:r>
    </w:p>
    <w:p w14:paraId="716A0133" w14:textId="77777777" w:rsidR="00596476" w:rsidRDefault="00596476" w:rsidP="00596476">
      <w:pPr>
        <w:pStyle w:val="2f2"/>
      </w:pPr>
      <w:r>
        <w:t xml:space="preserve">        # </w:t>
      </w:r>
      <w:proofErr w:type="spellStart"/>
      <w:r>
        <w:t>全连接层</w:t>
      </w:r>
      <w:proofErr w:type="spellEnd"/>
    </w:p>
    <w:p w14:paraId="0ABD039B" w14:textId="77777777" w:rsidR="00596476" w:rsidRDefault="00596476" w:rsidP="00596476">
      <w:pPr>
        <w:pStyle w:val="2f2"/>
      </w:pPr>
      <w:r>
        <w:t xml:space="preserve">        self.fc1 = </w:t>
      </w:r>
      <w:proofErr w:type="spellStart"/>
      <w:proofErr w:type="gramStart"/>
      <w:r>
        <w:t>nn.Dense</w:t>
      </w:r>
      <w:proofErr w:type="spellEnd"/>
      <w:proofErr w:type="gramEnd"/>
      <w:r>
        <w:t xml:space="preserve">(4 * 4 * 16, 120, </w:t>
      </w:r>
      <w:proofErr w:type="spellStart"/>
      <w:r>
        <w:t>weight_init</w:t>
      </w:r>
      <w:proofErr w:type="spellEnd"/>
      <w:r>
        <w:t>=Normal(0.02))</w:t>
      </w:r>
    </w:p>
    <w:p w14:paraId="10401160" w14:textId="77777777" w:rsidR="00596476" w:rsidRDefault="00596476" w:rsidP="00596476">
      <w:pPr>
        <w:pStyle w:val="2f2"/>
      </w:pPr>
      <w:r>
        <w:t xml:space="preserve">        self.fc2 = </w:t>
      </w:r>
      <w:proofErr w:type="spellStart"/>
      <w:proofErr w:type="gramStart"/>
      <w:r>
        <w:t>nn.Dense</w:t>
      </w:r>
      <w:proofErr w:type="spellEnd"/>
      <w:proofErr w:type="gramEnd"/>
      <w:r>
        <w:t xml:space="preserve">(120, 84, </w:t>
      </w:r>
      <w:proofErr w:type="spellStart"/>
      <w:r>
        <w:t>weight_init</w:t>
      </w:r>
      <w:proofErr w:type="spellEnd"/>
      <w:r>
        <w:t>=Normal(0.02))</w:t>
      </w:r>
    </w:p>
    <w:p w14:paraId="04E74EF8" w14:textId="77777777" w:rsidR="00596476" w:rsidRDefault="00596476" w:rsidP="00596476">
      <w:pPr>
        <w:pStyle w:val="2f2"/>
      </w:pPr>
      <w:r>
        <w:t xml:space="preserve">        self.fc3 = </w:t>
      </w:r>
      <w:proofErr w:type="spellStart"/>
      <w:proofErr w:type="gramStart"/>
      <w:r>
        <w:t>nn.Dense</w:t>
      </w:r>
      <w:proofErr w:type="spellEnd"/>
      <w:proofErr w:type="gramEnd"/>
      <w:r>
        <w:t xml:space="preserve">(84, </w:t>
      </w:r>
      <w:proofErr w:type="spellStart"/>
      <w:r>
        <w:t>num_class</w:t>
      </w:r>
      <w:proofErr w:type="spellEnd"/>
      <w:r>
        <w:t xml:space="preserve">, </w:t>
      </w:r>
      <w:proofErr w:type="spellStart"/>
      <w:r>
        <w:t>weight_init</w:t>
      </w:r>
      <w:proofErr w:type="spellEnd"/>
      <w:r>
        <w:t>=Normal(0.02))</w:t>
      </w:r>
    </w:p>
    <w:p w14:paraId="38CD3153" w14:textId="77777777" w:rsidR="00596476" w:rsidRDefault="00596476" w:rsidP="00596476">
      <w:pPr>
        <w:pStyle w:val="2f2"/>
      </w:pPr>
      <w:r>
        <w:t xml:space="preserve">        </w:t>
      </w:r>
    </w:p>
    <w:p w14:paraId="32E9FD98" w14:textId="77777777" w:rsidR="00596476" w:rsidRDefault="00596476" w:rsidP="00596476">
      <w:pPr>
        <w:pStyle w:val="2f2"/>
      </w:pPr>
      <w:r>
        <w:t xml:space="preserve">        # </w:t>
      </w:r>
      <w:proofErr w:type="spellStart"/>
      <w:r>
        <w:t>激活函数</w:t>
      </w:r>
      <w:proofErr w:type="spellEnd"/>
    </w:p>
    <w:p w14:paraId="55B26BC9" w14:textId="77777777" w:rsidR="00596476" w:rsidRDefault="00596476" w:rsidP="00596476">
      <w:pPr>
        <w:pStyle w:val="2f2"/>
      </w:pPr>
      <w:r>
        <w:t xml:space="preserve">        </w:t>
      </w:r>
      <w:proofErr w:type="spellStart"/>
      <w:proofErr w:type="gramStart"/>
      <w:r>
        <w:t>self.relu</w:t>
      </w:r>
      <w:proofErr w:type="spellEnd"/>
      <w:proofErr w:type="gramEnd"/>
      <w:r>
        <w:t xml:space="preserve"> = </w:t>
      </w:r>
      <w:proofErr w:type="spellStart"/>
      <w:r>
        <w:t>nn.ReLU</w:t>
      </w:r>
      <w:proofErr w:type="spellEnd"/>
      <w:r>
        <w:t>()</w:t>
      </w:r>
    </w:p>
    <w:p w14:paraId="38DDE75F" w14:textId="77777777" w:rsidR="00596476" w:rsidRDefault="00596476" w:rsidP="00596476">
      <w:pPr>
        <w:pStyle w:val="2f2"/>
      </w:pPr>
      <w:r>
        <w:t xml:space="preserve">        </w:t>
      </w:r>
    </w:p>
    <w:p w14:paraId="3401E9D3" w14:textId="77777777" w:rsidR="00596476" w:rsidRDefault="00596476" w:rsidP="00596476">
      <w:pPr>
        <w:pStyle w:val="2f2"/>
      </w:pPr>
      <w:r>
        <w:t xml:space="preserve">        # </w:t>
      </w:r>
      <w:proofErr w:type="spellStart"/>
      <w:r>
        <w:t>最大池化层</w:t>
      </w:r>
      <w:proofErr w:type="spellEnd"/>
    </w:p>
    <w:p w14:paraId="487413FA" w14:textId="77777777" w:rsidR="00596476" w:rsidRDefault="00596476" w:rsidP="00596476">
      <w:pPr>
        <w:pStyle w:val="2f2"/>
      </w:pPr>
      <w:r>
        <w:t xml:space="preserve">        self.max_pool2d = </w:t>
      </w:r>
      <w:proofErr w:type="gramStart"/>
      <w:r>
        <w:t>nn.MaxPool</w:t>
      </w:r>
      <w:proofErr w:type="gramEnd"/>
      <w:r>
        <w:t>2d(</w:t>
      </w:r>
      <w:proofErr w:type="spellStart"/>
      <w:r>
        <w:t>kernel_size</w:t>
      </w:r>
      <w:proofErr w:type="spellEnd"/>
      <w:r>
        <w:t>=2, stride=2)</w:t>
      </w:r>
    </w:p>
    <w:p w14:paraId="282F2CDF" w14:textId="77777777" w:rsidR="00596476" w:rsidRDefault="00596476" w:rsidP="00596476">
      <w:pPr>
        <w:pStyle w:val="2f2"/>
      </w:pPr>
      <w:r>
        <w:t xml:space="preserve">        </w:t>
      </w:r>
    </w:p>
    <w:p w14:paraId="34D932B1" w14:textId="77777777" w:rsidR="00596476" w:rsidRDefault="00596476" w:rsidP="00596476">
      <w:pPr>
        <w:pStyle w:val="2f2"/>
      </w:pPr>
      <w:r>
        <w:t xml:space="preserve">        # </w:t>
      </w:r>
      <w:proofErr w:type="spellStart"/>
      <w:r>
        <w:t>网络展开</w:t>
      </w:r>
      <w:proofErr w:type="spellEnd"/>
    </w:p>
    <w:p w14:paraId="0B7A7550" w14:textId="77777777" w:rsidR="00596476" w:rsidRDefault="00596476" w:rsidP="00596476">
      <w:pPr>
        <w:pStyle w:val="2f2"/>
      </w:pPr>
      <w:r>
        <w:t xml:space="preserve">        </w:t>
      </w:r>
      <w:proofErr w:type="spellStart"/>
      <w:proofErr w:type="gramStart"/>
      <w:r>
        <w:t>self.flatten</w:t>
      </w:r>
      <w:proofErr w:type="spellEnd"/>
      <w:proofErr w:type="gramEnd"/>
      <w:r>
        <w:t xml:space="preserve"> = </w:t>
      </w:r>
      <w:proofErr w:type="spellStart"/>
      <w:r>
        <w:t>nn.Flatten</w:t>
      </w:r>
      <w:proofErr w:type="spellEnd"/>
      <w:r>
        <w:t>()</w:t>
      </w:r>
    </w:p>
    <w:p w14:paraId="73F33CB3" w14:textId="77777777" w:rsidR="00596476" w:rsidRDefault="00596476" w:rsidP="00596476">
      <w:pPr>
        <w:pStyle w:val="2f2"/>
      </w:pPr>
      <w:r>
        <w:t xml:space="preserve">        </w:t>
      </w:r>
    </w:p>
    <w:p w14:paraId="556C9989" w14:textId="77777777" w:rsidR="00596476" w:rsidRDefault="00596476" w:rsidP="00596476">
      <w:pPr>
        <w:pStyle w:val="2f2"/>
      </w:pPr>
      <w:r>
        <w:t xml:space="preserve">    # </w:t>
      </w:r>
      <w:proofErr w:type="spellStart"/>
      <w:r>
        <w:t>建构网络</w:t>
      </w:r>
      <w:proofErr w:type="spellEnd"/>
    </w:p>
    <w:p w14:paraId="424AF602" w14:textId="77777777" w:rsidR="00596476" w:rsidRDefault="00596476" w:rsidP="00596476">
      <w:pPr>
        <w:pStyle w:val="2f2"/>
      </w:pPr>
      <w:r>
        <w:t xml:space="preserve">    def </w:t>
      </w:r>
      <w:proofErr w:type="gramStart"/>
      <w:r>
        <w:t>construct(</w:t>
      </w:r>
      <w:proofErr w:type="gramEnd"/>
      <w:r>
        <w:t>self, x):</w:t>
      </w:r>
    </w:p>
    <w:p w14:paraId="50CC9161" w14:textId="77777777" w:rsidR="00596476" w:rsidRDefault="00596476" w:rsidP="00596476">
      <w:pPr>
        <w:pStyle w:val="2f2"/>
      </w:pPr>
      <w:r>
        <w:t xml:space="preserve">        x = </w:t>
      </w:r>
      <w:proofErr w:type="gramStart"/>
      <w:r>
        <w:t>self.conv</w:t>
      </w:r>
      <w:proofErr w:type="gramEnd"/>
      <w:r>
        <w:t>1(x)</w:t>
      </w:r>
    </w:p>
    <w:p w14:paraId="52F20A3B" w14:textId="77777777" w:rsidR="00596476" w:rsidRDefault="00596476" w:rsidP="00596476">
      <w:pPr>
        <w:pStyle w:val="2f2"/>
      </w:pPr>
      <w:r>
        <w:t xml:space="preserve">        x = </w:t>
      </w:r>
      <w:proofErr w:type="spellStart"/>
      <w:proofErr w:type="gramStart"/>
      <w:r>
        <w:t>self.relu</w:t>
      </w:r>
      <w:proofErr w:type="spellEnd"/>
      <w:proofErr w:type="gramEnd"/>
      <w:r>
        <w:t>(x)</w:t>
      </w:r>
    </w:p>
    <w:p w14:paraId="2A7F6B07" w14:textId="77777777" w:rsidR="00596476" w:rsidRDefault="00596476" w:rsidP="00596476">
      <w:pPr>
        <w:pStyle w:val="2f2"/>
      </w:pPr>
      <w:r>
        <w:t xml:space="preserve">        x = self.max_pool2d(x)</w:t>
      </w:r>
    </w:p>
    <w:p w14:paraId="7539AD1A" w14:textId="77777777" w:rsidR="00596476" w:rsidRDefault="00596476" w:rsidP="00596476">
      <w:pPr>
        <w:pStyle w:val="2f2"/>
      </w:pPr>
      <w:r>
        <w:t xml:space="preserve">        x = </w:t>
      </w:r>
      <w:proofErr w:type="gramStart"/>
      <w:r>
        <w:t>self.conv</w:t>
      </w:r>
      <w:proofErr w:type="gramEnd"/>
      <w:r>
        <w:t>2(x)</w:t>
      </w:r>
    </w:p>
    <w:p w14:paraId="40B2BC2D" w14:textId="77777777" w:rsidR="00596476" w:rsidRDefault="00596476" w:rsidP="00596476">
      <w:pPr>
        <w:pStyle w:val="2f2"/>
      </w:pPr>
      <w:r>
        <w:t xml:space="preserve">        x = </w:t>
      </w:r>
      <w:proofErr w:type="spellStart"/>
      <w:proofErr w:type="gramStart"/>
      <w:r>
        <w:t>self.relu</w:t>
      </w:r>
      <w:proofErr w:type="spellEnd"/>
      <w:proofErr w:type="gramEnd"/>
      <w:r>
        <w:t>(x)</w:t>
      </w:r>
    </w:p>
    <w:p w14:paraId="23E9DC65" w14:textId="77777777" w:rsidR="00596476" w:rsidRDefault="00596476" w:rsidP="00596476">
      <w:pPr>
        <w:pStyle w:val="2f2"/>
      </w:pPr>
      <w:r>
        <w:t xml:space="preserve">        x = self.max_pool2d(x)</w:t>
      </w:r>
    </w:p>
    <w:p w14:paraId="5DB8E48F" w14:textId="77777777" w:rsidR="00596476" w:rsidRDefault="00596476" w:rsidP="00596476">
      <w:pPr>
        <w:pStyle w:val="2f2"/>
      </w:pPr>
      <w:r>
        <w:t xml:space="preserve">        x = </w:t>
      </w:r>
      <w:proofErr w:type="spellStart"/>
      <w:proofErr w:type="gramStart"/>
      <w:r>
        <w:t>self.flatten</w:t>
      </w:r>
      <w:proofErr w:type="spellEnd"/>
      <w:proofErr w:type="gramEnd"/>
      <w:r>
        <w:t>(x)</w:t>
      </w:r>
    </w:p>
    <w:p w14:paraId="192521EF" w14:textId="77777777" w:rsidR="00596476" w:rsidRDefault="00596476" w:rsidP="00596476">
      <w:pPr>
        <w:pStyle w:val="2f2"/>
      </w:pPr>
      <w:r>
        <w:t xml:space="preserve">        x = self.fc1(x)</w:t>
      </w:r>
    </w:p>
    <w:p w14:paraId="40939B73" w14:textId="77777777" w:rsidR="00596476" w:rsidRDefault="00596476" w:rsidP="00596476">
      <w:pPr>
        <w:pStyle w:val="2f2"/>
      </w:pPr>
      <w:r>
        <w:t xml:space="preserve">        x = </w:t>
      </w:r>
      <w:proofErr w:type="spellStart"/>
      <w:proofErr w:type="gramStart"/>
      <w:r>
        <w:t>self.relu</w:t>
      </w:r>
      <w:proofErr w:type="spellEnd"/>
      <w:proofErr w:type="gramEnd"/>
      <w:r>
        <w:t>(x)</w:t>
      </w:r>
    </w:p>
    <w:p w14:paraId="79BF6B82" w14:textId="77777777" w:rsidR="00596476" w:rsidRDefault="00596476" w:rsidP="00596476">
      <w:pPr>
        <w:pStyle w:val="2f2"/>
      </w:pPr>
      <w:r>
        <w:t xml:space="preserve">        x = self.fc2(x)</w:t>
      </w:r>
    </w:p>
    <w:p w14:paraId="3F8C472C" w14:textId="77777777" w:rsidR="00596476" w:rsidRDefault="00596476" w:rsidP="00596476">
      <w:pPr>
        <w:pStyle w:val="2f2"/>
      </w:pPr>
      <w:r>
        <w:t xml:space="preserve">        x = </w:t>
      </w:r>
      <w:proofErr w:type="spellStart"/>
      <w:proofErr w:type="gramStart"/>
      <w:r>
        <w:t>self.relu</w:t>
      </w:r>
      <w:proofErr w:type="spellEnd"/>
      <w:proofErr w:type="gramEnd"/>
      <w:r>
        <w:t>(x)</w:t>
      </w:r>
    </w:p>
    <w:p w14:paraId="03934106" w14:textId="77777777" w:rsidR="00596476" w:rsidRDefault="00596476" w:rsidP="00596476">
      <w:pPr>
        <w:pStyle w:val="2f2"/>
      </w:pPr>
      <w:r>
        <w:t xml:space="preserve">        x = self.fc3(x)</w:t>
      </w:r>
    </w:p>
    <w:p w14:paraId="721826C0" w14:textId="43323515" w:rsidR="00171DAF" w:rsidRPr="00A27301" w:rsidRDefault="00596476" w:rsidP="00596476">
      <w:pPr>
        <w:pStyle w:val="2f2"/>
      </w:pPr>
      <w:r>
        <w:t xml:space="preserve">        return x</w:t>
      </w:r>
      <w:r w:rsidR="00C73087">
        <w:t xml:space="preserve"> </w:t>
      </w:r>
    </w:p>
    <w:p w14:paraId="3EF89ABD" w14:textId="77777777" w:rsidR="005F19F0" w:rsidRDefault="005F19F0" w:rsidP="00E04F2C">
      <w:pPr>
        <w:pStyle w:val="1e"/>
      </w:pPr>
    </w:p>
    <w:p w14:paraId="736689DD" w14:textId="7261C931" w:rsidR="005F19F0" w:rsidRDefault="00A1257E" w:rsidP="00A1257E">
      <w:pPr>
        <w:pStyle w:val="3"/>
      </w:pPr>
      <w:bookmarkStart w:id="35" w:name="_Toc94123077"/>
      <w:r>
        <w:t>模型训练</w:t>
      </w:r>
      <w:bookmarkEnd w:id="35"/>
    </w:p>
    <w:p w14:paraId="4D96DE51" w14:textId="5F02436A" w:rsidR="0081108B" w:rsidRDefault="00D24914" w:rsidP="0081108B">
      <w:pPr>
        <w:pStyle w:val="3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载入数据集</w:t>
      </w:r>
      <w:r>
        <w:rPr>
          <w:rFonts w:hint="eastAsia"/>
        </w:rPr>
        <w:t xml:space="preserve"> </w:t>
      </w:r>
    </w:p>
    <w:p w14:paraId="11B2633B" w14:textId="5844F24D" w:rsidR="005F19F0" w:rsidRDefault="00EA728D" w:rsidP="00C74045">
      <w:pPr>
        <w:pStyle w:val="1e"/>
      </w:pPr>
      <w:r>
        <w:t>代码</w:t>
      </w:r>
      <w:r>
        <w:rPr>
          <w:rFonts w:hint="eastAsia"/>
        </w:rPr>
        <w:t>：</w:t>
      </w:r>
    </w:p>
    <w:p w14:paraId="6DF7F959" w14:textId="77777777" w:rsidR="00A039E4" w:rsidRDefault="00A039E4" w:rsidP="00A039E4">
      <w:pPr>
        <w:pStyle w:val="2f2"/>
      </w:pPr>
      <w:proofErr w:type="spellStart"/>
      <w:r>
        <w:t>train_path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('</w:t>
      </w:r>
      <w:proofErr w:type="spellStart"/>
      <w:r>
        <w:t>data','train</w:t>
      </w:r>
      <w:proofErr w:type="spellEnd"/>
      <w:r>
        <w:t xml:space="preserve">') # </w:t>
      </w:r>
      <w:proofErr w:type="spellStart"/>
      <w:r>
        <w:t>训练集路径</w:t>
      </w:r>
      <w:proofErr w:type="spellEnd"/>
    </w:p>
    <w:p w14:paraId="5D25B2CE" w14:textId="77777777" w:rsidR="00A039E4" w:rsidRDefault="00A039E4" w:rsidP="00A039E4">
      <w:pPr>
        <w:pStyle w:val="2f2"/>
      </w:pPr>
      <w:proofErr w:type="spellStart"/>
      <w:r>
        <w:t>train_data</w:t>
      </w:r>
      <w:proofErr w:type="spellEnd"/>
      <w:r>
        <w:t xml:space="preserve"> = </w:t>
      </w:r>
      <w:proofErr w:type="spellStart"/>
      <w:r>
        <w:t>create_dataset</w:t>
      </w:r>
      <w:proofErr w:type="spellEnd"/>
      <w:r>
        <w:t>(</w:t>
      </w:r>
      <w:proofErr w:type="spellStart"/>
      <w:r>
        <w:t>train_path</w:t>
      </w:r>
      <w:proofErr w:type="spellEnd"/>
      <w:r>
        <w:t xml:space="preserve">) # </w:t>
      </w:r>
      <w:proofErr w:type="spellStart"/>
      <w:r>
        <w:t>定义训练数据集</w:t>
      </w:r>
      <w:proofErr w:type="spellEnd"/>
    </w:p>
    <w:p w14:paraId="0A498333" w14:textId="77777777" w:rsidR="00A039E4" w:rsidRDefault="00A039E4" w:rsidP="00A039E4">
      <w:pPr>
        <w:pStyle w:val="2f2"/>
      </w:pPr>
    </w:p>
    <w:p w14:paraId="413AE064" w14:textId="77777777" w:rsidR="00A039E4" w:rsidRDefault="00A039E4" w:rsidP="00A039E4">
      <w:pPr>
        <w:pStyle w:val="2f2"/>
      </w:pPr>
      <w:proofErr w:type="spellStart"/>
      <w:r>
        <w:t>test_path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('</w:t>
      </w:r>
      <w:proofErr w:type="spellStart"/>
      <w:r>
        <w:t>data','test</w:t>
      </w:r>
      <w:proofErr w:type="spellEnd"/>
      <w:r>
        <w:t xml:space="preserve">') # </w:t>
      </w:r>
      <w:proofErr w:type="spellStart"/>
      <w:r>
        <w:t>测试集路径</w:t>
      </w:r>
      <w:proofErr w:type="spellEnd"/>
    </w:p>
    <w:p w14:paraId="45B5F81F" w14:textId="0ABF4442" w:rsidR="00EA728D" w:rsidRDefault="00A039E4" w:rsidP="00A039E4">
      <w:pPr>
        <w:pStyle w:val="2f2"/>
      </w:pPr>
      <w:proofErr w:type="spellStart"/>
      <w:r>
        <w:t>test_data</w:t>
      </w:r>
      <w:proofErr w:type="spellEnd"/>
      <w:r>
        <w:t xml:space="preserve"> = </w:t>
      </w:r>
      <w:proofErr w:type="spellStart"/>
      <w:r>
        <w:t>create_dataset</w:t>
      </w:r>
      <w:proofErr w:type="spellEnd"/>
      <w:r>
        <w:t>(</w:t>
      </w:r>
      <w:proofErr w:type="spellStart"/>
      <w:r>
        <w:t>test_path</w:t>
      </w:r>
      <w:proofErr w:type="spellEnd"/>
      <w:r>
        <w:t xml:space="preserve">) # </w:t>
      </w:r>
      <w:proofErr w:type="spellStart"/>
      <w:r>
        <w:t>定义测试数据集</w:t>
      </w:r>
      <w:proofErr w:type="spellEnd"/>
      <w:r w:rsidR="00F83D48">
        <w:t xml:space="preserve"> </w:t>
      </w:r>
    </w:p>
    <w:p w14:paraId="3EFF6A53" w14:textId="77777777" w:rsidR="00A46447" w:rsidRDefault="00A46447" w:rsidP="00C74045">
      <w:pPr>
        <w:pStyle w:val="1e"/>
      </w:pPr>
    </w:p>
    <w:p w14:paraId="65DD9A55" w14:textId="01769F47" w:rsidR="003A77E2" w:rsidRPr="003A77E2" w:rsidRDefault="003A77E2" w:rsidP="00D568D2">
      <w:pPr>
        <w:pStyle w:val="30"/>
      </w:pPr>
      <w:r>
        <w:t>构建网络</w:t>
      </w:r>
    </w:p>
    <w:p w14:paraId="153E7326" w14:textId="3AE9734D" w:rsidR="00D568D2" w:rsidRDefault="00560416" w:rsidP="003A77E2">
      <w:pPr>
        <w:pStyle w:val="1e"/>
      </w:pPr>
      <w:r>
        <w:rPr>
          <w:shd w:val="clear" w:color="auto" w:fill="FFFFFF"/>
        </w:rPr>
        <w:t>构建网络</w:t>
      </w:r>
      <w:r w:rsidR="00BD5859">
        <w:rPr>
          <w:rFonts w:hint="eastAsia"/>
          <w:shd w:val="clear" w:color="auto" w:fill="FFFFFF"/>
        </w:rPr>
        <w:t>、</w:t>
      </w:r>
      <w:r w:rsidR="00037F76">
        <w:rPr>
          <w:shd w:val="clear" w:color="auto" w:fill="FFFFFF"/>
        </w:rPr>
        <w:t>选择</w:t>
      </w:r>
      <w:r w:rsidR="00380FA1">
        <w:rPr>
          <w:shd w:val="clear" w:color="auto" w:fill="FFFFFF"/>
        </w:rPr>
        <w:t>损失函数、优化器、模型</w:t>
      </w:r>
      <w:r w:rsidR="00B34F73">
        <w:rPr>
          <w:rFonts w:hint="eastAsia"/>
          <w:shd w:val="clear" w:color="auto" w:fill="FFFFFF"/>
        </w:rPr>
        <w:t>。</w:t>
      </w:r>
      <w:r w:rsidR="00380FA1">
        <w:rPr>
          <w:rFonts w:hint="eastAsia"/>
        </w:rPr>
        <w:t xml:space="preserve"> </w:t>
      </w:r>
    </w:p>
    <w:p w14:paraId="59F858D9" w14:textId="7D318D48" w:rsidR="004E7579" w:rsidRDefault="00A46447" w:rsidP="00C74045">
      <w:pPr>
        <w:pStyle w:val="1e"/>
      </w:pPr>
      <w:r>
        <w:t>代码</w:t>
      </w:r>
      <w:r w:rsidR="004E7579">
        <w:rPr>
          <w:rFonts w:hint="eastAsia"/>
        </w:rPr>
        <w:t>：</w:t>
      </w:r>
    </w:p>
    <w:p w14:paraId="6342DB0A" w14:textId="77777777" w:rsidR="00DB548A" w:rsidRDefault="00DB548A" w:rsidP="00DB548A">
      <w:pPr>
        <w:pStyle w:val="2f2"/>
      </w:pPr>
      <w:r>
        <w:t xml:space="preserve"># </w:t>
      </w:r>
      <w:proofErr w:type="spellStart"/>
      <w:r>
        <w:t>网络</w:t>
      </w:r>
      <w:proofErr w:type="spellEnd"/>
    </w:p>
    <w:p w14:paraId="16D9EBEC" w14:textId="77777777" w:rsidR="00DB548A" w:rsidRDefault="00DB548A" w:rsidP="00DB548A">
      <w:pPr>
        <w:pStyle w:val="2f2"/>
      </w:pPr>
      <w:r>
        <w:t>net = LeNet5()</w:t>
      </w:r>
    </w:p>
    <w:p w14:paraId="413C75AE" w14:textId="77777777" w:rsidR="00DB548A" w:rsidRDefault="00DB548A" w:rsidP="00DB548A">
      <w:pPr>
        <w:pStyle w:val="2f2"/>
      </w:pPr>
    </w:p>
    <w:p w14:paraId="477B6FD9" w14:textId="77777777" w:rsidR="00DB548A" w:rsidRDefault="00DB548A" w:rsidP="00DB548A">
      <w:pPr>
        <w:pStyle w:val="2f2"/>
      </w:pPr>
      <w:r>
        <w:t xml:space="preserve"># </w:t>
      </w:r>
      <w:proofErr w:type="spellStart"/>
      <w:r>
        <w:t>损失函数</w:t>
      </w:r>
      <w:proofErr w:type="spellEnd"/>
    </w:p>
    <w:p w14:paraId="657EB74A" w14:textId="77777777" w:rsidR="00DB548A" w:rsidRDefault="00DB548A" w:rsidP="00DB548A">
      <w:pPr>
        <w:pStyle w:val="2f2"/>
      </w:pPr>
      <w:proofErr w:type="spellStart"/>
      <w:r>
        <w:t>net_loss</w:t>
      </w:r>
      <w:proofErr w:type="spellEnd"/>
      <w:r>
        <w:t xml:space="preserve"> = </w:t>
      </w:r>
      <w:proofErr w:type="spellStart"/>
      <w:proofErr w:type="gramStart"/>
      <w:r>
        <w:t>nn.SoftmaxCrossEntropyWithLogits</w:t>
      </w:r>
      <w:proofErr w:type="spellEnd"/>
      <w:proofErr w:type="gramEnd"/>
      <w:r>
        <w:t>(sparse=True, reduction='mean')</w:t>
      </w:r>
    </w:p>
    <w:p w14:paraId="494A7B75" w14:textId="77777777" w:rsidR="00DB548A" w:rsidRDefault="00DB548A" w:rsidP="00DB548A">
      <w:pPr>
        <w:pStyle w:val="2f2"/>
      </w:pPr>
    </w:p>
    <w:p w14:paraId="496F0EB8" w14:textId="77777777" w:rsidR="00DB548A" w:rsidRDefault="00DB548A" w:rsidP="00DB548A">
      <w:pPr>
        <w:pStyle w:val="2f2"/>
      </w:pPr>
      <w:r>
        <w:t xml:space="preserve"># </w:t>
      </w:r>
      <w:proofErr w:type="spellStart"/>
      <w:r>
        <w:t>优化器</w:t>
      </w:r>
      <w:proofErr w:type="spellEnd"/>
    </w:p>
    <w:p w14:paraId="4494932B" w14:textId="77777777" w:rsidR="00DB548A" w:rsidRDefault="00DB548A" w:rsidP="00DB548A">
      <w:pPr>
        <w:pStyle w:val="2f2"/>
      </w:pPr>
      <w:proofErr w:type="spellStart"/>
      <w:r>
        <w:t>lr</w:t>
      </w:r>
      <w:proofErr w:type="spellEnd"/>
      <w:r>
        <w:t xml:space="preserve"> = 0.01</w:t>
      </w:r>
    </w:p>
    <w:p w14:paraId="12DEA8CC" w14:textId="77777777" w:rsidR="00DB548A" w:rsidRDefault="00DB548A" w:rsidP="00DB548A">
      <w:pPr>
        <w:pStyle w:val="2f2"/>
      </w:pPr>
      <w:r>
        <w:t>momentum = 0.9</w:t>
      </w:r>
    </w:p>
    <w:p w14:paraId="02FE5B3A" w14:textId="77777777" w:rsidR="00DB548A" w:rsidRDefault="00DB548A" w:rsidP="00DB548A">
      <w:pPr>
        <w:pStyle w:val="2f2"/>
      </w:pPr>
      <w:proofErr w:type="spellStart"/>
      <w:r>
        <w:t>net_opt</w:t>
      </w:r>
      <w:proofErr w:type="spellEnd"/>
      <w:r>
        <w:t xml:space="preserve"> = </w:t>
      </w:r>
      <w:proofErr w:type="spellStart"/>
      <w:proofErr w:type="gramStart"/>
      <w:r>
        <w:t>nn.Momentum</w:t>
      </w:r>
      <w:proofErr w:type="spellEnd"/>
      <w:proofErr w:type="gramEnd"/>
      <w:r>
        <w:t>(</w:t>
      </w:r>
      <w:proofErr w:type="spellStart"/>
      <w:r>
        <w:t>net.trainable_params</w:t>
      </w:r>
      <w:proofErr w:type="spellEnd"/>
      <w:r>
        <w:t xml:space="preserve">(), </w:t>
      </w:r>
      <w:proofErr w:type="spellStart"/>
      <w:r>
        <w:t>lr</w:t>
      </w:r>
      <w:proofErr w:type="spellEnd"/>
      <w:r>
        <w:t>, momentum)</w:t>
      </w:r>
    </w:p>
    <w:p w14:paraId="72FE6DA0" w14:textId="77777777" w:rsidR="00DB548A" w:rsidRDefault="00DB548A" w:rsidP="00DB548A">
      <w:pPr>
        <w:pStyle w:val="2f2"/>
      </w:pPr>
    </w:p>
    <w:p w14:paraId="25C07DC1" w14:textId="77777777" w:rsidR="00DB548A" w:rsidRDefault="00DB548A" w:rsidP="00DB548A">
      <w:pPr>
        <w:pStyle w:val="2f2"/>
      </w:pPr>
      <w:r>
        <w:t xml:space="preserve"># </w:t>
      </w:r>
      <w:proofErr w:type="spellStart"/>
      <w:r>
        <w:t>模型</w:t>
      </w:r>
      <w:proofErr w:type="spellEnd"/>
    </w:p>
    <w:p w14:paraId="5704018D" w14:textId="64A50B6F" w:rsidR="004E7579" w:rsidRDefault="00DB548A" w:rsidP="00DB548A">
      <w:pPr>
        <w:pStyle w:val="2f2"/>
      </w:pPr>
      <w:r>
        <w:t xml:space="preserve">model = </w:t>
      </w:r>
      <w:proofErr w:type="gramStart"/>
      <w:r>
        <w:t>Model(</w:t>
      </w:r>
      <w:proofErr w:type="gramEnd"/>
      <w:r>
        <w:t xml:space="preserve">net, </w:t>
      </w:r>
      <w:proofErr w:type="spellStart"/>
      <w:r>
        <w:t>net_loss</w:t>
      </w:r>
      <w:proofErr w:type="spellEnd"/>
      <w:r>
        <w:t xml:space="preserve">, </w:t>
      </w:r>
      <w:proofErr w:type="spellStart"/>
      <w:r>
        <w:t>net_opt</w:t>
      </w:r>
      <w:proofErr w:type="spellEnd"/>
      <w:r>
        <w:t>, metrics={'accuracy': Accuracy()})</w:t>
      </w:r>
      <w:r w:rsidR="00F74EF3">
        <w:t xml:space="preserve"> </w:t>
      </w:r>
    </w:p>
    <w:p w14:paraId="6993AC30" w14:textId="171E5E3C" w:rsidR="00EE2035" w:rsidRDefault="00892673" w:rsidP="00892673">
      <w:pPr>
        <w:pStyle w:val="30"/>
      </w:pPr>
      <w:r w:rsidRPr="00892673">
        <w:rPr>
          <w:rFonts w:hint="eastAsia"/>
        </w:rPr>
        <w:t>训练模型</w:t>
      </w:r>
    </w:p>
    <w:p w14:paraId="3E935DA6" w14:textId="6D0A3D40" w:rsidR="00892673" w:rsidRDefault="0087124C" w:rsidP="00C74045">
      <w:pPr>
        <w:pStyle w:val="1e"/>
      </w:pPr>
      <w:r>
        <w:t>代码</w:t>
      </w:r>
      <w:r>
        <w:rPr>
          <w:rFonts w:hint="eastAsia"/>
        </w:rPr>
        <w:t>：</w:t>
      </w:r>
    </w:p>
    <w:p w14:paraId="3CDCAC39" w14:textId="502543F9" w:rsidR="0087124C" w:rsidRDefault="0087124C" w:rsidP="0087124C">
      <w:pPr>
        <w:pStyle w:val="2f2"/>
      </w:pPr>
      <w:proofErr w:type="spellStart"/>
      <w:proofErr w:type="gramStart"/>
      <w:r w:rsidRPr="0087124C">
        <w:t>model.train</w:t>
      </w:r>
      <w:proofErr w:type="spellEnd"/>
      <w:proofErr w:type="gramEnd"/>
      <w:r w:rsidRPr="0087124C">
        <w:t xml:space="preserve">(3, </w:t>
      </w:r>
      <w:proofErr w:type="spellStart"/>
      <w:r w:rsidRPr="0087124C">
        <w:t>train_data</w:t>
      </w:r>
      <w:proofErr w:type="spellEnd"/>
      <w:r w:rsidRPr="0087124C">
        <w:t xml:space="preserve">) # </w:t>
      </w:r>
      <w:r w:rsidRPr="0087124C">
        <w:t>训练</w:t>
      </w:r>
      <w:r w:rsidRPr="0087124C">
        <w:t>3</w:t>
      </w:r>
      <w:r w:rsidRPr="0087124C">
        <w:t>个</w:t>
      </w:r>
      <w:r w:rsidRPr="0087124C">
        <w:t>epoch</w:t>
      </w:r>
      <w:r>
        <w:t xml:space="preserve"> </w:t>
      </w:r>
    </w:p>
    <w:p w14:paraId="04340331" w14:textId="786BDBBC" w:rsidR="00EE2035" w:rsidRDefault="00D9482B" w:rsidP="00D9482B">
      <w:pPr>
        <w:pStyle w:val="3"/>
      </w:pPr>
      <w:bookmarkStart w:id="36" w:name="_Toc94123078"/>
      <w:r>
        <w:t>模型评估</w:t>
      </w:r>
      <w:bookmarkEnd w:id="36"/>
    </w:p>
    <w:p w14:paraId="389594C8" w14:textId="17908365" w:rsidR="00EE2035" w:rsidRDefault="00AB5814" w:rsidP="00C74045">
      <w:pPr>
        <w:pStyle w:val="1e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查看模型在测试集的准确率</w:t>
      </w:r>
      <w:r w:rsidR="008B6B7B" w:rsidRPr="008B6B7B">
        <w:rPr>
          <w:rFonts w:hint="eastAsia"/>
        </w:rPr>
        <w:t>。</w:t>
      </w:r>
    </w:p>
    <w:p w14:paraId="5D799E36" w14:textId="1AEF7169" w:rsidR="00EE2035" w:rsidRDefault="007C2269" w:rsidP="00C74045">
      <w:pPr>
        <w:pStyle w:val="1e"/>
      </w:pPr>
      <w:r>
        <w:t>代码</w:t>
      </w:r>
      <w:r>
        <w:rPr>
          <w:rFonts w:hint="eastAsia"/>
        </w:rPr>
        <w:t>：</w:t>
      </w:r>
    </w:p>
    <w:p w14:paraId="6EDE9917" w14:textId="20CC124A" w:rsidR="007C2269" w:rsidRDefault="007534FE" w:rsidP="003D1FCC">
      <w:pPr>
        <w:pStyle w:val="2f2"/>
      </w:pPr>
      <w:proofErr w:type="spellStart"/>
      <w:proofErr w:type="gramStart"/>
      <w:r w:rsidRPr="007534FE">
        <w:t>model.eval</w:t>
      </w:r>
      <w:proofErr w:type="spellEnd"/>
      <w:proofErr w:type="gramEnd"/>
      <w:r w:rsidRPr="007534FE">
        <w:t>(</w:t>
      </w:r>
      <w:proofErr w:type="spellStart"/>
      <w:r w:rsidRPr="007534FE">
        <w:t>test_data</w:t>
      </w:r>
      <w:proofErr w:type="spellEnd"/>
      <w:r w:rsidRPr="007534FE">
        <w:t xml:space="preserve">) # </w:t>
      </w:r>
      <w:proofErr w:type="spellStart"/>
      <w:r w:rsidRPr="007534FE">
        <w:t>测试网络</w:t>
      </w:r>
      <w:proofErr w:type="spellEnd"/>
      <w:r>
        <w:t xml:space="preserve"> </w:t>
      </w:r>
    </w:p>
    <w:p w14:paraId="6CA4004A" w14:textId="649672F2" w:rsidR="007C2269" w:rsidRDefault="007C2269" w:rsidP="00C74045">
      <w:pPr>
        <w:pStyle w:val="1e"/>
      </w:pPr>
      <w:r>
        <w:t>输出</w:t>
      </w:r>
      <w:r>
        <w:rPr>
          <w:rFonts w:hint="eastAsia"/>
        </w:rPr>
        <w:t>：</w:t>
      </w:r>
    </w:p>
    <w:p w14:paraId="7AC49D67" w14:textId="1D48925E" w:rsidR="007C2269" w:rsidRDefault="00C53EC0" w:rsidP="003D1FCC">
      <w:pPr>
        <w:pStyle w:val="2f2"/>
      </w:pPr>
      <w:r w:rsidRPr="00C53EC0">
        <w:t>{'accuracy': 0.981}</w:t>
      </w:r>
      <w:r>
        <w:t xml:space="preserve"> </w:t>
      </w:r>
    </w:p>
    <w:p w14:paraId="57AAC7D8" w14:textId="209FBE43" w:rsidR="00802BB7" w:rsidRDefault="00802BB7" w:rsidP="00802BB7">
      <w:pPr>
        <w:pStyle w:val="3"/>
      </w:pPr>
      <w:bookmarkStart w:id="37" w:name="_Toc94123079"/>
      <w:r w:rsidRPr="00802BB7">
        <w:rPr>
          <w:rFonts w:hint="eastAsia"/>
        </w:rPr>
        <w:lastRenderedPageBreak/>
        <w:t>效果展示</w:t>
      </w:r>
      <w:bookmarkEnd w:id="37"/>
    </w:p>
    <w:p w14:paraId="6CCA7DF0" w14:textId="7633CC56" w:rsidR="00802BB7" w:rsidRDefault="00DF01CE" w:rsidP="00802BB7">
      <w:pPr>
        <w:pStyle w:val="1e"/>
      </w:pPr>
      <w:r>
        <w:t>代码</w:t>
      </w:r>
      <w:r>
        <w:rPr>
          <w:rFonts w:hint="eastAsia"/>
        </w:rPr>
        <w:t>：</w:t>
      </w:r>
    </w:p>
    <w:p w14:paraId="56676164" w14:textId="77777777" w:rsidR="005F7855" w:rsidRDefault="005F7855" w:rsidP="005F7855">
      <w:pPr>
        <w:pStyle w:val="2f2"/>
      </w:pPr>
      <w:proofErr w:type="spellStart"/>
      <w:r>
        <w:t>data_path</w:t>
      </w:r>
      <w:proofErr w:type="spellEnd"/>
      <w:r>
        <w:t>=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('data', 'test')</w:t>
      </w:r>
    </w:p>
    <w:p w14:paraId="571022E7" w14:textId="77777777" w:rsidR="005F7855" w:rsidRDefault="005F7855" w:rsidP="005F7855">
      <w:pPr>
        <w:pStyle w:val="2f2"/>
      </w:pPr>
    </w:p>
    <w:p w14:paraId="2117CF23" w14:textId="77777777" w:rsidR="005F7855" w:rsidRDefault="005F7855" w:rsidP="005F7855">
      <w:pPr>
        <w:pStyle w:val="2f2"/>
      </w:pPr>
      <w:proofErr w:type="spellStart"/>
      <w:r>
        <w:t>ds_test_demo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dataset</w:t>
      </w:r>
      <w:proofErr w:type="spellEnd"/>
      <w:r>
        <w:t>(</w:t>
      </w:r>
      <w:proofErr w:type="spellStart"/>
      <w:proofErr w:type="gramEnd"/>
      <w:r>
        <w:t>test_path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=1)</w:t>
      </w:r>
    </w:p>
    <w:p w14:paraId="297235AD" w14:textId="77777777" w:rsidR="005F7855" w:rsidRDefault="005F7855" w:rsidP="005F7855">
      <w:pPr>
        <w:pStyle w:val="2f2"/>
      </w:pPr>
    </w:p>
    <w:p w14:paraId="1D81FE06" w14:textId="77777777" w:rsidR="005F7855" w:rsidRDefault="005F7855" w:rsidP="005F7855">
      <w:pPr>
        <w:pStyle w:val="2f2"/>
      </w:pPr>
      <w:r>
        <w:t xml:space="preserve">for i, </w:t>
      </w:r>
      <w:proofErr w:type="spellStart"/>
      <w:r>
        <w:t>dic</w:t>
      </w:r>
      <w:proofErr w:type="spellEnd"/>
      <w:r>
        <w:t xml:space="preserve"> in enumerate(</w:t>
      </w:r>
      <w:proofErr w:type="spellStart"/>
      <w:r>
        <w:t>ds_test_</w:t>
      </w:r>
      <w:proofErr w:type="gramStart"/>
      <w:r>
        <w:t>demo.create</w:t>
      </w:r>
      <w:proofErr w:type="gramEnd"/>
      <w:r>
        <w:t>_dict_iterator</w:t>
      </w:r>
      <w:proofErr w:type="spellEnd"/>
      <w:r>
        <w:t>()):</w:t>
      </w:r>
    </w:p>
    <w:p w14:paraId="1EFAED4B" w14:textId="77777777" w:rsidR="005F7855" w:rsidRDefault="005F7855" w:rsidP="005F7855">
      <w:pPr>
        <w:pStyle w:val="2f2"/>
      </w:pPr>
      <w:r>
        <w:t xml:space="preserve">    </w:t>
      </w:r>
      <w:proofErr w:type="spellStart"/>
      <w:r>
        <w:t>input_img</w:t>
      </w:r>
      <w:proofErr w:type="spellEnd"/>
      <w:r>
        <w:t xml:space="preserve"> = </w:t>
      </w:r>
      <w:proofErr w:type="spellStart"/>
      <w:r>
        <w:t>dic</w:t>
      </w:r>
      <w:proofErr w:type="spellEnd"/>
      <w:r>
        <w:t>['image']</w:t>
      </w:r>
    </w:p>
    <w:p w14:paraId="1B6E2A2B" w14:textId="77777777" w:rsidR="005F7855" w:rsidRDefault="005F7855" w:rsidP="005F7855">
      <w:pPr>
        <w:pStyle w:val="2f2"/>
      </w:pPr>
      <w:r>
        <w:t xml:space="preserve">    output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input_img</w:t>
      </w:r>
      <w:proofErr w:type="spellEnd"/>
      <w:r>
        <w:t>)</w:t>
      </w:r>
    </w:p>
    <w:p w14:paraId="6C5477E1" w14:textId="77777777" w:rsidR="005F7855" w:rsidRDefault="005F7855" w:rsidP="005F7855">
      <w:pPr>
        <w:pStyle w:val="2f2"/>
      </w:pPr>
      <w:r>
        <w:t xml:space="preserve">    predict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output.asnumpy</w:t>
      </w:r>
      <w:proofErr w:type="spellEnd"/>
      <w:r>
        <w:t>(),axis=1)[0]</w:t>
      </w:r>
    </w:p>
    <w:p w14:paraId="7F87DEC8" w14:textId="77777777" w:rsidR="005F7855" w:rsidRDefault="005F7855" w:rsidP="005F7855">
      <w:pPr>
        <w:pStyle w:val="2f2"/>
      </w:pPr>
      <w:r>
        <w:t xml:space="preserve">    if i&gt;9:</w:t>
      </w:r>
    </w:p>
    <w:p w14:paraId="1A7A9C2A" w14:textId="77777777" w:rsidR="005F7855" w:rsidRDefault="005F7855" w:rsidP="005F7855">
      <w:pPr>
        <w:pStyle w:val="2f2"/>
      </w:pPr>
      <w:r>
        <w:t xml:space="preserve">        break</w:t>
      </w:r>
    </w:p>
    <w:p w14:paraId="3C32E465" w14:textId="6CC5B452" w:rsidR="00DF01CE" w:rsidRDefault="005F7855" w:rsidP="005F7855">
      <w:pPr>
        <w:pStyle w:val="2f2"/>
      </w:pPr>
      <w:r>
        <w:t xml:space="preserve">    </w:t>
      </w:r>
      <w:proofErr w:type="gramStart"/>
      <w:r>
        <w:t>print(</w:t>
      </w:r>
      <w:proofErr w:type="gramEnd"/>
      <w:r>
        <w:t>'True: %s, Predicted: %s'%(</w:t>
      </w:r>
      <w:proofErr w:type="spellStart"/>
      <w:r>
        <w:t>dic</w:t>
      </w:r>
      <w:proofErr w:type="spellEnd"/>
      <w:r>
        <w:t xml:space="preserve">['label'], predict)) </w:t>
      </w:r>
    </w:p>
    <w:p w14:paraId="5948A5DE" w14:textId="2DFC135B" w:rsidR="00DF01CE" w:rsidRDefault="004014D9" w:rsidP="00802BB7">
      <w:pPr>
        <w:pStyle w:val="1e"/>
      </w:pPr>
      <w:r>
        <w:rPr>
          <w:rFonts w:hint="eastAsia"/>
        </w:rPr>
        <w:t>输出：</w:t>
      </w:r>
    </w:p>
    <w:p w14:paraId="06203308" w14:textId="77777777" w:rsidR="00F46BF9" w:rsidRDefault="00F46BF9" w:rsidP="00F46BF9">
      <w:pPr>
        <w:pStyle w:val="2f2"/>
        <w:rPr>
          <w:lang w:eastAsia="zh-CN"/>
        </w:rPr>
      </w:pPr>
      <w:r>
        <w:rPr>
          <w:lang w:eastAsia="zh-CN"/>
        </w:rPr>
        <w:t>True: [2], Predicted: 2</w:t>
      </w:r>
    </w:p>
    <w:p w14:paraId="1C5276E6" w14:textId="77777777" w:rsidR="00F46BF9" w:rsidRDefault="00F46BF9" w:rsidP="00F46BF9">
      <w:pPr>
        <w:pStyle w:val="2f2"/>
        <w:rPr>
          <w:lang w:eastAsia="zh-CN"/>
        </w:rPr>
      </w:pPr>
      <w:r>
        <w:rPr>
          <w:lang w:eastAsia="zh-CN"/>
        </w:rPr>
        <w:t>True: [0], Predicted: 0</w:t>
      </w:r>
    </w:p>
    <w:p w14:paraId="22A829DA" w14:textId="77777777" w:rsidR="00F46BF9" w:rsidRDefault="00F46BF9" w:rsidP="00F46BF9">
      <w:pPr>
        <w:pStyle w:val="2f2"/>
        <w:rPr>
          <w:lang w:eastAsia="zh-CN"/>
        </w:rPr>
      </w:pPr>
      <w:r>
        <w:rPr>
          <w:lang w:eastAsia="zh-CN"/>
        </w:rPr>
        <w:t>True: [2], Predicted: 2</w:t>
      </w:r>
    </w:p>
    <w:p w14:paraId="285A50EF" w14:textId="77777777" w:rsidR="00F46BF9" w:rsidRDefault="00F46BF9" w:rsidP="00F46BF9">
      <w:pPr>
        <w:pStyle w:val="2f2"/>
        <w:rPr>
          <w:lang w:eastAsia="zh-CN"/>
        </w:rPr>
      </w:pPr>
      <w:r>
        <w:rPr>
          <w:lang w:eastAsia="zh-CN"/>
        </w:rPr>
        <w:t>True: [9], Predicted: 9</w:t>
      </w:r>
    </w:p>
    <w:p w14:paraId="2BDFB844" w14:textId="77777777" w:rsidR="00F46BF9" w:rsidRDefault="00F46BF9" w:rsidP="00F46BF9">
      <w:pPr>
        <w:pStyle w:val="2f2"/>
        <w:rPr>
          <w:lang w:eastAsia="zh-CN"/>
        </w:rPr>
      </w:pPr>
      <w:r>
        <w:rPr>
          <w:lang w:eastAsia="zh-CN"/>
        </w:rPr>
        <w:t>True: [7], Predicted: 7</w:t>
      </w:r>
    </w:p>
    <w:p w14:paraId="40ACE192" w14:textId="77777777" w:rsidR="00F46BF9" w:rsidRDefault="00F46BF9" w:rsidP="00F46BF9">
      <w:pPr>
        <w:pStyle w:val="2f2"/>
        <w:rPr>
          <w:lang w:eastAsia="zh-CN"/>
        </w:rPr>
      </w:pPr>
      <w:r>
        <w:rPr>
          <w:lang w:eastAsia="zh-CN"/>
        </w:rPr>
        <w:t>True: [8], Predicted: 8</w:t>
      </w:r>
    </w:p>
    <w:p w14:paraId="435661D9" w14:textId="77777777" w:rsidR="00F46BF9" w:rsidRDefault="00F46BF9" w:rsidP="00F46BF9">
      <w:pPr>
        <w:pStyle w:val="2f2"/>
        <w:rPr>
          <w:lang w:eastAsia="zh-CN"/>
        </w:rPr>
      </w:pPr>
      <w:r>
        <w:rPr>
          <w:lang w:eastAsia="zh-CN"/>
        </w:rPr>
        <w:t>True: [8], Predicted: 8</w:t>
      </w:r>
    </w:p>
    <w:p w14:paraId="63F4AA6E" w14:textId="77777777" w:rsidR="00F46BF9" w:rsidRDefault="00F46BF9" w:rsidP="00F46BF9">
      <w:pPr>
        <w:pStyle w:val="2f2"/>
        <w:rPr>
          <w:lang w:eastAsia="zh-CN"/>
        </w:rPr>
      </w:pPr>
      <w:r>
        <w:rPr>
          <w:lang w:eastAsia="zh-CN"/>
        </w:rPr>
        <w:t>True: [2], Predicted: 2</w:t>
      </w:r>
    </w:p>
    <w:p w14:paraId="3C3B2DAE" w14:textId="77777777" w:rsidR="00F46BF9" w:rsidRDefault="00F46BF9" w:rsidP="00F46BF9">
      <w:pPr>
        <w:pStyle w:val="2f2"/>
        <w:rPr>
          <w:lang w:eastAsia="zh-CN"/>
        </w:rPr>
      </w:pPr>
      <w:r>
        <w:rPr>
          <w:lang w:eastAsia="zh-CN"/>
        </w:rPr>
        <w:t>True: [5], Predicted: 5</w:t>
      </w:r>
    </w:p>
    <w:p w14:paraId="3A7F5A02" w14:textId="45543F62" w:rsidR="004014D9" w:rsidRDefault="00F46BF9" w:rsidP="00F46BF9">
      <w:pPr>
        <w:pStyle w:val="2f2"/>
        <w:rPr>
          <w:lang w:eastAsia="zh-CN"/>
        </w:rPr>
      </w:pPr>
      <w:r>
        <w:rPr>
          <w:lang w:eastAsia="zh-CN"/>
        </w:rPr>
        <w:t>True: [4], Predicted: 4</w:t>
      </w:r>
      <w:r>
        <w:rPr>
          <w:rFonts w:hint="eastAsia"/>
          <w:lang w:eastAsia="zh-CN"/>
        </w:rPr>
        <w:t xml:space="preserve"> </w:t>
      </w:r>
    </w:p>
    <w:p w14:paraId="6422BA26" w14:textId="3BCC2116" w:rsidR="003E6C88" w:rsidRDefault="003E6C88" w:rsidP="007642E4">
      <w:pPr>
        <w:pStyle w:val="3"/>
      </w:pPr>
      <w:bookmarkStart w:id="38" w:name="_Toc94123080"/>
      <w:r>
        <w:t>模型保存</w:t>
      </w:r>
      <w:bookmarkEnd w:id="38"/>
    </w:p>
    <w:p w14:paraId="413EDF98" w14:textId="77777777" w:rsidR="00661CB1" w:rsidRDefault="00661CB1" w:rsidP="00661CB1">
      <w:pPr>
        <w:pStyle w:val="2f2"/>
      </w:pPr>
      <w:r>
        <w:t xml:space="preserve">from </w:t>
      </w:r>
      <w:proofErr w:type="spellStart"/>
      <w:r>
        <w:t>mindspore</w:t>
      </w:r>
      <w:proofErr w:type="spellEnd"/>
      <w:r>
        <w:t xml:space="preserve"> import </w:t>
      </w:r>
      <w:proofErr w:type="spellStart"/>
      <w:r>
        <w:t>save_</w:t>
      </w:r>
      <w:proofErr w:type="gramStart"/>
      <w:r>
        <w:t>checkpoint,load</w:t>
      </w:r>
      <w:proofErr w:type="gramEnd"/>
      <w:r>
        <w:t>_checkpoint</w:t>
      </w:r>
      <w:proofErr w:type="spellEnd"/>
      <w:r>
        <w:t xml:space="preserve">, </w:t>
      </w:r>
      <w:proofErr w:type="spellStart"/>
      <w:r>
        <w:t>load_param_into_net</w:t>
      </w:r>
      <w:proofErr w:type="spellEnd"/>
    </w:p>
    <w:p w14:paraId="211E19EB" w14:textId="2414A482" w:rsidR="003E6C88" w:rsidRDefault="00661CB1" w:rsidP="00661CB1">
      <w:pPr>
        <w:pStyle w:val="2f2"/>
      </w:pPr>
      <w:proofErr w:type="spellStart"/>
      <w:r>
        <w:t>save_checkpoint</w:t>
      </w:r>
      <w:proofErr w:type="spellEnd"/>
      <w:r>
        <w:t>(net,"lenet5.ckpt")</w:t>
      </w:r>
    </w:p>
    <w:p w14:paraId="313F127D" w14:textId="543279D4" w:rsidR="00E72AA1" w:rsidRDefault="00D634E6" w:rsidP="004E333C">
      <w:pPr>
        <w:pStyle w:val="3"/>
      </w:pPr>
      <w:bookmarkStart w:id="39" w:name="_Toc94123081"/>
      <w:r>
        <w:t>Web</w:t>
      </w:r>
      <w:r>
        <w:t>预测</w:t>
      </w:r>
      <w:r w:rsidR="004E333C">
        <w:t>体验</w:t>
      </w:r>
      <w:bookmarkEnd w:id="39"/>
    </w:p>
    <w:p w14:paraId="5289611A" w14:textId="2B3BCC50" w:rsidR="00D634E6" w:rsidRDefault="00D634E6" w:rsidP="004F6C6D">
      <w:pPr>
        <w:pStyle w:val="30"/>
      </w:pPr>
      <w:r>
        <w:t>下载</w:t>
      </w:r>
      <w:r>
        <w:t>Web</w:t>
      </w:r>
      <w:r>
        <w:t>预测的实验代码</w:t>
      </w:r>
      <w:r>
        <w:rPr>
          <w:rFonts w:hint="eastAsia"/>
        </w:rPr>
        <w:t>：</w:t>
      </w:r>
    </w:p>
    <w:p w14:paraId="47E37422" w14:textId="4F0D768A" w:rsidR="004E333C" w:rsidRDefault="00DB3780" w:rsidP="004E333C">
      <w:pPr>
        <w:pStyle w:val="1e"/>
      </w:pPr>
      <w:hyperlink r:id="rId17" w:history="1">
        <w:r w:rsidR="00D634E6" w:rsidRPr="00C80A6C">
          <w:rPr>
            <w:rStyle w:val="af"/>
          </w:rPr>
          <w:t>https://alexed.obs.cn-north-4.myhuaweicloud.com/MNIST_MINDSPORE_WITHWEB.zip</w:t>
        </w:r>
      </w:hyperlink>
      <w:r w:rsidR="00D634E6">
        <w:t xml:space="preserve"> </w:t>
      </w:r>
    </w:p>
    <w:p w14:paraId="5BB51941" w14:textId="531CB0B3" w:rsidR="00E72AA1" w:rsidRDefault="004F6C6D" w:rsidP="004F6C6D">
      <w:pPr>
        <w:pStyle w:val="30"/>
      </w:pPr>
      <w:r>
        <w:t>将其解压至</w:t>
      </w:r>
      <w:r w:rsidRPr="004F6C6D">
        <w:rPr>
          <w:color w:val="FF0000"/>
        </w:rPr>
        <w:t>纯英文路径</w:t>
      </w:r>
      <w:r w:rsidR="003F392B">
        <w:t>下</w:t>
      </w:r>
      <w:r w:rsidR="000A576A">
        <w:rPr>
          <w:rFonts w:hint="eastAsia"/>
        </w:rPr>
        <w:t>，</w:t>
      </w:r>
      <w:r w:rsidR="000A576A">
        <w:t>例如</w:t>
      </w:r>
      <w:r w:rsidR="000A576A">
        <w:rPr>
          <w:rFonts w:hint="eastAsia"/>
        </w:rPr>
        <w:t>：</w:t>
      </w:r>
    </w:p>
    <w:p w14:paraId="17852A17" w14:textId="15E32C2E" w:rsidR="000A576A" w:rsidRDefault="000A576A" w:rsidP="000A576A">
      <w:pPr>
        <w:pStyle w:val="2f2"/>
      </w:pPr>
      <w:r w:rsidRPr="000A576A">
        <w:t>C:\Users\</w:t>
      </w:r>
      <w:r>
        <w:rPr>
          <w:rFonts w:hint="eastAsia"/>
          <w:lang w:eastAsia="zh-CN"/>
        </w:rPr>
        <w:t>*******</w:t>
      </w:r>
      <w:r w:rsidRPr="000A576A">
        <w:t>\Desktop\1.8-9MindSpore\4</w:t>
      </w:r>
      <w:r w:rsidRPr="000A576A">
        <w:t>：</w:t>
      </w:r>
      <w:r w:rsidRPr="000A576A">
        <w:t>MNIST\exp1</w:t>
      </w:r>
    </w:p>
    <w:p w14:paraId="4B774E68" w14:textId="575A6233" w:rsidR="00F95A59" w:rsidRDefault="00F95A59" w:rsidP="00F95A59">
      <w:pPr>
        <w:pStyle w:val="30"/>
      </w:pPr>
      <w:r>
        <w:t>将</w:t>
      </w:r>
      <w:r w:rsidR="005F34D5">
        <w:t>训练好的</w:t>
      </w:r>
      <w:r w:rsidR="00DF3AF4">
        <w:t>模型文件</w:t>
      </w:r>
      <w:r w:rsidRPr="00F95A59">
        <w:t>lenet5.ckpt</w:t>
      </w:r>
      <w:r>
        <w:t>文件</w:t>
      </w:r>
      <w:r w:rsidR="00FA597E">
        <w:rPr>
          <w:rFonts w:hint="eastAsia"/>
        </w:rPr>
        <w:t>拷贝</w:t>
      </w:r>
      <w:r w:rsidR="00FA597E">
        <w:rPr>
          <w:rFonts w:hint="eastAsia"/>
        </w:rPr>
        <w:t>/</w:t>
      </w:r>
      <w:r w:rsidR="00FA597E">
        <w:rPr>
          <w:rFonts w:hint="eastAsia"/>
        </w:rPr>
        <w:t>替换到</w:t>
      </w:r>
      <w:r>
        <w:t>exp1</w:t>
      </w:r>
      <w:r>
        <w:rPr>
          <w:rFonts w:hint="eastAsia"/>
        </w:rPr>
        <w:t>目录内</w:t>
      </w:r>
    </w:p>
    <w:p w14:paraId="03464914" w14:textId="434654FF" w:rsidR="004F6C6D" w:rsidRDefault="0008325C" w:rsidP="004F6C6D">
      <w:pPr>
        <w:pStyle w:val="30"/>
      </w:pPr>
      <w:r>
        <w:t>打开系统终端</w:t>
      </w:r>
      <w:r>
        <w:rPr>
          <w:rFonts w:hint="eastAsia"/>
        </w:rPr>
        <w:t>，</w:t>
      </w:r>
      <w:r>
        <w:t>以</w:t>
      </w:r>
      <w:r>
        <w:t>Windows</w:t>
      </w:r>
      <w:r>
        <w:t>为例</w:t>
      </w:r>
      <w:r>
        <w:rPr>
          <w:rFonts w:hint="eastAsia"/>
        </w:rPr>
        <w:t>：</w:t>
      </w:r>
    </w:p>
    <w:p w14:paraId="7C378603" w14:textId="424DB13F" w:rsidR="0008325C" w:rsidRDefault="0008325C" w:rsidP="0008325C">
      <w:pPr>
        <w:pStyle w:val="1e"/>
      </w:pPr>
      <w:r>
        <w:t>WIN+R</w:t>
      </w:r>
      <w:r>
        <w:t>键调出如下窗口</w:t>
      </w:r>
      <w:r>
        <w:rPr>
          <w:rFonts w:hint="eastAsia"/>
        </w:rPr>
        <w:t>，</w:t>
      </w:r>
    </w:p>
    <w:p w14:paraId="113FC083" w14:textId="1A3371F5" w:rsidR="006178C6" w:rsidRDefault="0008325C" w:rsidP="00EB21DE">
      <w:pPr>
        <w:pStyle w:val="1e"/>
        <w:jc w:val="center"/>
      </w:pPr>
      <w:r>
        <w:rPr>
          <w:noProof/>
        </w:rPr>
        <w:lastRenderedPageBreak/>
        <w:drawing>
          <wp:inline distT="0" distB="0" distL="0" distR="0" wp14:anchorId="6857D38B" wp14:editId="1B855CFA">
            <wp:extent cx="3695700" cy="1949301"/>
            <wp:effectExtent l="19050" t="19050" r="1905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2119" cy="19579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1B760F" w14:textId="73159BA5" w:rsidR="0008325C" w:rsidRDefault="00453E0D" w:rsidP="0008325C">
      <w:pPr>
        <w:pStyle w:val="1e"/>
      </w:pPr>
      <w:r>
        <w:t>输入</w:t>
      </w:r>
      <w:proofErr w:type="spellStart"/>
      <w:r>
        <w:t>cmd</w:t>
      </w:r>
      <w:proofErr w:type="spellEnd"/>
      <w:r>
        <w:t>命令</w:t>
      </w:r>
      <w:r>
        <w:rPr>
          <w:rFonts w:hint="eastAsia"/>
        </w:rPr>
        <w:t>，</w:t>
      </w:r>
      <w:r>
        <w:t>点击确定</w:t>
      </w:r>
      <w:r>
        <w:rPr>
          <w:rFonts w:hint="eastAsia"/>
        </w:rPr>
        <w:t>；</w:t>
      </w:r>
    </w:p>
    <w:p w14:paraId="1694337C" w14:textId="20C30F6A" w:rsidR="000A576A" w:rsidRDefault="000A576A" w:rsidP="000A576A">
      <w:pPr>
        <w:pStyle w:val="2f2"/>
      </w:pPr>
      <w:proofErr w:type="spellStart"/>
      <w:r>
        <w:t>cm</w:t>
      </w:r>
      <w:r>
        <w:rPr>
          <w:rFonts w:hint="eastAsia"/>
        </w:rPr>
        <w:t>d</w:t>
      </w:r>
      <w:proofErr w:type="spellEnd"/>
    </w:p>
    <w:p w14:paraId="08C4952B" w14:textId="1A7C6A2D" w:rsidR="00D37E8F" w:rsidRDefault="00D37E8F" w:rsidP="0008325C">
      <w:pPr>
        <w:pStyle w:val="1e"/>
      </w:pPr>
      <w:r>
        <w:t>调出</w:t>
      </w:r>
      <w:r>
        <w:rPr>
          <w:rFonts w:hint="eastAsia"/>
        </w:rPr>
        <w:t>Windows</w:t>
      </w:r>
      <w:r>
        <w:t>终端窗口</w:t>
      </w:r>
      <w:r>
        <w:rPr>
          <w:rFonts w:hint="eastAsia"/>
        </w:rPr>
        <w:t>，如下图，</w:t>
      </w:r>
    </w:p>
    <w:p w14:paraId="55C90AA6" w14:textId="42A78F75" w:rsidR="006178C6" w:rsidRDefault="005A00D3" w:rsidP="00EB21DE">
      <w:pPr>
        <w:pStyle w:val="1e"/>
        <w:jc w:val="center"/>
      </w:pPr>
      <w:r>
        <w:rPr>
          <w:noProof/>
        </w:rPr>
        <w:drawing>
          <wp:inline distT="0" distB="0" distL="0" distR="0" wp14:anchorId="552A84BF" wp14:editId="4C052E3D">
            <wp:extent cx="4244340" cy="1901685"/>
            <wp:effectExtent l="19050" t="19050" r="22860" b="228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020" cy="19118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7AD2F2" w14:textId="04D12CCF" w:rsidR="009D26BE" w:rsidRDefault="000A576A" w:rsidP="009D26BE">
      <w:pPr>
        <w:pStyle w:val="30"/>
      </w:pPr>
      <w:r>
        <w:t>激活</w:t>
      </w:r>
      <w:proofErr w:type="spellStart"/>
      <w:r>
        <w:t>MindSpore</w:t>
      </w:r>
      <w:proofErr w:type="spellEnd"/>
      <w:r>
        <w:t>的环境</w:t>
      </w:r>
      <w:r w:rsidR="009D26BE">
        <w:rPr>
          <w:rFonts w:hint="eastAsia"/>
        </w:rPr>
        <w:t>：</w:t>
      </w:r>
    </w:p>
    <w:p w14:paraId="0EF1261D" w14:textId="54FB85E0" w:rsidR="000A576A" w:rsidRDefault="000A576A" w:rsidP="006178C6">
      <w:pPr>
        <w:pStyle w:val="1e"/>
      </w:pPr>
      <w:r>
        <w:t>输入</w:t>
      </w:r>
      <w:r>
        <w:rPr>
          <w:rFonts w:hint="eastAsia"/>
        </w:rPr>
        <w:t>“</w:t>
      </w:r>
      <w:r>
        <w:rPr>
          <w:rFonts w:hint="eastAsia"/>
        </w:rPr>
        <w:t>a</w:t>
      </w:r>
      <w:r>
        <w:t>ctivate</w:t>
      </w:r>
      <w:r>
        <w:rPr>
          <w:rFonts w:hint="eastAsia"/>
        </w:rPr>
        <w:t xml:space="preserve"> </w:t>
      </w:r>
      <w:r>
        <w:t xml:space="preserve">+ </w:t>
      </w:r>
      <w:r>
        <w:t>环境名</w:t>
      </w:r>
      <w:r>
        <w:rPr>
          <w:rFonts w:hint="eastAsia"/>
        </w:rPr>
        <w:t>”，</w:t>
      </w:r>
      <w:r>
        <w:t>cd</w:t>
      </w:r>
      <w:r>
        <w:t>进入步骤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t>存放</w:t>
      </w:r>
      <w:r>
        <w:t>exp1</w:t>
      </w:r>
      <w:r>
        <w:t>实验的路径下</w:t>
      </w:r>
      <w:r>
        <w:rPr>
          <w:rFonts w:hint="eastAsia"/>
        </w:rPr>
        <w:t>：</w:t>
      </w:r>
    </w:p>
    <w:p w14:paraId="532CF35E" w14:textId="365B5876" w:rsidR="000A576A" w:rsidRDefault="000A576A" w:rsidP="000A576A">
      <w:pPr>
        <w:pStyle w:val="2f2"/>
      </w:pPr>
      <w:r>
        <w:rPr>
          <w:rFonts w:hint="eastAsia"/>
        </w:rPr>
        <w:t>activate</w:t>
      </w:r>
      <w:r>
        <w:t xml:space="preserve"> MD12</w:t>
      </w:r>
    </w:p>
    <w:p w14:paraId="695D802E" w14:textId="2CB1D633" w:rsidR="000A576A" w:rsidRDefault="000A576A" w:rsidP="000A576A">
      <w:pPr>
        <w:pStyle w:val="2f2"/>
      </w:pPr>
      <w:r>
        <w:t xml:space="preserve">cd </w:t>
      </w:r>
      <w:r w:rsidRPr="000A576A">
        <w:t>C:\Users\*******\Desktop\1.8-9MindSpore\4</w:t>
      </w:r>
      <w:r w:rsidRPr="000A576A">
        <w:t>：</w:t>
      </w:r>
      <w:r w:rsidRPr="000A576A">
        <w:t>MNIST\exp1</w:t>
      </w:r>
    </w:p>
    <w:p w14:paraId="503CC4AF" w14:textId="32DE08CE" w:rsidR="00D70A1E" w:rsidRDefault="00D70A1E" w:rsidP="000A576A">
      <w:pPr>
        <w:pStyle w:val="2f2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lang w:eastAsia="zh-CN"/>
        </w:rPr>
        <w:t>如果</w:t>
      </w:r>
      <w:r>
        <w:rPr>
          <w:lang w:eastAsia="zh-CN"/>
        </w:rPr>
        <w:t>exp1</w:t>
      </w:r>
      <w:r>
        <w:rPr>
          <w:lang w:eastAsia="zh-CN"/>
        </w:rPr>
        <w:t>存放于其他磁盘</w:t>
      </w:r>
      <w:r>
        <w:rPr>
          <w:rFonts w:hint="eastAsia"/>
          <w:lang w:eastAsia="zh-CN"/>
        </w:rPr>
        <w:t>，</w:t>
      </w:r>
      <w:r w:rsidR="00000C7B" w:rsidRPr="00000C7B">
        <w:rPr>
          <w:rFonts w:hint="eastAsia"/>
          <w:lang w:eastAsia="zh-CN"/>
        </w:rPr>
        <w:t>需要先输入盘符</w:t>
      </w:r>
      <w:r w:rsidR="0018036F">
        <w:rPr>
          <w:rFonts w:hint="eastAsia"/>
          <w:lang w:eastAsia="zh-CN"/>
        </w:rPr>
        <w:t>切换到对应</w:t>
      </w:r>
      <w:r w:rsidR="00667553">
        <w:rPr>
          <w:rFonts w:hint="eastAsia"/>
          <w:lang w:eastAsia="zh-CN"/>
        </w:rPr>
        <w:t>的</w:t>
      </w:r>
      <w:r w:rsidR="0018036F">
        <w:rPr>
          <w:rFonts w:hint="eastAsia"/>
          <w:lang w:eastAsia="zh-CN"/>
        </w:rPr>
        <w:t>磁盘</w:t>
      </w:r>
      <w:r>
        <w:rPr>
          <w:rFonts w:hint="eastAsia"/>
          <w:lang w:eastAsia="zh-CN"/>
        </w:rPr>
        <w:t>，</w:t>
      </w:r>
      <w:r>
        <w:rPr>
          <w:lang w:eastAsia="zh-CN"/>
        </w:rPr>
        <w:t>再</w:t>
      </w:r>
      <w:r>
        <w:rPr>
          <w:lang w:eastAsia="zh-CN"/>
        </w:rPr>
        <w:t>cd</w:t>
      </w:r>
      <w:r>
        <w:rPr>
          <w:lang w:eastAsia="zh-CN"/>
        </w:rPr>
        <w:t>到</w:t>
      </w:r>
      <w:r>
        <w:rPr>
          <w:lang w:eastAsia="zh-CN"/>
        </w:rPr>
        <w:t>exp1</w:t>
      </w:r>
      <w:r>
        <w:rPr>
          <w:lang w:eastAsia="zh-CN"/>
        </w:rPr>
        <w:t>目录下</w:t>
      </w:r>
    </w:p>
    <w:p w14:paraId="25910A3E" w14:textId="3512FC36" w:rsidR="00D70A1E" w:rsidRDefault="00D70A1E" w:rsidP="000A576A">
      <w:pPr>
        <w:pStyle w:val="2f2"/>
        <w:rPr>
          <w:lang w:eastAsia="zh-CN"/>
        </w:rPr>
      </w:pPr>
      <w:r>
        <w:rPr>
          <w:rFonts w:hint="eastAsia"/>
          <w:lang w:eastAsia="zh-CN"/>
        </w:rPr>
        <w:t>#</w:t>
      </w:r>
      <w:r w:rsidR="008B0C70">
        <w:rPr>
          <w:rFonts w:hint="eastAsia"/>
          <w:lang w:eastAsia="zh-CN"/>
        </w:rPr>
        <w:t xml:space="preserve"> </w:t>
      </w:r>
      <w:r w:rsidR="007E2438">
        <w:rPr>
          <w:rFonts w:hint="eastAsia"/>
          <w:lang w:eastAsia="zh-CN"/>
        </w:rPr>
        <w:t>例如</w:t>
      </w:r>
      <w:r w:rsidR="00CB2BF7">
        <w:rPr>
          <w:rFonts w:hint="eastAsia"/>
          <w:lang w:eastAsia="zh-CN"/>
        </w:rPr>
        <w:t>切换到</w:t>
      </w:r>
      <w:r w:rsidR="00CB2BF7">
        <w:rPr>
          <w:rFonts w:hint="eastAsia"/>
          <w:lang w:eastAsia="zh-CN"/>
        </w:rPr>
        <w:t>D</w:t>
      </w:r>
      <w:r w:rsidR="00CB2BF7">
        <w:rPr>
          <w:rFonts w:hint="eastAsia"/>
          <w:lang w:eastAsia="zh-CN"/>
        </w:rPr>
        <w:t>盘</w:t>
      </w:r>
      <w:r>
        <w:rPr>
          <w:rFonts w:hint="eastAsia"/>
          <w:lang w:eastAsia="zh-CN"/>
        </w:rPr>
        <w:t>：</w:t>
      </w:r>
      <w:r>
        <w:rPr>
          <w:lang w:eastAsia="zh-CN"/>
        </w:rPr>
        <w:t>d</w:t>
      </w:r>
      <w:r>
        <w:rPr>
          <w:rFonts w:hint="eastAsia"/>
          <w:lang w:eastAsia="zh-CN"/>
        </w:rPr>
        <w:t>:</w:t>
      </w:r>
    </w:p>
    <w:p w14:paraId="077AEF53" w14:textId="313751F9" w:rsidR="00CE712C" w:rsidRDefault="00D70A1E" w:rsidP="00EB21DE">
      <w:pPr>
        <w:pStyle w:val="1e"/>
      </w:pPr>
      <w:r>
        <w:rPr>
          <w:noProof/>
        </w:rPr>
        <w:drawing>
          <wp:inline distT="0" distB="0" distL="0" distR="0" wp14:anchorId="7C84DBFB" wp14:editId="59A1C586">
            <wp:extent cx="5400000" cy="105170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5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72B3" w14:textId="77777777" w:rsidR="009D26BE" w:rsidRDefault="00D03124" w:rsidP="009D26BE">
      <w:pPr>
        <w:pStyle w:val="30"/>
      </w:pPr>
      <w:r>
        <w:rPr>
          <w:rFonts w:hint="eastAsia"/>
        </w:rPr>
        <w:t>之后运行</w:t>
      </w:r>
      <w:r>
        <w:rPr>
          <w:rFonts w:hint="eastAsia"/>
        </w:rPr>
        <w:t>pip</w:t>
      </w:r>
      <w:r>
        <w:t xml:space="preserve"> </w:t>
      </w:r>
      <w:r>
        <w:t>命令</w:t>
      </w:r>
      <w:r w:rsidR="009D26BE">
        <w:rPr>
          <w:rFonts w:hint="eastAsia"/>
        </w:rPr>
        <w:t>：</w:t>
      </w:r>
    </w:p>
    <w:p w14:paraId="04B823AD" w14:textId="3E818355" w:rsidR="000A576A" w:rsidRDefault="00D03124" w:rsidP="00EC1CF3">
      <w:pPr>
        <w:pStyle w:val="1e"/>
      </w:pPr>
      <w:r>
        <w:t>加载</w:t>
      </w:r>
      <w:r>
        <w:t>web</w:t>
      </w:r>
      <w:r>
        <w:t>实验所需的第三方库</w:t>
      </w:r>
      <w:r>
        <w:rPr>
          <w:rFonts w:hint="eastAsia"/>
        </w:rPr>
        <w:t>，</w:t>
      </w:r>
      <w:proofErr w:type="spellStart"/>
      <w:r w:rsidR="00EC1CF3">
        <w:t>opencv</w:t>
      </w:r>
      <w:proofErr w:type="spellEnd"/>
      <w:r w:rsidR="00EC1CF3">
        <w:t>-python</w:t>
      </w:r>
      <w:r w:rsidR="00EC1CF3">
        <w:t>和</w:t>
      </w:r>
      <w:r>
        <w:t>flask</w:t>
      </w:r>
      <w:r w:rsidR="009D26BE">
        <w:rPr>
          <w:rFonts w:hint="eastAsia"/>
        </w:rPr>
        <w:t>：</w:t>
      </w:r>
    </w:p>
    <w:p w14:paraId="6C912542" w14:textId="4376CD62" w:rsidR="0008325C" w:rsidRDefault="00EC1CF3" w:rsidP="00EC1CF3">
      <w:pPr>
        <w:pStyle w:val="2f2"/>
      </w:pPr>
      <w:r w:rsidRPr="00EC1CF3">
        <w:t>pip install -r requirements.txt</w:t>
      </w:r>
    </w:p>
    <w:p w14:paraId="123BE58C" w14:textId="32508876" w:rsidR="00CE712C" w:rsidRPr="00EC1CF3" w:rsidRDefault="007962E5" w:rsidP="00EB21DE">
      <w:pPr>
        <w:pStyle w:val="1e"/>
      </w:pPr>
      <w:r>
        <w:rPr>
          <w:noProof/>
        </w:rPr>
        <w:lastRenderedPageBreak/>
        <w:drawing>
          <wp:inline distT="0" distB="0" distL="0" distR="0" wp14:anchorId="20E00D55" wp14:editId="4A7A5E8C">
            <wp:extent cx="5189220" cy="12071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052" cy="122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012E" w14:textId="5F391029" w:rsidR="00C721FE" w:rsidRDefault="00C721FE" w:rsidP="00C721FE">
      <w:pPr>
        <w:pStyle w:val="30"/>
      </w:pPr>
      <w:r>
        <w:rPr>
          <w:rFonts w:hint="eastAsia"/>
        </w:rPr>
        <w:t>运行</w:t>
      </w:r>
      <w:r>
        <w:rPr>
          <w:rFonts w:hint="eastAsia"/>
        </w:rPr>
        <w:t>app</w:t>
      </w:r>
      <w:r>
        <w:t>.py</w:t>
      </w:r>
    </w:p>
    <w:p w14:paraId="174F4D64" w14:textId="60FD5515" w:rsidR="0008325C" w:rsidRDefault="00E91063" w:rsidP="0008325C">
      <w:pPr>
        <w:pStyle w:val="1e"/>
      </w:pPr>
      <w:r>
        <w:rPr>
          <w:rFonts w:hint="eastAsia"/>
        </w:rPr>
        <w:t>下载完成之后，运行</w:t>
      </w:r>
      <w:r w:rsidR="00C811AE">
        <w:rPr>
          <w:rFonts w:hint="eastAsia"/>
        </w:rPr>
        <w:t>app</w:t>
      </w:r>
      <w:r w:rsidR="00C811AE">
        <w:t>.py</w:t>
      </w:r>
      <w:r w:rsidR="00C811AE">
        <w:rPr>
          <w:rFonts w:hint="eastAsia"/>
        </w:rPr>
        <w:t>，</w:t>
      </w:r>
      <w:r w:rsidR="00C811AE">
        <w:t>调用</w:t>
      </w:r>
      <w:r w:rsidR="00C811AE">
        <w:t>web</w:t>
      </w:r>
      <w:r w:rsidR="007962E5">
        <w:t>端</w:t>
      </w:r>
      <w:r w:rsidR="007962E5">
        <w:rPr>
          <w:rFonts w:hint="eastAsia"/>
        </w:rPr>
        <w:t>。</w:t>
      </w:r>
    </w:p>
    <w:p w14:paraId="5F87A8E1" w14:textId="40F62236" w:rsidR="00C811AE" w:rsidRDefault="00C811AE" w:rsidP="00C811AE">
      <w:pPr>
        <w:pStyle w:val="2f2"/>
      </w:pPr>
      <w:r w:rsidRPr="00C811AE">
        <w:t>python app.py</w:t>
      </w:r>
    </w:p>
    <w:p w14:paraId="1EE1EDA6" w14:textId="568FE9E3" w:rsidR="00CE712C" w:rsidRDefault="007962E5" w:rsidP="00EB21DE">
      <w:pPr>
        <w:pStyle w:val="1e"/>
      </w:pPr>
      <w:r>
        <w:rPr>
          <w:noProof/>
        </w:rPr>
        <w:drawing>
          <wp:inline distT="0" distB="0" distL="0" distR="0" wp14:anchorId="574C272D" wp14:editId="568D86E7">
            <wp:extent cx="5189220" cy="122435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3036" cy="12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4E89" w14:textId="03E09813" w:rsidR="00C721FE" w:rsidRDefault="00C721FE" w:rsidP="00C721FE">
      <w:pPr>
        <w:pStyle w:val="30"/>
      </w:pPr>
      <w:r>
        <w:t>将网址复制到浏览器内打开</w:t>
      </w:r>
    </w:p>
    <w:p w14:paraId="65AB6E19" w14:textId="127493E3" w:rsidR="00C811AE" w:rsidRDefault="00C0547A" w:rsidP="00C811AE">
      <w:pPr>
        <w:pStyle w:val="1e"/>
      </w:pPr>
      <w:r>
        <w:t>之后将出现的</w:t>
      </w:r>
      <w:r>
        <w:t xml:space="preserve">http://*********:3335/ </w:t>
      </w:r>
      <w:r>
        <w:rPr>
          <w:rFonts w:hint="eastAsia"/>
        </w:rPr>
        <w:t>（如上图红框内）</w:t>
      </w:r>
      <w:r>
        <w:t>的网址复制到浏览器内</w:t>
      </w:r>
      <w:r>
        <w:rPr>
          <w:rFonts w:hint="eastAsia"/>
        </w:rPr>
        <w:t>，</w:t>
      </w:r>
      <w:r>
        <w:t>打开</w:t>
      </w:r>
      <w:r w:rsidR="00C721FE">
        <w:rPr>
          <w:rFonts w:hint="eastAsia"/>
        </w:rPr>
        <w:t>。</w:t>
      </w:r>
    </w:p>
    <w:p w14:paraId="0C8E5A5B" w14:textId="3F90E4C2" w:rsidR="00A02624" w:rsidRDefault="00A02624" w:rsidP="00C811AE">
      <w:pPr>
        <w:pStyle w:val="1e"/>
      </w:pPr>
      <w:r>
        <w:t>可以在黑框内手写任意</w:t>
      </w:r>
      <w:r>
        <w:t>0</w:t>
      </w:r>
      <w:r>
        <w:rPr>
          <w:rFonts w:hint="eastAsia"/>
        </w:rPr>
        <w:t>-</w:t>
      </w:r>
      <w:r>
        <w:t>9</w:t>
      </w:r>
      <w:r>
        <w:t>的数字</w:t>
      </w:r>
      <w:r>
        <w:rPr>
          <w:rFonts w:hint="eastAsia"/>
        </w:rPr>
        <w:t>，体验</w:t>
      </w:r>
      <w:r>
        <w:rPr>
          <w:rFonts w:hint="eastAsia"/>
        </w:rPr>
        <w:t>Web</w:t>
      </w:r>
      <w:proofErr w:type="gramStart"/>
      <w:r>
        <w:rPr>
          <w:rFonts w:hint="eastAsia"/>
        </w:rPr>
        <w:t>端手写字</w:t>
      </w:r>
      <w:proofErr w:type="gramEnd"/>
      <w:r>
        <w:rPr>
          <w:rFonts w:hint="eastAsia"/>
        </w:rPr>
        <w:t>预测实验，</w:t>
      </w:r>
      <w:r>
        <w:t>按</w:t>
      </w:r>
      <w:r>
        <w:rPr>
          <w:rFonts w:hint="eastAsia"/>
        </w:rPr>
        <w:t>“</w:t>
      </w:r>
      <w:r>
        <w:rPr>
          <w:rFonts w:hint="eastAsia"/>
        </w:rPr>
        <w:t>Predict</w:t>
      </w:r>
      <w:r>
        <w:rPr>
          <w:rFonts w:hint="eastAsia"/>
        </w:rPr>
        <w:t>”进行预测，按“</w:t>
      </w:r>
      <w:r>
        <w:rPr>
          <w:rFonts w:hint="eastAsia"/>
        </w:rPr>
        <w:t>Clear</w:t>
      </w:r>
      <w:r>
        <w:rPr>
          <w:rFonts w:hint="eastAsia"/>
        </w:rPr>
        <w:t>”进行清除。</w:t>
      </w:r>
    </w:p>
    <w:p w14:paraId="1E3924A6" w14:textId="7E9187EF" w:rsidR="006178C6" w:rsidRDefault="00BC1610" w:rsidP="00EB21DE">
      <w:pPr>
        <w:pStyle w:val="1e"/>
        <w:jc w:val="center"/>
      </w:pPr>
      <w:r>
        <w:rPr>
          <w:noProof/>
        </w:rPr>
        <w:drawing>
          <wp:inline distT="0" distB="0" distL="0" distR="0" wp14:anchorId="0A5FC8C2" wp14:editId="61C820DA">
            <wp:extent cx="2407920" cy="335907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3983" cy="3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8F8D" w14:textId="234C28F6" w:rsidR="00DC6966" w:rsidRDefault="003E6C88" w:rsidP="00382C74">
      <w:pPr>
        <w:pStyle w:val="2"/>
        <w:rPr>
          <w:lang w:eastAsia="zh-CN"/>
        </w:rPr>
      </w:pPr>
      <w:bookmarkStart w:id="40" w:name="_Toc94123082"/>
      <w:r>
        <w:rPr>
          <w:lang w:eastAsia="zh-CN"/>
        </w:rPr>
        <w:lastRenderedPageBreak/>
        <w:t>实验总结</w:t>
      </w:r>
      <w:bookmarkEnd w:id="40"/>
    </w:p>
    <w:p w14:paraId="1D2B950F" w14:textId="30D585B7" w:rsidR="0045286B" w:rsidRPr="0045286B" w:rsidRDefault="0045286B" w:rsidP="0045286B">
      <w:pPr>
        <w:pStyle w:val="1e"/>
      </w:pPr>
      <w:r>
        <w:t>本实验介绍了</w:t>
      </w:r>
      <w:proofErr w:type="spellStart"/>
      <w:r w:rsidR="000A4C71" w:rsidRPr="00897388">
        <w:t>MindSpore</w:t>
      </w:r>
      <w:proofErr w:type="spellEnd"/>
      <w:r w:rsidR="000A4C71">
        <w:t>在</w:t>
      </w:r>
      <w:r w:rsidR="003B41E8">
        <w:rPr>
          <w:rFonts w:hint="eastAsia"/>
        </w:rPr>
        <w:t>图像</w:t>
      </w:r>
      <w:r w:rsidR="000A4C71">
        <w:t>数据集上的应用</w:t>
      </w:r>
      <w:r w:rsidR="000A4C71">
        <w:rPr>
          <w:rFonts w:hint="eastAsia"/>
        </w:rPr>
        <w:t>，</w:t>
      </w:r>
      <w:r w:rsidR="00DA1A34">
        <w:rPr>
          <w:rFonts w:ascii="Helvetica" w:hAnsi="Helvetica" w:cs="Helvetica"/>
          <w:color w:val="000000"/>
          <w:szCs w:val="21"/>
          <w:shd w:val="clear" w:color="auto" w:fill="FFFFFF"/>
        </w:rPr>
        <w:t>使用</w:t>
      </w:r>
      <w:r w:rsidR="003B41E8">
        <w:rPr>
          <w:rFonts w:ascii="Helvetica" w:hAnsi="Helvetica" w:cs="Helvetica" w:hint="eastAsia"/>
          <w:color w:val="000000"/>
          <w:szCs w:val="21"/>
          <w:shd w:val="clear" w:color="auto" w:fill="FFFFFF"/>
        </w:rPr>
        <w:t>MNIST</w:t>
      </w:r>
      <w:r w:rsidR="003B41E8">
        <w:rPr>
          <w:rFonts w:ascii="Helvetica" w:hAnsi="Helvetica" w:cs="Helvetica"/>
          <w:color w:val="000000"/>
          <w:szCs w:val="21"/>
          <w:shd w:val="clear" w:color="auto" w:fill="FFFFFF"/>
        </w:rPr>
        <w:t>手写体</w:t>
      </w:r>
      <w:r w:rsidR="000A4C71">
        <w:rPr>
          <w:rFonts w:ascii="Helvetica" w:hAnsi="Helvetica" w:cs="Helvetica"/>
          <w:color w:val="000000"/>
          <w:szCs w:val="21"/>
          <w:shd w:val="clear" w:color="auto" w:fill="FFFFFF"/>
        </w:rPr>
        <w:t>数据集</w:t>
      </w:r>
      <w:r w:rsidR="000A4C71" w:rsidRPr="00897388">
        <w:t>搭建</w:t>
      </w:r>
      <w:r w:rsidR="00CA411A">
        <w:rPr>
          <w:rFonts w:hint="eastAsia"/>
        </w:rPr>
        <w:t>LeNet</w:t>
      </w:r>
      <w:r w:rsidR="00CA411A">
        <w:t>5</w:t>
      </w:r>
      <w:r w:rsidR="00CA411A">
        <w:t>卷积</w:t>
      </w:r>
      <w:r w:rsidR="000A4C71" w:rsidRPr="00897388">
        <w:t>神经网络</w:t>
      </w:r>
      <w:r w:rsidR="00BD4F40">
        <w:rPr>
          <w:rFonts w:hint="eastAsia"/>
        </w:rPr>
        <w:t>，</w:t>
      </w:r>
      <w:r w:rsidR="00C446AA" w:rsidRPr="00C446AA">
        <w:t>让学员</w:t>
      </w:r>
      <w:r w:rsidR="00267CE1">
        <w:t>熟悉</w:t>
      </w:r>
      <w:proofErr w:type="spellStart"/>
      <w:r w:rsidR="00267CE1">
        <w:t>MindSpore</w:t>
      </w:r>
      <w:proofErr w:type="spellEnd"/>
      <w:r w:rsidR="007F71FF">
        <w:t>的进阶</w:t>
      </w:r>
      <w:r w:rsidR="00267CE1">
        <w:t>用法</w:t>
      </w:r>
      <w:r w:rsidR="00267CE1">
        <w:rPr>
          <w:rFonts w:hint="eastAsia"/>
        </w:rPr>
        <w:t>，</w:t>
      </w:r>
      <w:r w:rsidR="00C446AA" w:rsidRPr="00C446AA">
        <w:t>掌握</w:t>
      </w:r>
      <w:proofErr w:type="spellStart"/>
      <w:r w:rsidR="00C446AA" w:rsidRPr="00C446AA">
        <w:t>MindS</w:t>
      </w:r>
      <w:r w:rsidR="00030B1B">
        <w:rPr>
          <w:rFonts w:hint="eastAsia"/>
        </w:rPr>
        <w:t>p</w:t>
      </w:r>
      <w:r w:rsidR="00C446AA" w:rsidRPr="00C446AA">
        <w:t>ore</w:t>
      </w:r>
      <w:proofErr w:type="spellEnd"/>
      <w:r w:rsidR="00C446AA">
        <w:t>开发的流程</w:t>
      </w:r>
      <w:r w:rsidR="00C446AA">
        <w:rPr>
          <w:rFonts w:hint="eastAsia"/>
        </w:rPr>
        <w:t>。</w:t>
      </w:r>
    </w:p>
    <w:p w14:paraId="17C96D51" w14:textId="58BB7F8A" w:rsidR="00DC6966" w:rsidRPr="009D4127" w:rsidRDefault="00DC6966" w:rsidP="00382C74">
      <w:pPr>
        <w:pStyle w:val="2"/>
        <w:rPr>
          <w:i/>
          <w:iCs/>
          <w:color w:val="0000FF"/>
        </w:rPr>
      </w:pPr>
      <w:bookmarkStart w:id="41" w:name="_Toc466755591"/>
      <w:bookmarkStart w:id="42" w:name="_Toc94123083"/>
      <w:r w:rsidRPr="009D4127">
        <w:t>思考题</w:t>
      </w:r>
      <w:bookmarkEnd w:id="41"/>
      <w:bookmarkEnd w:id="42"/>
    </w:p>
    <w:p w14:paraId="58E288C1" w14:textId="0D0EA48F" w:rsidR="00682AEE" w:rsidRPr="00682AEE" w:rsidRDefault="00682AEE" w:rsidP="00682AEE">
      <w:pPr>
        <w:pStyle w:val="1e"/>
      </w:pPr>
      <w:r>
        <w:rPr>
          <w:rFonts w:hint="eastAsia"/>
        </w:rPr>
        <w:t>1</w:t>
      </w:r>
      <w:r>
        <w:t xml:space="preserve">. </w:t>
      </w:r>
      <w:r w:rsidRPr="00682AEE">
        <w:rPr>
          <w:rFonts w:hint="eastAsia"/>
        </w:rPr>
        <w:t>请描述</w:t>
      </w:r>
      <w:proofErr w:type="spellStart"/>
      <w:r w:rsidRPr="00682AEE">
        <w:t>MindSpore</w:t>
      </w:r>
      <w:proofErr w:type="spellEnd"/>
      <w:r w:rsidRPr="00682AEE">
        <w:t>的基础数据处理流程。</w:t>
      </w:r>
    </w:p>
    <w:p w14:paraId="05A539DF" w14:textId="3558BEFD" w:rsidR="00682AEE" w:rsidRPr="00682AEE" w:rsidRDefault="00682AEE" w:rsidP="00682AEE">
      <w:pPr>
        <w:pStyle w:val="49"/>
        <w:rPr>
          <w:kern w:val="0"/>
          <w:szCs w:val="20"/>
        </w:rPr>
      </w:pPr>
      <w:r w:rsidRPr="00682AEE">
        <w:rPr>
          <w:rFonts w:hint="eastAsia"/>
          <w:kern w:val="0"/>
          <w:szCs w:val="20"/>
        </w:rPr>
        <w:t>答：数据加载</w:t>
      </w:r>
      <w:r w:rsidRPr="00682AEE">
        <w:rPr>
          <w:kern w:val="0"/>
          <w:szCs w:val="20"/>
        </w:rPr>
        <w:t xml:space="preserve"> &gt; shuffle &gt; map &gt; batch &gt; repeat</w:t>
      </w:r>
      <w:r w:rsidR="008507FC">
        <w:rPr>
          <w:rFonts w:hint="eastAsia"/>
          <w:kern w:val="0"/>
          <w:szCs w:val="20"/>
        </w:rPr>
        <w:t>。</w:t>
      </w:r>
    </w:p>
    <w:p w14:paraId="2EA9C6C0" w14:textId="14FBDF90" w:rsidR="00682AEE" w:rsidRPr="00682AEE" w:rsidRDefault="00DA43EF" w:rsidP="00DA43EF">
      <w:pPr>
        <w:pStyle w:val="1e"/>
      </w:pPr>
      <w:r>
        <w:rPr>
          <w:rFonts w:hint="eastAsia"/>
        </w:rPr>
        <w:t>2</w:t>
      </w:r>
      <w:r>
        <w:t xml:space="preserve">. </w:t>
      </w:r>
      <w:r w:rsidR="00682AEE" w:rsidRPr="00682AEE">
        <w:rPr>
          <w:rFonts w:hint="eastAsia"/>
        </w:rPr>
        <w:t>定义网络时需要</w:t>
      </w:r>
      <w:proofErr w:type="gramStart"/>
      <w:r w:rsidR="00682AEE" w:rsidRPr="00682AEE">
        <w:rPr>
          <w:rFonts w:hint="eastAsia"/>
        </w:rPr>
        <w:t>继承哪</w:t>
      </w:r>
      <w:proofErr w:type="gramEnd"/>
      <w:r w:rsidR="00682AEE" w:rsidRPr="00682AEE">
        <w:rPr>
          <w:rFonts w:hint="eastAsia"/>
        </w:rPr>
        <w:t>一个基类？</w:t>
      </w:r>
    </w:p>
    <w:p w14:paraId="423A8A11" w14:textId="6FD5618C" w:rsidR="00682AEE" w:rsidRPr="00682AEE" w:rsidRDefault="00682AEE" w:rsidP="00682AEE">
      <w:pPr>
        <w:pStyle w:val="49"/>
        <w:rPr>
          <w:kern w:val="0"/>
          <w:szCs w:val="20"/>
        </w:rPr>
      </w:pPr>
      <w:r w:rsidRPr="00682AEE">
        <w:rPr>
          <w:rFonts w:hint="eastAsia"/>
          <w:kern w:val="0"/>
          <w:szCs w:val="20"/>
        </w:rPr>
        <w:t>答：</w:t>
      </w:r>
      <w:proofErr w:type="spellStart"/>
      <w:r w:rsidRPr="00682AEE">
        <w:rPr>
          <w:kern w:val="0"/>
          <w:szCs w:val="20"/>
        </w:rPr>
        <w:t>mindspore.nn.Cell</w:t>
      </w:r>
      <w:proofErr w:type="spellEnd"/>
      <w:r w:rsidR="005465E0">
        <w:rPr>
          <w:rFonts w:hint="eastAsia"/>
          <w:kern w:val="0"/>
          <w:szCs w:val="20"/>
        </w:rPr>
        <w:t>。</w:t>
      </w:r>
    </w:p>
    <w:p w14:paraId="5ACF919B" w14:textId="0600A89C" w:rsidR="00682AEE" w:rsidRPr="00682AEE" w:rsidRDefault="00DA43EF" w:rsidP="00DA43EF">
      <w:pPr>
        <w:pStyle w:val="1e"/>
      </w:pPr>
      <w:r>
        <w:rPr>
          <w:rFonts w:hint="eastAsia"/>
        </w:rPr>
        <w:t>3</w:t>
      </w:r>
      <w:r>
        <w:t xml:space="preserve">. </w:t>
      </w:r>
      <w:r w:rsidR="00682AEE" w:rsidRPr="00682AEE">
        <w:rPr>
          <w:rFonts w:hint="eastAsia"/>
        </w:rPr>
        <w:t>定义网络时有哪些必须编写哪两个函数？</w:t>
      </w:r>
    </w:p>
    <w:p w14:paraId="6811C292" w14:textId="77777777" w:rsidR="00682AEE" w:rsidRPr="00682AEE" w:rsidRDefault="00682AEE" w:rsidP="00682AEE">
      <w:pPr>
        <w:pStyle w:val="49"/>
        <w:rPr>
          <w:kern w:val="0"/>
          <w:szCs w:val="20"/>
        </w:rPr>
      </w:pPr>
      <w:r w:rsidRPr="00682AEE">
        <w:rPr>
          <w:rFonts w:hint="eastAsia"/>
          <w:kern w:val="0"/>
          <w:szCs w:val="20"/>
        </w:rPr>
        <w:t>答：</w:t>
      </w:r>
      <w:r w:rsidRPr="00682AEE">
        <w:rPr>
          <w:kern w:val="0"/>
          <w:szCs w:val="20"/>
        </w:rPr>
        <w:t>__</w:t>
      </w:r>
      <w:proofErr w:type="spellStart"/>
      <w:r w:rsidRPr="00682AEE">
        <w:rPr>
          <w:kern w:val="0"/>
          <w:szCs w:val="20"/>
        </w:rPr>
        <w:t>init</w:t>
      </w:r>
      <w:proofErr w:type="spellEnd"/>
      <w:r w:rsidRPr="00682AEE">
        <w:rPr>
          <w:kern w:val="0"/>
          <w:szCs w:val="20"/>
        </w:rPr>
        <w:t>__()</w:t>
      </w:r>
      <w:r w:rsidRPr="00682AEE">
        <w:rPr>
          <w:kern w:val="0"/>
          <w:szCs w:val="20"/>
        </w:rPr>
        <w:t>，</w:t>
      </w:r>
      <w:r w:rsidRPr="00682AEE">
        <w:rPr>
          <w:kern w:val="0"/>
          <w:szCs w:val="20"/>
        </w:rPr>
        <w:t>construct()</w:t>
      </w:r>
      <w:r w:rsidRPr="00682AEE">
        <w:rPr>
          <w:kern w:val="0"/>
          <w:szCs w:val="20"/>
        </w:rPr>
        <w:t>。</w:t>
      </w:r>
    </w:p>
    <w:p w14:paraId="0C623E06" w14:textId="4139154A" w:rsidR="00682AEE" w:rsidRPr="00682AEE" w:rsidRDefault="00DA43EF" w:rsidP="00DA43EF">
      <w:pPr>
        <w:pStyle w:val="1e"/>
      </w:pPr>
      <w:r>
        <w:rPr>
          <w:rFonts w:hint="eastAsia"/>
        </w:rPr>
        <w:t>4</w:t>
      </w:r>
      <w:r>
        <w:t xml:space="preserve">. </w:t>
      </w:r>
      <w:r w:rsidR="00682AEE" w:rsidRPr="00682AEE">
        <w:rPr>
          <w:rFonts w:hint="eastAsia"/>
        </w:rPr>
        <w:t>思考</w:t>
      </w:r>
      <w:r w:rsidR="00682AEE" w:rsidRPr="00682AEE">
        <w:t>3</w:t>
      </w:r>
      <w:r w:rsidR="00682AEE" w:rsidRPr="00682AEE">
        <w:t>中提到的两个函数有什么用途？</w:t>
      </w:r>
    </w:p>
    <w:p w14:paraId="2FF21DA2" w14:textId="25C6398A" w:rsidR="00682AEE" w:rsidRPr="00682AEE" w:rsidRDefault="00682AEE" w:rsidP="00682AEE">
      <w:pPr>
        <w:pStyle w:val="49"/>
        <w:rPr>
          <w:kern w:val="0"/>
          <w:szCs w:val="20"/>
        </w:rPr>
      </w:pPr>
      <w:r w:rsidRPr="00682AEE">
        <w:rPr>
          <w:rFonts w:hint="eastAsia"/>
          <w:kern w:val="0"/>
          <w:szCs w:val="20"/>
        </w:rPr>
        <w:t>答：一般会在</w:t>
      </w:r>
      <w:r w:rsidRPr="00682AEE">
        <w:rPr>
          <w:kern w:val="0"/>
          <w:szCs w:val="20"/>
        </w:rPr>
        <w:t>__</w:t>
      </w:r>
      <w:proofErr w:type="spellStart"/>
      <w:r w:rsidRPr="00682AEE">
        <w:rPr>
          <w:kern w:val="0"/>
          <w:szCs w:val="20"/>
        </w:rPr>
        <w:t>init</w:t>
      </w:r>
      <w:proofErr w:type="spellEnd"/>
      <w:r w:rsidRPr="00682AEE">
        <w:rPr>
          <w:kern w:val="0"/>
          <w:szCs w:val="20"/>
        </w:rPr>
        <w:t>__()</w:t>
      </w:r>
      <w:r w:rsidRPr="00682AEE">
        <w:rPr>
          <w:kern w:val="0"/>
          <w:szCs w:val="20"/>
        </w:rPr>
        <w:t>中定义算子，然后在</w:t>
      </w:r>
      <w:r w:rsidRPr="00682AEE">
        <w:rPr>
          <w:kern w:val="0"/>
          <w:szCs w:val="20"/>
        </w:rPr>
        <w:t>construct()</w:t>
      </w:r>
      <w:r w:rsidRPr="00682AEE">
        <w:rPr>
          <w:kern w:val="0"/>
          <w:szCs w:val="20"/>
        </w:rPr>
        <w:t>中定义网络结构。</w:t>
      </w:r>
      <w:r w:rsidRPr="00682AEE">
        <w:rPr>
          <w:kern w:val="0"/>
          <w:szCs w:val="20"/>
        </w:rPr>
        <w:t>__</w:t>
      </w:r>
      <w:proofErr w:type="spellStart"/>
      <w:r w:rsidRPr="00682AEE">
        <w:rPr>
          <w:kern w:val="0"/>
          <w:szCs w:val="20"/>
        </w:rPr>
        <w:t>init</w:t>
      </w:r>
      <w:proofErr w:type="spellEnd"/>
      <w:r w:rsidRPr="00682AEE">
        <w:rPr>
          <w:kern w:val="0"/>
          <w:szCs w:val="20"/>
        </w:rPr>
        <w:t>__()</w:t>
      </w:r>
      <w:r w:rsidRPr="00682AEE">
        <w:rPr>
          <w:kern w:val="0"/>
          <w:szCs w:val="20"/>
        </w:rPr>
        <w:t>中的语句由</w:t>
      </w:r>
      <w:r w:rsidRPr="00682AEE">
        <w:rPr>
          <w:kern w:val="0"/>
          <w:szCs w:val="20"/>
        </w:rPr>
        <w:t>Python</w:t>
      </w:r>
      <w:r w:rsidRPr="00682AEE">
        <w:rPr>
          <w:kern w:val="0"/>
          <w:szCs w:val="20"/>
        </w:rPr>
        <w:t>解析执行；</w:t>
      </w:r>
      <w:r w:rsidRPr="00682AEE">
        <w:rPr>
          <w:kern w:val="0"/>
          <w:szCs w:val="20"/>
        </w:rPr>
        <w:t>construct()</w:t>
      </w:r>
      <w:r w:rsidRPr="00682AEE">
        <w:rPr>
          <w:kern w:val="0"/>
          <w:szCs w:val="20"/>
        </w:rPr>
        <w:t>中的语句由</w:t>
      </w:r>
      <w:proofErr w:type="spellStart"/>
      <w:r w:rsidRPr="00682AEE">
        <w:rPr>
          <w:kern w:val="0"/>
          <w:szCs w:val="20"/>
        </w:rPr>
        <w:t>MindSpore</w:t>
      </w:r>
      <w:proofErr w:type="spellEnd"/>
      <w:r w:rsidR="008507FC">
        <w:rPr>
          <w:kern w:val="0"/>
          <w:szCs w:val="20"/>
        </w:rPr>
        <w:t>接管，有语法限制</w:t>
      </w:r>
      <w:r w:rsidR="008507FC">
        <w:rPr>
          <w:rFonts w:hint="eastAsia"/>
          <w:kern w:val="0"/>
          <w:szCs w:val="20"/>
        </w:rPr>
        <w:t>。</w:t>
      </w:r>
    </w:p>
    <w:p w14:paraId="30C68BE4" w14:textId="45F28AFA" w:rsidR="0020153C" w:rsidRDefault="0020153C" w:rsidP="00DA43EF">
      <w:pPr>
        <w:pStyle w:val="1e"/>
      </w:pPr>
    </w:p>
    <w:p w14:paraId="01D80A52" w14:textId="77777777" w:rsidR="00641D8E" w:rsidRPr="009D4127" w:rsidRDefault="00641D8E" w:rsidP="00463FF2">
      <w:pPr>
        <w:pStyle w:val="1e"/>
        <w:ind w:left="0"/>
      </w:pPr>
    </w:p>
    <w:sectPr w:rsidR="00641D8E" w:rsidRPr="009D4127" w:rsidSect="00033B54">
      <w:headerReference w:type="default" r:id="rId24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BE820" w14:textId="77777777" w:rsidR="00DB3780" w:rsidRDefault="00DB3780" w:rsidP="00940D2A">
      <w:pPr>
        <w:spacing w:before="0" w:after="0" w:line="240" w:lineRule="auto"/>
      </w:pPr>
      <w:r>
        <w:separator/>
      </w:r>
    </w:p>
  </w:endnote>
  <w:endnote w:type="continuationSeparator" w:id="0">
    <w:p w14:paraId="4A55449D" w14:textId="77777777" w:rsidR="00DB3780" w:rsidRDefault="00DB3780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Arial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57AB9" w14:textId="77777777" w:rsidR="00DB3780" w:rsidRDefault="00DB3780" w:rsidP="00940D2A">
      <w:pPr>
        <w:spacing w:before="0" w:after="0" w:line="240" w:lineRule="auto"/>
      </w:pPr>
      <w:r>
        <w:separator/>
      </w:r>
    </w:p>
  </w:footnote>
  <w:footnote w:type="continuationSeparator" w:id="0">
    <w:p w14:paraId="7B6D6049" w14:textId="77777777" w:rsidR="00DB3780" w:rsidRDefault="00DB3780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BC1610" w:rsidRPr="009D4127" w:rsidRDefault="00BC1610" w:rsidP="00033B54">
    <w:pPr>
      <w:pStyle w:val="a7"/>
      <w:rPr>
        <w:rFonts w:ascii="Huawei Sans" w:eastAsia="方正兰亭黑简体" w:hAnsi="Huawei Sans"/>
      </w:rPr>
    </w:pPr>
  </w:p>
  <w:p w14:paraId="6619D47F" w14:textId="77777777" w:rsidR="00BC1610" w:rsidRPr="009D4127" w:rsidRDefault="00BC1610" w:rsidP="00033B54">
    <w:pPr>
      <w:pStyle w:val="a7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BC1610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BC1610" w:rsidRPr="009D4127" w:rsidRDefault="00BC1610" w:rsidP="00854769">
          <w:pPr>
            <w:pStyle w:val="afffc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BC1610" w:rsidRPr="009D4127" w:rsidRDefault="00BC1610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21AA37F5" w:rsidR="00BC1610" w:rsidRPr="009D4127" w:rsidRDefault="00BC1610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>
            <w:rPr>
              <w:rFonts w:ascii="Huawei Sans" w:eastAsia="方正兰亭黑简体" w:hAnsi="Huawei Sans" w:hint="eastAsia"/>
              <w:noProof/>
            </w:rPr>
            <w:t>MNIST</w:t>
          </w:r>
          <w:r>
            <w:rPr>
              <w:rFonts w:ascii="Huawei Sans" w:eastAsia="方正兰亭黑简体" w:hAnsi="Huawei Sans"/>
              <w:noProof/>
            </w:rPr>
            <w:t>手写体识别</w:t>
          </w:r>
          <w:r w:rsidRPr="009D4127">
            <w:rPr>
              <w:rFonts w:ascii="Huawei Sans" w:eastAsia="方正兰亭黑简体" w:hAnsi="Huawei Sans"/>
              <w:noProof/>
            </w:rPr>
            <w:t>实验手册</w:t>
          </w:r>
        </w:p>
      </w:tc>
      <w:tc>
        <w:tcPr>
          <w:tcW w:w="1134" w:type="dxa"/>
          <w:vAlign w:val="bottom"/>
        </w:tcPr>
        <w:p w14:paraId="279C3BBC" w14:textId="1A924E70" w:rsidR="00BC1610" w:rsidRPr="009D4127" w:rsidRDefault="00BC1610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0E02BA">
            <w:rPr>
              <w:rFonts w:ascii="Huawei Sans" w:eastAsia="方正兰亭黑简体" w:hAnsi="Huawei Sans"/>
              <w:noProof/>
            </w:rPr>
            <w:t>2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BC1610" w:rsidRPr="009D4127" w:rsidRDefault="00BC1610" w:rsidP="00033B54">
    <w:pPr>
      <w:pStyle w:val="a7"/>
      <w:rPr>
        <w:rFonts w:ascii="Huawei Sans" w:eastAsia="方正兰亭黑简体" w:hAnsi="Huawei Sans"/>
      </w:rPr>
    </w:pPr>
  </w:p>
  <w:p w14:paraId="76432B8F" w14:textId="77777777" w:rsidR="00BC1610" w:rsidRPr="009D4127" w:rsidRDefault="00BC1610" w:rsidP="00033B54">
    <w:pPr>
      <w:pStyle w:val="a7"/>
      <w:rPr>
        <w:rFonts w:ascii="Huawei Sans" w:eastAsia="方正兰亭黑简体" w:hAnsi="Huawei Sans"/>
      </w:rPr>
    </w:pPr>
  </w:p>
  <w:p w14:paraId="2CCE42D9" w14:textId="77777777" w:rsidR="00BC1610" w:rsidRPr="009D4127" w:rsidRDefault="00BC1610">
    <w:pPr>
      <w:pStyle w:val="a7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518E076A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9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3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6"/>
  </w:num>
  <w:num w:numId="9">
    <w:abstractNumId w:val="10"/>
  </w:num>
  <w:num w:numId="10">
    <w:abstractNumId w:val="8"/>
  </w:num>
  <w:num w:numId="11">
    <w:abstractNumId w:val="11"/>
  </w:num>
  <w:num w:numId="12">
    <w:abstractNumId w:val="0"/>
  </w:num>
  <w:num w:numId="13">
    <w:abstractNumId w:val="2"/>
  </w:num>
  <w:num w:numId="14">
    <w:abstractNumId w:val="3"/>
  </w:num>
  <w:num w:numId="15">
    <w:abstractNumId w:val="13"/>
  </w:num>
  <w:num w:numId="16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0C7B"/>
    <w:rsid w:val="0000120B"/>
    <w:rsid w:val="00001904"/>
    <w:rsid w:val="00001C30"/>
    <w:rsid w:val="00002614"/>
    <w:rsid w:val="00004DEA"/>
    <w:rsid w:val="00007325"/>
    <w:rsid w:val="00010C0A"/>
    <w:rsid w:val="00011630"/>
    <w:rsid w:val="00011643"/>
    <w:rsid w:val="00011962"/>
    <w:rsid w:val="00011B50"/>
    <w:rsid w:val="00013155"/>
    <w:rsid w:val="00014276"/>
    <w:rsid w:val="000145D8"/>
    <w:rsid w:val="00014668"/>
    <w:rsid w:val="00014C0D"/>
    <w:rsid w:val="00016899"/>
    <w:rsid w:val="000171EC"/>
    <w:rsid w:val="00017C40"/>
    <w:rsid w:val="000210D2"/>
    <w:rsid w:val="0002214D"/>
    <w:rsid w:val="0002276F"/>
    <w:rsid w:val="00023A64"/>
    <w:rsid w:val="00024836"/>
    <w:rsid w:val="00025338"/>
    <w:rsid w:val="0002558E"/>
    <w:rsid w:val="00027F46"/>
    <w:rsid w:val="00030293"/>
    <w:rsid w:val="00030B1B"/>
    <w:rsid w:val="000321CB"/>
    <w:rsid w:val="00033243"/>
    <w:rsid w:val="00033B54"/>
    <w:rsid w:val="00033F84"/>
    <w:rsid w:val="000375E9"/>
    <w:rsid w:val="00037F76"/>
    <w:rsid w:val="00041545"/>
    <w:rsid w:val="00041907"/>
    <w:rsid w:val="00042CC8"/>
    <w:rsid w:val="000439B2"/>
    <w:rsid w:val="00043B1A"/>
    <w:rsid w:val="00046FF1"/>
    <w:rsid w:val="00047E00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55B13"/>
    <w:rsid w:val="00062A29"/>
    <w:rsid w:val="00062A99"/>
    <w:rsid w:val="00063438"/>
    <w:rsid w:val="000644AF"/>
    <w:rsid w:val="00064EBF"/>
    <w:rsid w:val="00064F80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2BA"/>
    <w:rsid w:val="000777E5"/>
    <w:rsid w:val="0008037B"/>
    <w:rsid w:val="0008048D"/>
    <w:rsid w:val="00080838"/>
    <w:rsid w:val="00080D2F"/>
    <w:rsid w:val="0008105E"/>
    <w:rsid w:val="000816CA"/>
    <w:rsid w:val="00082C9D"/>
    <w:rsid w:val="00082F3F"/>
    <w:rsid w:val="0008325C"/>
    <w:rsid w:val="000834DE"/>
    <w:rsid w:val="00083A51"/>
    <w:rsid w:val="00083D46"/>
    <w:rsid w:val="00084BE0"/>
    <w:rsid w:val="0008503A"/>
    <w:rsid w:val="000854EA"/>
    <w:rsid w:val="00085AAF"/>
    <w:rsid w:val="000862CE"/>
    <w:rsid w:val="00087B38"/>
    <w:rsid w:val="0009129A"/>
    <w:rsid w:val="00091B19"/>
    <w:rsid w:val="000934F1"/>
    <w:rsid w:val="0009536E"/>
    <w:rsid w:val="0009621C"/>
    <w:rsid w:val="0009647F"/>
    <w:rsid w:val="00096488"/>
    <w:rsid w:val="00096A63"/>
    <w:rsid w:val="00097458"/>
    <w:rsid w:val="000975F0"/>
    <w:rsid w:val="0009792A"/>
    <w:rsid w:val="00097A9D"/>
    <w:rsid w:val="00097DE7"/>
    <w:rsid w:val="000A0022"/>
    <w:rsid w:val="000A0568"/>
    <w:rsid w:val="000A1AFA"/>
    <w:rsid w:val="000A2674"/>
    <w:rsid w:val="000A4A9F"/>
    <w:rsid w:val="000A4C71"/>
    <w:rsid w:val="000A566B"/>
    <w:rsid w:val="000A576A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F1A"/>
    <w:rsid w:val="000B5EE1"/>
    <w:rsid w:val="000B6384"/>
    <w:rsid w:val="000B7C6A"/>
    <w:rsid w:val="000B7EFF"/>
    <w:rsid w:val="000C06CE"/>
    <w:rsid w:val="000C0963"/>
    <w:rsid w:val="000C0A74"/>
    <w:rsid w:val="000C3B41"/>
    <w:rsid w:val="000C3F98"/>
    <w:rsid w:val="000C4BE4"/>
    <w:rsid w:val="000C5E1C"/>
    <w:rsid w:val="000C608C"/>
    <w:rsid w:val="000C62CD"/>
    <w:rsid w:val="000D0045"/>
    <w:rsid w:val="000D0502"/>
    <w:rsid w:val="000D1068"/>
    <w:rsid w:val="000D2513"/>
    <w:rsid w:val="000D2824"/>
    <w:rsid w:val="000D41DD"/>
    <w:rsid w:val="000D57E7"/>
    <w:rsid w:val="000D601E"/>
    <w:rsid w:val="000D79DE"/>
    <w:rsid w:val="000E02BA"/>
    <w:rsid w:val="000E12FE"/>
    <w:rsid w:val="000E16AA"/>
    <w:rsid w:val="000E2A84"/>
    <w:rsid w:val="000E3396"/>
    <w:rsid w:val="000E3FA8"/>
    <w:rsid w:val="000E48DD"/>
    <w:rsid w:val="000E48ED"/>
    <w:rsid w:val="000E5B3B"/>
    <w:rsid w:val="000E653C"/>
    <w:rsid w:val="000F21A1"/>
    <w:rsid w:val="000F443B"/>
    <w:rsid w:val="000F453E"/>
    <w:rsid w:val="000F4683"/>
    <w:rsid w:val="000F536E"/>
    <w:rsid w:val="000F53B4"/>
    <w:rsid w:val="000F56E8"/>
    <w:rsid w:val="000F58E4"/>
    <w:rsid w:val="000F6AA5"/>
    <w:rsid w:val="000F73A2"/>
    <w:rsid w:val="0010008F"/>
    <w:rsid w:val="001007FB"/>
    <w:rsid w:val="001017DC"/>
    <w:rsid w:val="0010187A"/>
    <w:rsid w:val="001018DC"/>
    <w:rsid w:val="00101AE3"/>
    <w:rsid w:val="001020BB"/>
    <w:rsid w:val="0010214D"/>
    <w:rsid w:val="0010341A"/>
    <w:rsid w:val="0010410B"/>
    <w:rsid w:val="00104ADC"/>
    <w:rsid w:val="00104E75"/>
    <w:rsid w:val="00106460"/>
    <w:rsid w:val="00106A4A"/>
    <w:rsid w:val="00107072"/>
    <w:rsid w:val="00107DA6"/>
    <w:rsid w:val="00110F4C"/>
    <w:rsid w:val="0011199D"/>
    <w:rsid w:val="0011281C"/>
    <w:rsid w:val="00113CA6"/>
    <w:rsid w:val="00114A3D"/>
    <w:rsid w:val="0011636E"/>
    <w:rsid w:val="00116DBF"/>
    <w:rsid w:val="001178C7"/>
    <w:rsid w:val="00117C30"/>
    <w:rsid w:val="00120C0B"/>
    <w:rsid w:val="0012112D"/>
    <w:rsid w:val="00122A8A"/>
    <w:rsid w:val="00125657"/>
    <w:rsid w:val="001278CC"/>
    <w:rsid w:val="00131CAC"/>
    <w:rsid w:val="00133E06"/>
    <w:rsid w:val="00134805"/>
    <w:rsid w:val="00135B97"/>
    <w:rsid w:val="00135C53"/>
    <w:rsid w:val="0013672C"/>
    <w:rsid w:val="00141351"/>
    <w:rsid w:val="0014145E"/>
    <w:rsid w:val="0014154F"/>
    <w:rsid w:val="00142926"/>
    <w:rsid w:val="00142F34"/>
    <w:rsid w:val="0014332B"/>
    <w:rsid w:val="0014385B"/>
    <w:rsid w:val="00144200"/>
    <w:rsid w:val="0014498F"/>
    <w:rsid w:val="001453BD"/>
    <w:rsid w:val="001454CD"/>
    <w:rsid w:val="001454D1"/>
    <w:rsid w:val="00145A38"/>
    <w:rsid w:val="001474E2"/>
    <w:rsid w:val="0015095A"/>
    <w:rsid w:val="00150967"/>
    <w:rsid w:val="0015227E"/>
    <w:rsid w:val="00152332"/>
    <w:rsid w:val="00152944"/>
    <w:rsid w:val="001544F9"/>
    <w:rsid w:val="00154ACF"/>
    <w:rsid w:val="001557C8"/>
    <w:rsid w:val="0015583E"/>
    <w:rsid w:val="00156B03"/>
    <w:rsid w:val="00156F51"/>
    <w:rsid w:val="00160729"/>
    <w:rsid w:val="00161BC3"/>
    <w:rsid w:val="00163D02"/>
    <w:rsid w:val="00163E9B"/>
    <w:rsid w:val="001662EF"/>
    <w:rsid w:val="001666C5"/>
    <w:rsid w:val="00170C31"/>
    <w:rsid w:val="00170C5C"/>
    <w:rsid w:val="00171DAF"/>
    <w:rsid w:val="00172027"/>
    <w:rsid w:val="00172E55"/>
    <w:rsid w:val="0017327A"/>
    <w:rsid w:val="0017451A"/>
    <w:rsid w:val="001765D1"/>
    <w:rsid w:val="00176B45"/>
    <w:rsid w:val="00180259"/>
    <w:rsid w:val="0018036F"/>
    <w:rsid w:val="0018080D"/>
    <w:rsid w:val="00180E3E"/>
    <w:rsid w:val="00181143"/>
    <w:rsid w:val="0018388E"/>
    <w:rsid w:val="00183EF0"/>
    <w:rsid w:val="001843FA"/>
    <w:rsid w:val="00184E40"/>
    <w:rsid w:val="00185231"/>
    <w:rsid w:val="00185AA1"/>
    <w:rsid w:val="00185EEE"/>
    <w:rsid w:val="00187508"/>
    <w:rsid w:val="00187DEF"/>
    <w:rsid w:val="001901CA"/>
    <w:rsid w:val="00190A41"/>
    <w:rsid w:val="00191323"/>
    <w:rsid w:val="00191D15"/>
    <w:rsid w:val="001921A9"/>
    <w:rsid w:val="00193C8D"/>
    <w:rsid w:val="001952B8"/>
    <w:rsid w:val="001964B5"/>
    <w:rsid w:val="00196C9F"/>
    <w:rsid w:val="00197385"/>
    <w:rsid w:val="001977C0"/>
    <w:rsid w:val="001A14C4"/>
    <w:rsid w:val="001A18F5"/>
    <w:rsid w:val="001A1AC8"/>
    <w:rsid w:val="001A24AF"/>
    <w:rsid w:val="001A2D90"/>
    <w:rsid w:val="001A3936"/>
    <w:rsid w:val="001A42A4"/>
    <w:rsid w:val="001A625D"/>
    <w:rsid w:val="001A7817"/>
    <w:rsid w:val="001A7F94"/>
    <w:rsid w:val="001B0FF2"/>
    <w:rsid w:val="001B1484"/>
    <w:rsid w:val="001B18BF"/>
    <w:rsid w:val="001B2001"/>
    <w:rsid w:val="001B206F"/>
    <w:rsid w:val="001B20C3"/>
    <w:rsid w:val="001B315A"/>
    <w:rsid w:val="001B38FF"/>
    <w:rsid w:val="001B3964"/>
    <w:rsid w:val="001B3B2E"/>
    <w:rsid w:val="001B4094"/>
    <w:rsid w:val="001B4737"/>
    <w:rsid w:val="001B5D02"/>
    <w:rsid w:val="001B67BF"/>
    <w:rsid w:val="001B6FAC"/>
    <w:rsid w:val="001B70B6"/>
    <w:rsid w:val="001B7F6A"/>
    <w:rsid w:val="001C0851"/>
    <w:rsid w:val="001C0E12"/>
    <w:rsid w:val="001C0F7A"/>
    <w:rsid w:val="001C3D41"/>
    <w:rsid w:val="001C3F12"/>
    <w:rsid w:val="001C4487"/>
    <w:rsid w:val="001D001D"/>
    <w:rsid w:val="001D0149"/>
    <w:rsid w:val="001D0190"/>
    <w:rsid w:val="001D0278"/>
    <w:rsid w:val="001D13FB"/>
    <w:rsid w:val="001D18DC"/>
    <w:rsid w:val="001D3AC3"/>
    <w:rsid w:val="001D5484"/>
    <w:rsid w:val="001D62A3"/>
    <w:rsid w:val="001D669F"/>
    <w:rsid w:val="001D6842"/>
    <w:rsid w:val="001D7530"/>
    <w:rsid w:val="001D7DDA"/>
    <w:rsid w:val="001E30B9"/>
    <w:rsid w:val="001E382D"/>
    <w:rsid w:val="001E432D"/>
    <w:rsid w:val="001E5B72"/>
    <w:rsid w:val="001E6211"/>
    <w:rsid w:val="001E6ABB"/>
    <w:rsid w:val="001E71BD"/>
    <w:rsid w:val="001F00CD"/>
    <w:rsid w:val="001F1D00"/>
    <w:rsid w:val="001F2109"/>
    <w:rsid w:val="001F3661"/>
    <w:rsid w:val="001F54BE"/>
    <w:rsid w:val="001F6200"/>
    <w:rsid w:val="001F7A12"/>
    <w:rsid w:val="002004D8"/>
    <w:rsid w:val="00200836"/>
    <w:rsid w:val="0020153C"/>
    <w:rsid w:val="00203E5B"/>
    <w:rsid w:val="002044DD"/>
    <w:rsid w:val="00205201"/>
    <w:rsid w:val="00210AA0"/>
    <w:rsid w:val="002116A0"/>
    <w:rsid w:val="0021235C"/>
    <w:rsid w:val="002134C0"/>
    <w:rsid w:val="00213565"/>
    <w:rsid w:val="0021362D"/>
    <w:rsid w:val="00213E96"/>
    <w:rsid w:val="002140A0"/>
    <w:rsid w:val="002148FC"/>
    <w:rsid w:val="00215B8C"/>
    <w:rsid w:val="00215F94"/>
    <w:rsid w:val="002163B5"/>
    <w:rsid w:val="00216D88"/>
    <w:rsid w:val="00216FA1"/>
    <w:rsid w:val="00217D84"/>
    <w:rsid w:val="00220C70"/>
    <w:rsid w:val="002213B8"/>
    <w:rsid w:val="00221DE2"/>
    <w:rsid w:val="002226E2"/>
    <w:rsid w:val="00224594"/>
    <w:rsid w:val="002245F2"/>
    <w:rsid w:val="00224636"/>
    <w:rsid w:val="002247BC"/>
    <w:rsid w:val="00225DA0"/>
    <w:rsid w:val="00226F55"/>
    <w:rsid w:val="002315E3"/>
    <w:rsid w:val="0023220D"/>
    <w:rsid w:val="00232D1D"/>
    <w:rsid w:val="00234CC4"/>
    <w:rsid w:val="002352DE"/>
    <w:rsid w:val="00236A73"/>
    <w:rsid w:val="00236C1B"/>
    <w:rsid w:val="002375BA"/>
    <w:rsid w:val="002376A5"/>
    <w:rsid w:val="00240A88"/>
    <w:rsid w:val="00242D9E"/>
    <w:rsid w:val="00244EA6"/>
    <w:rsid w:val="002457D8"/>
    <w:rsid w:val="002461C9"/>
    <w:rsid w:val="00246CA8"/>
    <w:rsid w:val="00246E3D"/>
    <w:rsid w:val="00247288"/>
    <w:rsid w:val="002512A2"/>
    <w:rsid w:val="00251FCE"/>
    <w:rsid w:val="0025268E"/>
    <w:rsid w:val="00253234"/>
    <w:rsid w:val="00253B8B"/>
    <w:rsid w:val="00253EAE"/>
    <w:rsid w:val="002541B3"/>
    <w:rsid w:val="00254270"/>
    <w:rsid w:val="00254FAD"/>
    <w:rsid w:val="00257718"/>
    <w:rsid w:val="002605B0"/>
    <w:rsid w:val="00260775"/>
    <w:rsid w:val="00262636"/>
    <w:rsid w:val="00264059"/>
    <w:rsid w:val="0026503F"/>
    <w:rsid w:val="002652D5"/>
    <w:rsid w:val="00267819"/>
    <w:rsid w:val="00267CE1"/>
    <w:rsid w:val="00270039"/>
    <w:rsid w:val="002711F9"/>
    <w:rsid w:val="00271653"/>
    <w:rsid w:val="00273CDB"/>
    <w:rsid w:val="00273DF1"/>
    <w:rsid w:val="002741FE"/>
    <w:rsid w:val="00274C7E"/>
    <w:rsid w:val="00274DC5"/>
    <w:rsid w:val="00275511"/>
    <w:rsid w:val="0027689A"/>
    <w:rsid w:val="00276B83"/>
    <w:rsid w:val="00276BD2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4260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092"/>
    <w:rsid w:val="002B479B"/>
    <w:rsid w:val="002B5115"/>
    <w:rsid w:val="002B5643"/>
    <w:rsid w:val="002B6979"/>
    <w:rsid w:val="002B6A08"/>
    <w:rsid w:val="002B7D84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2D5"/>
    <w:rsid w:val="002C3365"/>
    <w:rsid w:val="002C48D7"/>
    <w:rsid w:val="002C57EC"/>
    <w:rsid w:val="002C5B2A"/>
    <w:rsid w:val="002C5BEE"/>
    <w:rsid w:val="002C5EE9"/>
    <w:rsid w:val="002C6505"/>
    <w:rsid w:val="002D10F5"/>
    <w:rsid w:val="002D1728"/>
    <w:rsid w:val="002D489E"/>
    <w:rsid w:val="002D5412"/>
    <w:rsid w:val="002D5BF8"/>
    <w:rsid w:val="002D6C54"/>
    <w:rsid w:val="002E0191"/>
    <w:rsid w:val="002E15A4"/>
    <w:rsid w:val="002E39FC"/>
    <w:rsid w:val="002E3A0B"/>
    <w:rsid w:val="002E48D0"/>
    <w:rsid w:val="002E5165"/>
    <w:rsid w:val="002E5399"/>
    <w:rsid w:val="002F014B"/>
    <w:rsid w:val="002F060B"/>
    <w:rsid w:val="002F16D9"/>
    <w:rsid w:val="002F29A9"/>
    <w:rsid w:val="002F41B8"/>
    <w:rsid w:val="002F4605"/>
    <w:rsid w:val="002F496F"/>
    <w:rsid w:val="002F4D1D"/>
    <w:rsid w:val="002F5A32"/>
    <w:rsid w:val="002F6142"/>
    <w:rsid w:val="002F64F1"/>
    <w:rsid w:val="002F692D"/>
    <w:rsid w:val="002F6A34"/>
    <w:rsid w:val="002F723A"/>
    <w:rsid w:val="002F7B08"/>
    <w:rsid w:val="002F7BEE"/>
    <w:rsid w:val="00300685"/>
    <w:rsid w:val="00302245"/>
    <w:rsid w:val="00302DC9"/>
    <w:rsid w:val="00303353"/>
    <w:rsid w:val="00303D9D"/>
    <w:rsid w:val="003041A0"/>
    <w:rsid w:val="00305BEB"/>
    <w:rsid w:val="00305FB3"/>
    <w:rsid w:val="00306280"/>
    <w:rsid w:val="00307DBA"/>
    <w:rsid w:val="00311171"/>
    <w:rsid w:val="00312DF1"/>
    <w:rsid w:val="00314038"/>
    <w:rsid w:val="003141CC"/>
    <w:rsid w:val="00314536"/>
    <w:rsid w:val="00314574"/>
    <w:rsid w:val="003162AE"/>
    <w:rsid w:val="0031692E"/>
    <w:rsid w:val="00316C8E"/>
    <w:rsid w:val="00320117"/>
    <w:rsid w:val="00321154"/>
    <w:rsid w:val="00322063"/>
    <w:rsid w:val="00323716"/>
    <w:rsid w:val="00325029"/>
    <w:rsid w:val="003260B8"/>
    <w:rsid w:val="003267BB"/>
    <w:rsid w:val="00327963"/>
    <w:rsid w:val="00327A89"/>
    <w:rsid w:val="00330814"/>
    <w:rsid w:val="003315FB"/>
    <w:rsid w:val="003344D9"/>
    <w:rsid w:val="00336FDD"/>
    <w:rsid w:val="003372EA"/>
    <w:rsid w:val="00337A16"/>
    <w:rsid w:val="00337B1D"/>
    <w:rsid w:val="00340C4B"/>
    <w:rsid w:val="00342110"/>
    <w:rsid w:val="00342425"/>
    <w:rsid w:val="003449B6"/>
    <w:rsid w:val="00345758"/>
    <w:rsid w:val="00345CA8"/>
    <w:rsid w:val="003460BF"/>
    <w:rsid w:val="003461B0"/>
    <w:rsid w:val="0034741F"/>
    <w:rsid w:val="00350893"/>
    <w:rsid w:val="00350A7D"/>
    <w:rsid w:val="00352240"/>
    <w:rsid w:val="00352643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C33"/>
    <w:rsid w:val="00362ECF"/>
    <w:rsid w:val="0036631D"/>
    <w:rsid w:val="00366E4B"/>
    <w:rsid w:val="003679AB"/>
    <w:rsid w:val="00370DC3"/>
    <w:rsid w:val="0037164C"/>
    <w:rsid w:val="003732E3"/>
    <w:rsid w:val="00373B2C"/>
    <w:rsid w:val="00374D9B"/>
    <w:rsid w:val="00375EAD"/>
    <w:rsid w:val="0037715F"/>
    <w:rsid w:val="00380FA1"/>
    <w:rsid w:val="00381762"/>
    <w:rsid w:val="00382427"/>
    <w:rsid w:val="003825A5"/>
    <w:rsid w:val="00382B2B"/>
    <w:rsid w:val="00382C74"/>
    <w:rsid w:val="00383C67"/>
    <w:rsid w:val="00384F48"/>
    <w:rsid w:val="00385486"/>
    <w:rsid w:val="003860AA"/>
    <w:rsid w:val="0038612C"/>
    <w:rsid w:val="00386230"/>
    <w:rsid w:val="0038624B"/>
    <w:rsid w:val="00390D3B"/>
    <w:rsid w:val="00391A56"/>
    <w:rsid w:val="003925C2"/>
    <w:rsid w:val="00393285"/>
    <w:rsid w:val="003938C4"/>
    <w:rsid w:val="003944FC"/>
    <w:rsid w:val="003959B9"/>
    <w:rsid w:val="00395E30"/>
    <w:rsid w:val="0039711D"/>
    <w:rsid w:val="00397CB0"/>
    <w:rsid w:val="003A104F"/>
    <w:rsid w:val="003A27F5"/>
    <w:rsid w:val="003A3E26"/>
    <w:rsid w:val="003A3E7D"/>
    <w:rsid w:val="003A49B8"/>
    <w:rsid w:val="003A539B"/>
    <w:rsid w:val="003A5400"/>
    <w:rsid w:val="003A5BE8"/>
    <w:rsid w:val="003A5FE1"/>
    <w:rsid w:val="003A7260"/>
    <w:rsid w:val="003A76D1"/>
    <w:rsid w:val="003A77E2"/>
    <w:rsid w:val="003A7C9C"/>
    <w:rsid w:val="003B0C21"/>
    <w:rsid w:val="003B19BD"/>
    <w:rsid w:val="003B1CDC"/>
    <w:rsid w:val="003B22E9"/>
    <w:rsid w:val="003B24B3"/>
    <w:rsid w:val="003B2CEF"/>
    <w:rsid w:val="003B41E8"/>
    <w:rsid w:val="003B4772"/>
    <w:rsid w:val="003B49A7"/>
    <w:rsid w:val="003B54ED"/>
    <w:rsid w:val="003B6F29"/>
    <w:rsid w:val="003C08CB"/>
    <w:rsid w:val="003C1978"/>
    <w:rsid w:val="003C1E9E"/>
    <w:rsid w:val="003C2E2D"/>
    <w:rsid w:val="003C30C3"/>
    <w:rsid w:val="003C39E6"/>
    <w:rsid w:val="003C5BE1"/>
    <w:rsid w:val="003D1FCC"/>
    <w:rsid w:val="003D23B6"/>
    <w:rsid w:val="003D2573"/>
    <w:rsid w:val="003D2786"/>
    <w:rsid w:val="003D6A2C"/>
    <w:rsid w:val="003E06CC"/>
    <w:rsid w:val="003E115D"/>
    <w:rsid w:val="003E1CCE"/>
    <w:rsid w:val="003E1F44"/>
    <w:rsid w:val="003E20B8"/>
    <w:rsid w:val="003E211E"/>
    <w:rsid w:val="003E3A83"/>
    <w:rsid w:val="003E4597"/>
    <w:rsid w:val="003E5019"/>
    <w:rsid w:val="003E5313"/>
    <w:rsid w:val="003E5358"/>
    <w:rsid w:val="003E63EC"/>
    <w:rsid w:val="003E6C88"/>
    <w:rsid w:val="003E7FEC"/>
    <w:rsid w:val="003F0B45"/>
    <w:rsid w:val="003F0F18"/>
    <w:rsid w:val="003F23C7"/>
    <w:rsid w:val="003F2662"/>
    <w:rsid w:val="003F392B"/>
    <w:rsid w:val="003F3A47"/>
    <w:rsid w:val="003F3D2A"/>
    <w:rsid w:val="003F3F9C"/>
    <w:rsid w:val="003F4170"/>
    <w:rsid w:val="003F43CE"/>
    <w:rsid w:val="003F49BC"/>
    <w:rsid w:val="003F4FCF"/>
    <w:rsid w:val="003F7555"/>
    <w:rsid w:val="00400F61"/>
    <w:rsid w:val="004014D9"/>
    <w:rsid w:val="00403032"/>
    <w:rsid w:val="0040332D"/>
    <w:rsid w:val="004040EF"/>
    <w:rsid w:val="004053CB"/>
    <w:rsid w:val="0041039A"/>
    <w:rsid w:val="00411791"/>
    <w:rsid w:val="00413400"/>
    <w:rsid w:val="004136A5"/>
    <w:rsid w:val="00413E88"/>
    <w:rsid w:val="0041409F"/>
    <w:rsid w:val="00416E2E"/>
    <w:rsid w:val="00420B72"/>
    <w:rsid w:val="00422748"/>
    <w:rsid w:val="00425FB2"/>
    <w:rsid w:val="004278B5"/>
    <w:rsid w:val="004300F4"/>
    <w:rsid w:val="0043040F"/>
    <w:rsid w:val="004314CE"/>
    <w:rsid w:val="00433E1E"/>
    <w:rsid w:val="004340C8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41AA"/>
    <w:rsid w:val="00447103"/>
    <w:rsid w:val="0044762D"/>
    <w:rsid w:val="00450E12"/>
    <w:rsid w:val="00451CF6"/>
    <w:rsid w:val="0045286B"/>
    <w:rsid w:val="0045366D"/>
    <w:rsid w:val="0045386F"/>
    <w:rsid w:val="00453E0D"/>
    <w:rsid w:val="004547B4"/>
    <w:rsid w:val="00455497"/>
    <w:rsid w:val="004554C2"/>
    <w:rsid w:val="00457056"/>
    <w:rsid w:val="00457348"/>
    <w:rsid w:val="004601F1"/>
    <w:rsid w:val="004622AB"/>
    <w:rsid w:val="00462D8E"/>
    <w:rsid w:val="0046363A"/>
    <w:rsid w:val="00463820"/>
    <w:rsid w:val="00463FF2"/>
    <w:rsid w:val="00464E48"/>
    <w:rsid w:val="00465D36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21F6"/>
    <w:rsid w:val="004832FC"/>
    <w:rsid w:val="0048347D"/>
    <w:rsid w:val="00483F9A"/>
    <w:rsid w:val="00486E75"/>
    <w:rsid w:val="0048790A"/>
    <w:rsid w:val="00487A1C"/>
    <w:rsid w:val="00487E35"/>
    <w:rsid w:val="00490EDD"/>
    <w:rsid w:val="00491A2E"/>
    <w:rsid w:val="004933CE"/>
    <w:rsid w:val="004957AB"/>
    <w:rsid w:val="00496E4C"/>
    <w:rsid w:val="00497472"/>
    <w:rsid w:val="004978E6"/>
    <w:rsid w:val="00497F73"/>
    <w:rsid w:val="004A1FBA"/>
    <w:rsid w:val="004A2642"/>
    <w:rsid w:val="004A2673"/>
    <w:rsid w:val="004A2E3A"/>
    <w:rsid w:val="004A31D9"/>
    <w:rsid w:val="004A3992"/>
    <w:rsid w:val="004A4005"/>
    <w:rsid w:val="004A61C5"/>
    <w:rsid w:val="004B0D41"/>
    <w:rsid w:val="004B29CD"/>
    <w:rsid w:val="004B3531"/>
    <w:rsid w:val="004B38F1"/>
    <w:rsid w:val="004B3D5C"/>
    <w:rsid w:val="004B4973"/>
    <w:rsid w:val="004B4C7A"/>
    <w:rsid w:val="004B4E41"/>
    <w:rsid w:val="004B5E07"/>
    <w:rsid w:val="004B604B"/>
    <w:rsid w:val="004B6114"/>
    <w:rsid w:val="004B6AA4"/>
    <w:rsid w:val="004B7A61"/>
    <w:rsid w:val="004B7B6E"/>
    <w:rsid w:val="004C0466"/>
    <w:rsid w:val="004C106A"/>
    <w:rsid w:val="004C249F"/>
    <w:rsid w:val="004C28C6"/>
    <w:rsid w:val="004C41B3"/>
    <w:rsid w:val="004C7563"/>
    <w:rsid w:val="004D2AC9"/>
    <w:rsid w:val="004D2AE8"/>
    <w:rsid w:val="004D2C13"/>
    <w:rsid w:val="004D481C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333C"/>
    <w:rsid w:val="004E42D2"/>
    <w:rsid w:val="004E4711"/>
    <w:rsid w:val="004E5619"/>
    <w:rsid w:val="004E6EC6"/>
    <w:rsid w:val="004E7579"/>
    <w:rsid w:val="004E798C"/>
    <w:rsid w:val="004E7C32"/>
    <w:rsid w:val="004F06FA"/>
    <w:rsid w:val="004F1A3D"/>
    <w:rsid w:val="004F38AE"/>
    <w:rsid w:val="004F3C7C"/>
    <w:rsid w:val="004F3E1C"/>
    <w:rsid w:val="004F4415"/>
    <w:rsid w:val="004F6280"/>
    <w:rsid w:val="004F697C"/>
    <w:rsid w:val="004F6C6D"/>
    <w:rsid w:val="004F6CED"/>
    <w:rsid w:val="004F78E4"/>
    <w:rsid w:val="005016A8"/>
    <w:rsid w:val="00501B07"/>
    <w:rsid w:val="00501E2E"/>
    <w:rsid w:val="00501EA8"/>
    <w:rsid w:val="00503848"/>
    <w:rsid w:val="00503D14"/>
    <w:rsid w:val="00503DC2"/>
    <w:rsid w:val="005041DC"/>
    <w:rsid w:val="00504B55"/>
    <w:rsid w:val="0050614A"/>
    <w:rsid w:val="00506502"/>
    <w:rsid w:val="00507E2A"/>
    <w:rsid w:val="0051060C"/>
    <w:rsid w:val="005117B6"/>
    <w:rsid w:val="00512E4A"/>
    <w:rsid w:val="005135D9"/>
    <w:rsid w:val="00521377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3D1"/>
    <w:rsid w:val="00543953"/>
    <w:rsid w:val="00543A76"/>
    <w:rsid w:val="00543DDA"/>
    <w:rsid w:val="00543FDE"/>
    <w:rsid w:val="00545A3D"/>
    <w:rsid w:val="005465E0"/>
    <w:rsid w:val="0054680C"/>
    <w:rsid w:val="005469F7"/>
    <w:rsid w:val="005476F7"/>
    <w:rsid w:val="00547873"/>
    <w:rsid w:val="00550894"/>
    <w:rsid w:val="0055520C"/>
    <w:rsid w:val="005552F2"/>
    <w:rsid w:val="0055595D"/>
    <w:rsid w:val="00556DB2"/>
    <w:rsid w:val="005578B6"/>
    <w:rsid w:val="005579CF"/>
    <w:rsid w:val="00560416"/>
    <w:rsid w:val="005607FC"/>
    <w:rsid w:val="00560B2B"/>
    <w:rsid w:val="00560E3D"/>
    <w:rsid w:val="00562E3E"/>
    <w:rsid w:val="00563999"/>
    <w:rsid w:val="00570048"/>
    <w:rsid w:val="005706B5"/>
    <w:rsid w:val="00571B40"/>
    <w:rsid w:val="00573C39"/>
    <w:rsid w:val="00573EA3"/>
    <w:rsid w:val="0057476C"/>
    <w:rsid w:val="00574F49"/>
    <w:rsid w:val="0057502B"/>
    <w:rsid w:val="005750C8"/>
    <w:rsid w:val="00577A5F"/>
    <w:rsid w:val="00577A8B"/>
    <w:rsid w:val="00577CDF"/>
    <w:rsid w:val="00581446"/>
    <w:rsid w:val="00581962"/>
    <w:rsid w:val="00583112"/>
    <w:rsid w:val="00583AAB"/>
    <w:rsid w:val="00583C11"/>
    <w:rsid w:val="005847EF"/>
    <w:rsid w:val="00585E01"/>
    <w:rsid w:val="00586D12"/>
    <w:rsid w:val="00591677"/>
    <w:rsid w:val="00592EA9"/>
    <w:rsid w:val="00594091"/>
    <w:rsid w:val="00596476"/>
    <w:rsid w:val="00596A92"/>
    <w:rsid w:val="005A00D3"/>
    <w:rsid w:val="005A0AAD"/>
    <w:rsid w:val="005A11F7"/>
    <w:rsid w:val="005A1A80"/>
    <w:rsid w:val="005A1E6F"/>
    <w:rsid w:val="005A26CE"/>
    <w:rsid w:val="005A2FC0"/>
    <w:rsid w:val="005A348F"/>
    <w:rsid w:val="005A53D7"/>
    <w:rsid w:val="005A5C1D"/>
    <w:rsid w:val="005A751D"/>
    <w:rsid w:val="005B0949"/>
    <w:rsid w:val="005B09B7"/>
    <w:rsid w:val="005B1188"/>
    <w:rsid w:val="005B11F5"/>
    <w:rsid w:val="005B2518"/>
    <w:rsid w:val="005B2BFD"/>
    <w:rsid w:val="005B30B2"/>
    <w:rsid w:val="005B310A"/>
    <w:rsid w:val="005B3DDC"/>
    <w:rsid w:val="005B3E12"/>
    <w:rsid w:val="005B5054"/>
    <w:rsid w:val="005B5970"/>
    <w:rsid w:val="005B6D8C"/>
    <w:rsid w:val="005B755C"/>
    <w:rsid w:val="005B7DC2"/>
    <w:rsid w:val="005B7E6C"/>
    <w:rsid w:val="005C4331"/>
    <w:rsid w:val="005C4B55"/>
    <w:rsid w:val="005C4B69"/>
    <w:rsid w:val="005C4E64"/>
    <w:rsid w:val="005C7CB2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B56"/>
    <w:rsid w:val="005E5310"/>
    <w:rsid w:val="005F0C13"/>
    <w:rsid w:val="005F10B1"/>
    <w:rsid w:val="005F19F0"/>
    <w:rsid w:val="005F26D0"/>
    <w:rsid w:val="005F2A85"/>
    <w:rsid w:val="005F34D5"/>
    <w:rsid w:val="005F5536"/>
    <w:rsid w:val="005F7855"/>
    <w:rsid w:val="00600FA3"/>
    <w:rsid w:val="0060106F"/>
    <w:rsid w:val="006014A4"/>
    <w:rsid w:val="00602B73"/>
    <w:rsid w:val="00606353"/>
    <w:rsid w:val="0060688A"/>
    <w:rsid w:val="00606CC8"/>
    <w:rsid w:val="006072A9"/>
    <w:rsid w:val="00607A81"/>
    <w:rsid w:val="00610C3F"/>
    <w:rsid w:val="006120E1"/>
    <w:rsid w:val="00612BBA"/>
    <w:rsid w:val="006137CA"/>
    <w:rsid w:val="00613D31"/>
    <w:rsid w:val="00614715"/>
    <w:rsid w:val="0061512A"/>
    <w:rsid w:val="006174FF"/>
    <w:rsid w:val="0061787C"/>
    <w:rsid w:val="006178C6"/>
    <w:rsid w:val="00620B4A"/>
    <w:rsid w:val="00621B0C"/>
    <w:rsid w:val="00621FE8"/>
    <w:rsid w:val="00622AD7"/>
    <w:rsid w:val="00623396"/>
    <w:rsid w:val="0062490B"/>
    <w:rsid w:val="00624F47"/>
    <w:rsid w:val="006259EC"/>
    <w:rsid w:val="00626AAE"/>
    <w:rsid w:val="00627321"/>
    <w:rsid w:val="00627861"/>
    <w:rsid w:val="00631584"/>
    <w:rsid w:val="00631B2F"/>
    <w:rsid w:val="006320F1"/>
    <w:rsid w:val="00632A2C"/>
    <w:rsid w:val="00633087"/>
    <w:rsid w:val="0063351F"/>
    <w:rsid w:val="00633942"/>
    <w:rsid w:val="00634065"/>
    <w:rsid w:val="00634469"/>
    <w:rsid w:val="00634DF4"/>
    <w:rsid w:val="00635851"/>
    <w:rsid w:val="00636190"/>
    <w:rsid w:val="00636236"/>
    <w:rsid w:val="00636666"/>
    <w:rsid w:val="0064022C"/>
    <w:rsid w:val="00640FAB"/>
    <w:rsid w:val="00641489"/>
    <w:rsid w:val="006415B8"/>
    <w:rsid w:val="00641667"/>
    <w:rsid w:val="00641D8E"/>
    <w:rsid w:val="00641F46"/>
    <w:rsid w:val="00641FC7"/>
    <w:rsid w:val="006420EA"/>
    <w:rsid w:val="0064219E"/>
    <w:rsid w:val="00644ADB"/>
    <w:rsid w:val="006468D2"/>
    <w:rsid w:val="006521BE"/>
    <w:rsid w:val="00652A23"/>
    <w:rsid w:val="00652F4D"/>
    <w:rsid w:val="00652FDB"/>
    <w:rsid w:val="0065318B"/>
    <w:rsid w:val="00653921"/>
    <w:rsid w:val="00655365"/>
    <w:rsid w:val="006558C7"/>
    <w:rsid w:val="00656D35"/>
    <w:rsid w:val="00656DFB"/>
    <w:rsid w:val="006611CD"/>
    <w:rsid w:val="00661235"/>
    <w:rsid w:val="00661CB1"/>
    <w:rsid w:val="00662E2B"/>
    <w:rsid w:val="006646A8"/>
    <w:rsid w:val="00664E05"/>
    <w:rsid w:val="006651F6"/>
    <w:rsid w:val="00665B0E"/>
    <w:rsid w:val="00666CCC"/>
    <w:rsid w:val="00667553"/>
    <w:rsid w:val="00667668"/>
    <w:rsid w:val="00672951"/>
    <w:rsid w:val="00674A4C"/>
    <w:rsid w:val="006765F5"/>
    <w:rsid w:val="00676C2A"/>
    <w:rsid w:val="00680302"/>
    <w:rsid w:val="00680585"/>
    <w:rsid w:val="00680B76"/>
    <w:rsid w:val="00681061"/>
    <w:rsid w:val="006818CB"/>
    <w:rsid w:val="00682AEE"/>
    <w:rsid w:val="00682DAF"/>
    <w:rsid w:val="00683953"/>
    <w:rsid w:val="006839B5"/>
    <w:rsid w:val="0068422F"/>
    <w:rsid w:val="006912C9"/>
    <w:rsid w:val="00691C48"/>
    <w:rsid w:val="00691CA6"/>
    <w:rsid w:val="00693DFD"/>
    <w:rsid w:val="0069554C"/>
    <w:rsid w:val="00695D19"/>
    <w:rsid w:val="00695E83"/>
    <w:rsid w:val="00697D2C"/>
    <w:rsid w:val="00697DF8"/>
    <w:rsid w:val="006A0F78"/>
    <w:rsid w:val="006A144A"/>
    <w:rsid w:val="006A22A1"/>
    <w:rsid w:val="006A25D7"/>
    <w:rsid w:val="006A39FD"/>
    <w:rsid w:val="006A458E"/>
    <w:rsid w:val="006A6032"/>
    <w:rsid w:val="006A735A"/>
    <w:rsid w:val="006A76EB"/>
    <w:rsid w:val="006A7AB4"/>
    <w:rsid w:val="006B1AF5"/>
    <w:rsid w:val="006B22FD"/>
    <w:rsid w:val="006B3C96"/>
    <w:rsid w:val="006B447D"/>
    <w:rsid w:val="006B4984"/>
    <w:rsid w:val="006B58EE"/>
    <w:rsid w:val="006B5E98"/>
    <w:rsid w:val="006B6A79"/>
    <w:rsid w:val="006C1270"/>
    <w:rsid w:val="006C1E0B"/>
    <w:rsid w:val="006C2D51"/>
    <w:rsid w:val="006C425F"/>
    <w:rsid w:val="006C4329"/>
    <w:rsid w:val="006C559F"/>
    <w:rsid w:val="006C5CCC"/>
    <w:rsid w:val="006C65AA"/>
    <w:rsid w:val="006C756C"/>
    <w:rsid w:val="006D0B05"/>
    <w:rsid w:val="006D1008"/>
    <w:rsid w:val="006D217D"/>
    <w:rsid w:val="006D3F08"/>
    <w:rsid w:val="006D46A5"/>
    <w:rsid w:val="006D4BD4"/>
    <w:rsid w:val="006D622A"/>
    <w:rsid w:val="006D75CC"/>
    <w:rsid w:val="006E0824"/>
    <w:rsid w:val="006E17E3"/>
    <w:rsid w:val="006E22C6"/>
    <w:rsid w:val="006E29B9"/>
    <w:rsid w:val="006E2DF2"/>
    <w:rsid w:val="006E2E28"/>
    <w:rsid w:val="006E2F9F"/>
    <w:rsid w:val="006E3402"/>
    <w:rsid w:val="006E4352"/>
    <w:rsid w:val="006E68F1"/>
    <w:rsid w:val="006E6A93"/>
    <w:rsid w:val="006E70B8"/>
    <w:rsid w:val="006F206B"/>
    <w:rsid w:val="006F23AF"/>
    <w:rsid w:val="006F2A6C"/>
    <w:rsid w:val="006F3081"/>
    <w:rsid w:val="006F30BD"/>
    <w:rsid w:val="006F31C3"/>
    <w:rsid w:val="006F4046"/>
    <w:rsid w:val="006F4D12"/>
    <w:rsid w:val="006F58F0"/>
    <w:rsid w:val="006F6B63"/>
    <w:rsid w:val="007029D0"/>
    <w:rsid w:val="0070345E"/>
    <w:rsid w:val="0070376F"/>
    <w:rsid w:val="007038CB"/>
    <w:rsid w:val="0070419C"/>
    <w:rsid w:val="007042AA"/>
    <w:rsid w:val="007043C1"/>
    <w:rsid w:val="00704E84"/>
    <w:rsid w:val="00705017"/>
    <w:rsid w:val="0070636C"/>
    <w:rsid w:val="00707F57"/>
    <w:rsid w:val="007101C3"/>
    <w:rsid w:val="00711532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17BD0"/>
    <w:rsid w:val="00717D5E"/>
    <w:rsid w:val="0072122A"/>
    <w:rsid w:val="00722684"/>
    <w:rsid w:val="00723A5F"/>
    <w:rsid w:val="007249C7"/>
    <w:rsid w:val="00725F76"/>
    <w:rsid w:val="0072774E"/>
    <w:rsid w:val="00727A1A"/>
    <w:rsid w:val="0073084B"/>
    <w:rsid w:val="007308A1"/>
    <w:rsid w:val="007308D9"/>
    <w:rsid w:val="007317BB"/>
    <w:rsid w:val="00731863"/>
    <w:rsid w:val="00731ADC"/>
    <w:rsid w:val="00732D46"/>
    <w:rsid w:val="0073300C"/>
    <w:rsid w:val="0073326B"/>
    <w:rsid w:val="00733628"/>
    <w:rsid w:val="007338DE"/>
    <w:rsid w:val="00733BDB"/>
    <w:rsid w:val="00733C7D"/>
    <w:rsid w:val="0073530A"/>
    <w:rsid w:val="007369BD"/>
    <w:rsid w:val="00736CA5"/>
    <w:rsid w:val="00737D63"/>
    <w:rsid w:val="00737E11"/>
    <w:rsid w:val="00737EF0"/>
    <w:rsid w:val="00741CEA"/>
    <w:rsid w:val="007428C1"/>
    <w:rsid w:val="00742A75"/>
    <w:rsid w:val="00742D5E"/>
    <w:rsid w:val="007430F1"/>
    <w:rsid w:val="0074365E"/>
    <w:rsid w:val="00745237"/>
    <w:rsid w:val="007455B8"/>
    <w:rsid w:val="0074627D"/>
    <w:rsid w:val="0074648A"/>
    <w:rsid w:val="00747225"/>
    <w:rsid w:val="007476D8"/>
    <w:rsid w:val="007511FB"/>
    <w:rsid w:val="007513EB"/>
    <w:rsid w:val="00752B9C"/>
    <w:rsid w:val="007534FE"/>
    <w:rsid w:val="0075561F"/>
    <w:rsid w:val="0075691C"/>
    <w:rsid w:val="00756FCA"/>
    <w:rsid w:val="00757266"/>
    <w:rsid w:val="007578B3"/>
    <w:rsid w:val="00760AD1"/>
    <w:rsid w:val="00762127"/>
    <w:rsid w:val="007638B2"/>
    <w:rsid w:val="007642E4"/>
    <w:rsid w:val="00765F00"/>
    <w:rsid w:val="0076735B"/>
    <w:rsid w:val="007673B1"/>
    <w:rsid w:val="007673D9"/>
    <w:rsid w:val="00771F53"/>
    <w:rsid w:val="00774DDB"/>
    <w:rsid w:val="007750B2"/>
    <w:rsid w:val="00775422"/>
    <w:rsid w:val="00780864"/>
    <w:rsid w:val="00781B39"/>
    <w:rsid w:val="0078266A"/>
    <w:rsid w:val="0078422C"/>
    <w:rsid w:val="00784E05"/>
    <w:rsid w:val="00785B45"/>
    <w:rsid w:val="00785ECF"/>
    <w:rsid w:val="00787543"/>
    <w:rsid w:val="00790918"/>
    <w:rsid w:val="00790CE5"/>
    <w:rsid w:val="00791CC2"/>
    <w:rsid w:val="00792F48"/>
    <w:rsid w:val="007946B0"/>
    <w:rsid w:val="007962E5"/>
    <w:rsid w:val="00796312"/>
    <w:rsid w:val="007A0830"/>
    <w:rsid w:val="007A0C9B"/>
    <w:rsid w:val="007A1649"/>
    <w:rsid w:val="007A2E34"/>
    <w:rsid w:val="007A40F2"/>
    <w:rsid w:val="007A4B89"/>
    <w:rsid w:val="007B1662"/>
    <w:rsid w:val="007B1E9D"/>
    <w:rsid w:val="007B43DA"/>
    <w:rsid w:val="007B570C"/>
    <w:rsid w:val="007B5F15"/>
    <w:rsid w:val="007B656E"/>
    <w:rsid w:val="007C0053"/>
    <w:rsid w:val="007C0C8B"/>
    <w:rsid w:val="007C16D6"/>
    <w:rsid w:val="007C2269"/>
    <w:rsid w:val="007C58EA"/>
    <w:rsid w:val="007C7351"/>
    <w:rsid w:val="007C74E7"/>
    <w:rsid w:val="007D0B87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D7307"/>
    <w:rsid w:val="007E021F"/>
    <w:rsid w:val="007E1945"/>
    <w:rsid w:val="007E241A"/>
    <w:rsid w:val="007E2438"/>
    <w:rsid w:val="007E2B96"/>
    <w:rsid w:val="007E2F3F"/>
    <w:rsid w:val="007E30DF"/>
    <w:rsid w:val="007E4F2E"/>
    <w:rsid w:val="007E57FF"/>
    <w:rsid w:val="007E59F2"/>
    <w:rsid w:val="007E5E20"/>
    <w:rsid w:val="007E6778"/>
    <w:rsid w:val="007F09FD"/>
    <w:rsid w:val="007F19E9"/>
    <w:rsid w:val="007F1CDC"/>
    <w:rsid w:val="007F2ED8"/>
    <w:rsid w:val="007F349E"/>
    <w:rsid w:val="007F34E4"/>
    <w:rsid w:val="007F5A96"/>
    <w:rsid w:val="007F71FF"/>
    <w:rsid w:val="007F72E4"/>
    <w:rsid w:val="007F79DF"/>
    <w:rsid w:val="007F7AA3"/>
    <w:rsid w:val="007F7C13"/>
    <w:rsid w:val="00800D2F"/>
    <w:rsid w:val="008019B8"/>
    <w:rsid w:val="00802BB7"/>
    <w:rsid w:val="00802CB6"/>
    <w:rsid w:val="00803565"/>
    <w:rsid w:val="00803612"/>
    <w:rsid w:val="008054F9"/>
    <w:rsid w:val="00806486"/>
    <w:rsid w:val="00806744"/>
    <w:rsid w:val="00806D41"/>
    <w:rsid w:val="00807F84"/>
    <w:rsid w:val="00810E74"/>
    <w:rsid w:val="0081108B"/>
    <w:rsid w:val="00811280"/>
    <w:rsid w:val="00811B8B"/>
    <w:rsid w:val="00811EA4"/>
    <w:rsid w:val="0081257B"/>
    <w:rsid w:val="0081414D"/>
    <w:rsid w:val="00814B59"/>
    <w:rsid w:val="0081556A"/>
    <w:rsid w:val="008170F5"/>
    <w:rsid w:val="00817623"/>
    <w:rsid w:val="008178E2"/>
    <w:rsid w:val="0082028F"/>
    <w:rsid w:val="008204D3"/>
    <w:rsid w:val="0082055B"/>
    <w:rsid w:val="00820D56"/>
    <w:rsid w:val="008222C3"/>
    <w:rsid w:val="008226AF"/>
    <w:rsid w:val="00823835"/>
    <w:rsid w:val="00823E99"/>
    <w:rsid w:val="008251CB"/>
    <w:rsid w:val="00825757"/>
    <w:rsid w:val="00826AC1"/>
    <w:rsid w:val="00826D91"/>
    <w:rsid w:val="00832F4E"/>
    <w:rsid w:val="008330FA"/>
    <w:rsid w:val="008354A3"/>
    <w:rsid w:val="0084058A"/>
    <w:rsid w:val="008413B8"/>
    <w:rsid w:val="00841556"/>
    <w:rsid w:val="00842A43"/>
    <w:rsid w:val="00843274"/>
    <w:rsid w:val="0084363F"/>
    <w:rsid w:val="00843817"/>
    <w:rsid w:val="0084475E"/>
    <w:rsid w:val="00845F0E"/>
    <w:rsid w:val="0084655B"/>
    <w:rsid w:val="00846B4A"/>
    <w:rsid w:val="00846BB0"/>
    <w:rsid w:val="00850473"/>
    <w:rsid w:val="008507F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47F9"/>
    <w:rsid w:val="008558AA"/>
    <w:rsid w:val="00856EDA"/>
    <w:rsid w:val="0086134D"/>
    <w:rsid w:val="008619CD"/>
    <w:rsid w:val="00861AD4"/>
    <w:rsid w:val="00864F67"/>
    <w:rsid w:val="00865152"/>
    <w:rsid w:val="00865C51"/>
    <w:rsid w:val="00866CFB"/>
    <w:rsid w:val="00866DCD"/>
    <w:rsid w:val="00870F0E"/>
    <w:rsid w:val="008711C0"/>
    <w:rsid w:val="0087124C"/>
    <w:rsid w:val="008731B3"/>
    <w:rsid w:val="0087575D"/>
    <w:rsid w:val="008761CF"/>
    <w:rsid w:val="00876304"/>
    <w:rsid w:val="008763C5"/>
    <w:rsid w:val="0087789B"/>
    <w:rsid w:val="00877988"/>
    <w:rsid w:val="0087798A"/>
    <w:rsid w:val="00877F78"/>
    <w:rsid w:val="008804F2"/>
    <w:rsid w:val="00880D0F"/>
    <w:rsid w:val="008815FE"/>
    <w:rsid w:val="00882AEE"/>
    <w:rsid w:val="00883CD8"/>
    <w:rsid w:val="00883E98"/>
    <w:rsid w:val="008845C4"/>
    <w:rsid w:val="00884B45"/>
    <w:rsid w:val="00887F79"/>
    <w:rsid w:val="00890300"/>
    <w:rsid w:val="00890E6E"/>
    <w:rsid w:val="0089106F"/>
    <w:rsid w:val="00892673"/>
    <w:rsid w:val="00892ED7"/>
    <w:rsid w:val="008938AC"/>
    <w:rsid w:val="00894601"/>
    <w:rsid w:val="00894B1A"/>
    <w:rsid w:val="00896A8A"/>
    <w:rsid w:val="00896D9B"/>
    <w:rsid w:val="00896E8D"/>
    <w:rsid w:val="00897388"/>
    <w:rsid w:val="00897757"/>
    <w:rsid w:val="008A0240"/>
    <w:rsid w:val="008A08C6"/>
    <w:rsid w:val="008A0CDC"/>
    <w:rsid w:val="008A288E"/>
    <w:rsid w:val="008A3B32"/>
    <w:rsid w:val="008A4ADD"/>
    <w:rsid w:val="008A4BDD"/>
    <w:rsid w:val="008A4D88"/>
    <w:rsid w:val="008A5256"/>
    <w:rsid w:val="008B0C70"/>
    <w:rsid w:val="008B0E3E"/>
    <w:rsid w:val="008B17EE"/>
    <w:rsid w:val="008B34F2"/>
    <w:rsid w:val="008B4646"/>
    <w:rsid w:val="008B4D70"/>
    <w:rsid w:val="008B5835"/>
    <w:rsid w:val="008B6B7B"/>
    <w:rsid w:val="008B6D57"/>
    <w:rsid w:val="008B7B9B"/>
    <w:rsid w:val="008C0438"/>
    <w:rsid w:val="008C09F3"/>
    <w:rsid w:val="008C0C6C"/>
    <w:rsid w:val="008C2270"/>
    <w:rsid w:val="008C2E4D"/>
    <w:rsid w:val="008C30F4"/>
    <w:rsid w:val="008C4DFA"/>
    <w:rsid w:val="008C5037"/>
    <w:rsid w:val="008C7F85"/>
    <w:rsid w:val="008D2C22"/>
    <w:rsid w:val="008D3332"/>
    <w:rsid w:val="008D4D0F"/>
    <w:rsid w:val="008D4DF8"/>
    <w:rsid w:val="008D76B5"/>
    <w:rsid w:val="008E0285"/>
    <w:rsid w:val="008E20D2"/>
    <w:rsid w:val="008E2DAD"/>
    <w:rsid w:val="008E322E"/>
    <w:rsid w:val="008E3811"/>
    <w:rsid w:val="008E6235"/>
    <w:rsid w:val="008E628B"/>
    <w:rsid w:val="008E6557"/>
    <w:rsid w:val="008E68BA"/>
    <w:rsid w:val="008E72B4"/>
    <w:rsid w:val="008F158B"/>
    <w:rsid w:val="008F2081"/>
    <w:rsid w:val="008F7FF9"/>
    <w:rsid w:val="00900AEF"/>
    <w:rsid w:val="00902B2B"/>
    <w:rsid w:val="00902CB9"/>
    <w:rsid w:val="00903192"/>
    <w:rsid w:val="00903F93"/>
    <w:rsid w:val="009058A8"/>
    <w:rsid w:val="009058C8"/>
    <w:rsid w:val="00907A51"/>
    <w:rsid w:val="00907F52"/>
    <w:rsid w:val="00912A6C"/>
    <w:rsid w:val="00912D70"/>
    <w:rsid w:val="00914937"/>
    <w:rsid w:val="0091628A"/>
    <w:rsid w:val="009171BC"/>
    <w:rsid w:val="0092083F"/>
    <w:rsid w:val="00920D28"/>
    <w:rsid w:val="009227DD"/>
    <w:rsid w:val="00923F55"/>
    <w:rsid w:val="0092482D"/>
    <w:rsid w:val="00925318"/>
    <w:rsid w:val="00925EA4"/>
    <w:rsid w:val="009260F5"/>
    <w:rsid w:val="009301F6"/>
    <w:rsid w:val="00931412"/>
    <w:rsid w:val="009319E8"/>
    <w:rsid w:val="00932571"/>
    <w:rsid w:val="00934483"/>
    <w:rsid w:val="00937764"/>
    <w:rsid w:val="009379C2"/>
    <w:rsid w:val="00940D2A"/>
    <w:rsid w:val="00940E65"/>
    <w:rsid w:val="00941295"/>
    <w:rsid w:val="00941CE0"/>
    <w:rsid w:val="00943F7A"/>
    <w:rsid w:val="009472DC"/>
    <w:rsid w:val="00947A35"/>
    <w:rsid w:val="00950A31"/>
    <w:rsid w:val="00951F14"/>
    <w:rsid w:val="009540D2"/>
    <w:rsid w:val="009550FF"/>
    <w:rsid w:val="009554E6"/>
    <w:rsid w:val="009574FE"/>
    <w:rsid w:val="00957D42"/>
    <w:rsid w:val="00963BA2"/>
    <w:rsid w:val="00963BC9"/>
    <w:rsid w:val="009642C5"/>
    <w:rsid w:val="00964E90"/>
    <w:rsid w:val="00965B42"/>
    <w:rsid w:val="009666D1"/>
    <w:rsid w:val="00967337"/>
    <w:rsid w:val="00967407"/>
    <w:rsid w:val="00967511"/>
    <w:rsid w:val="0096779F"/>
    <w:rsid w:val="00970BE4"/>
    <w:rsid w:val="00970D02"/>
    <w:rsid w:val="00970D6C"/>
    <w:rsid w:val="0097211B"/>
    <w:rsid w:val="00972BB4"/>
    <w:rsid w:val="00973680"/>
    <w:rsid w:val="00975E1A"/>
    <w:rsid w:val="009761C5"/>
    <w:rsid w:val="0097664E"/>
    <w:rsid w:val="00977DD6"/>
    <w:rsid w:val="00980EA7"/>
    <w:rsid w:val="00980F37"/>
    <w:rsid w:val="009820AD"/>
    <w:rsid w:val="00982BE1"/>
    <w:rsid w:val="00983079"/>
    <w:rsid w:val="00983660"/>
    <w:rsid w:val="00984F4D"/>
    <w:rsid w:val="009868CF"/>
    <w:rsid w:val="00986B3A"/>
    <w:rsid w:val="0098700B"/>
    <w:rsid w:val="00987F76"/>
    <w:rsid w:val="0099118D"/>
    <w:rsid w:val="00991782"/>
    <w:rsid w:val="00992524"/>
    <w:rsid w:val="00993624"/>
    <w:rsid w:val="009951C6"/>
    <w:rsid w:val="0099614E"/>
    <w:rsid w:val="00997768"/>
    <w:rsid w:val="00997EF2"/>
    <w:rsid w:val="009A00CC"/>
    <w:rsid w:val="009A0D55"/>
    <w:rsid w:val="009A2185"/>
    <w:rsid w:val="009A3D06"/>
    <w:rsid w:val="009A65E8"/>
    <w:rsid w:val="009A6947"/>
    <w:rsid w:val="009A6B73"/>
    <w:rsid w:val="009A72CE"/>
    <w:rsid w:val="009A7644"/>
    <w:rsid w:val="009B014A"/>
    <w:rsid w:val="009B2AEB"/>
    <w:rsid w:val="009B2E12"/>
    <w:rsid w:val="009B371A"/>
    <w:rsid w:val="009B499C"/>
    <w:rsid w:val="009B5620"/>
    <w:rsid w:val="009B7234"/>
    <w:rsid w:val="009B7760"/>
    <w:rsid w:val="009B778F"/>
    <w:rsid w:val="009C0129"/>
    <w:rsid w:val="009C1BE8"/>
    <w:rsid w:val="009C1E1B"/>
    <w:rsid w:val="009C3747"/>
    <w:rsid w:val="009C3DB8"/>
    <w:rsid w:val="009C4F82"/>
    <w:rsid w:val="009C6EF4"/>
    <w:rsid w:val="009C730E"/>
    <w:rsid w:val="009D0212"/>
    <w:rsid w:val="009D0D2A"/>
    <w:rsid w:val="009D19D5"/>
    <w:rsid w:val="009D26BE"/>
    <w:rsid w:val="009D2C7C"/>
    <w:rsid w:val="009D4127"/>
    <w:rsid w:val="009D586E"/>
    <w:rsid w:val="009D744F"/>
    <w:rsid w:val="009D7AE4"/>
    <w:rsid w:val="009D7B26"/>
    <w:rsid w:val="009E1B18"/>
    <w:rsid w:val="009E1F10"/>
    <w:rsid w:val="009E2157"/>
    <w:rsid w:val="009E2B9A"/>
    <w:rsid w:val="009E2C46"/>
    <w:rsid w:val="009E58E3"/>
    <w:rsid w:val="009E6D66"/>
    <w:rsid w:val="009E6F8D"/>
    <w:rsid w:val="009E7B91"/>
    <w:rsid w:val="009F17DA"/>
    <w:rsid w:val="009F3595"/>
    <w:rsid w:val="009F4AF8"/>
    <w:rsid w:val="009F5451"/>
    <w:rsid w:val="009F5D6B"/>
    <w:rsid w:val="009F675F"/>
    <w:rsid w:val="009F72A5"/>
    <w:rsid w:val="009F76F7"/>
    <w:rsid w:val="00A002BA"/>
    <w:rsid w:val="00A00541"/>
    <w:rsid w:val="00A00E3C"/>
    <w:rsid w:val="00A01367"/>
    <w:rsid w:val="00A01713"/>
    <w:rsid w:val="00A01EBD"/>
    <w:rsid w:val="00A02096"/>
    <w:rsid w:val="00A0237C"/>
    <w:rsid w:val="00A02624"/>
    <w:rsid w:val="00A02EF3"/>
    <w:rsid w:val="00A0386B"/>
    <w:rsid w:val="00A039E4"/>
    <w:rsid w:val="00A03BF9"/>
    <w:rsid w:val="00A06748"/>
    <w:rsid w:val="00A06D69"/>
    <w:rsid w:val="00A07CC4"/>
    <w:rsid w:val="00A07EFA"/>
    <w:rsid w:val="00A07FFB"/>
    <w:rsid w:val="00A103A7"/>
    <w:rsid w:val="00A12301"/>
    <w:rsid w:val="00A1257E"/>
    <w:rsid w:val="00A13D67"/>
    <w:rsid w:val="00A142D6"/>
    <w:rsid w:val="00A160E3"/>
    <w:rsid w:val="00A20093"/>
    <w:rsid w:val="00A207D3"/>
    <w:rsid w:val="00A20DAD"/>
    <w:rsid w:val="00A22743"/>
    <w:rsid w:val="00A22BAD"/>
    <w:rsid w:val="00A24A27"/>
    <w:rsid w:val="00A25571"/>
    <w:rsid w:val="00A2647E"/>
    <w:rsid w:val="00A2682A"/>
    <w:rsid w:val="00A27105"/>
    <w:rsid w:val="00A27301"/>
    <w:rsid w:val="00A30296"/>
    <w:rsid w:val="00A3193C"/>
    <w:rsid w:val="00A32037"/>
    <w:rsid w:val="00A32195"/>
    <w:rsid w:val="00A336D1"/>
    <w:rsid w:val="00A3398E"/>
    <w:rsid w:val="00A37BAA"/>
    <w:rsid w:val="00A40B3C"/>
    <w:rsid w:val="00A42333"/>
    <w:rsid w:val="00A435F9"/>
    <w:rsid w:val="00A46447"/>
    <w:rsid w:val="00A47302"/>
    <w:rsid w:val="00A47728"/>
    <w:rsid w:val="00A51A89"/>
    <w:rsid w:val="00A51C7B"/>
    <w:rsid w:val="00A5245A"/>
    <w:rsid w:val="00A531D2"/>
    <w:rsid w:val="00A53288"/>
    <w:rsid w:val="00A539FD"/>
    <w:rsid w:val="00A542E3"/>
    <w:rsid w:val="00A5523D"/>
    <w:rsid w:val="00A55F0C"/>
    <w:rsid w:val="00A57961"/>
    <w:rsid w:val="00A61919"/>
    <w:rsid w:val="00A61F42"/>
    <w:rsid w:val="00A6206D"/>
    <w:rsid w:val="00A621E5"/>
    <w:rsid w:val="00A62F9A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E5D"/>
    <w:rsid w:val="00A77047"/>
    <w:rsid w:val="00A77C54"/>
    <w:rsid w:val="00A81AF3"/>
    <w:rsid w:val="00A82F82"/>
    <w:rsid w:val="00A83E06"/>
    <w:rsid w:val="00A845ED"/>
    <w:rsid w:val="00A86CB6"/>
    <w:rsid w:val="00A86DE6"/>
    <w:rsid w:val="00A873C1"/>
    <w:rsid w:val="00A875D5"/>
    <w:rsid w:val="00A87702"/>
    <w:rsid w:val="00A91900"/>
    <w:rsid w:val="00A9299E"/>
    <w:rsid w:val="00A92AB8"/>
    <w:rsid w:val="00A93239"/>
    <w:rsid w:val="00A93FAC"/>
    <w:rsid w:val="00A965B7"/>
    <w:rsid w:val="00A97E4A"/>
    <w:rsid w:val="00AA0054"/>
    <w:rsid w:val="00AA0BEE"/>
    <w:rsid w:val="00AA0FB5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520"/>
    <w:rsid w:val="00AB3B4E"/>
    <w:rsid w:val="00AB3DED"/>
    <w:rsid w:val="00AB400C"/>
    <w:rsid w:val="00AB4569"/>
    <w:rsid w:val="00AB4692"/>
    <w:rsid w:val="00AB4E49"/>
    <w:rsid w:val="00AB5814"/>
    <w:rsid w:val="00AB7CDB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5400"/>
    <w:rsid w:val="00AC5D9D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55B"/>
    <w:rsid w:val="00AD7A12"/>
    <w:rsid w:val="00AD7AD7"/>
    <w:rsid w:val="00AD7D83"/>
    <w:rsid w:val="00AE3096"/>
    <w:rsid w:val="00AE38D9"/>
    <w:rsid w:val="00AE5AB6"/>
    <w:rsid w:val="00AE6172"/>
    <w:rsid w:val="00AE6261"/>
    <w:rsid w:val="00AF18DD"/>
    <w:rsid w:val="00AF1B34"/>
    <w:rsid w:val="00AF2E9B"/>
    <w:rsid w:val="00AF63C5"/>
    <w:rsid w:val="00AF79D0"/>
    <w:rsid w:val="00B0131B"/>
    <w:rsid w:val="00B019CA"/>
    <w:rsid w:val="00B01E3E"/>
    <w:rsid w:val="00B0343B"/>
    <w:rsid w:val="00B039AF"/>
    <w:rsid w:val="00B03E5E"/>
    <w:rsid w:val="00B03F48"/>
    <w:rsid w:val="00B0444A"/>
    <w:rsid w:val="00B04A7C"/>
    <w:rsid w:val="00B0531F"/>
    <w:rsid w:val="00B059C5"/>
    <w:rsid w:val="00B0626D"/>
    <w:rsid w:val="00B062AB"/>
    <w:rsid w:val="00B06F35"/>
    <w:rsid w:val="00B07D8E"/>
    <w:rsid w:val="00B10FF9"/>
    <w:rsid w:val="00B121F3"/>
    <w:rsid w:val="00B122B9"/>
    <w:rsid w:val="00B12767"/>
    <w:rsid w:val="00B1346D"/>
    <w:rsid w:val="00B13EB0"/>
    <w:rsid w:val="00B14D00"/>
    <w:rsid w:val="00B16A99"/>
    <w:rsid w:val="00B20054"/>
    <w:rsid w:val="00B201C9"/>
    <w:rsid w:val="00B203A0"/>
    <w:rsid w:val="00B2047C"/>
    <w:rsid w:val="00B22966"/>
    <w:rsid w:val="00B22BAC"/>
    <w:rsid w:val="00B23A0F"/>
    <w:rsid w:val="00B23E35"/>
    <w:rsid w:val="00B27534"/>
    <w:rsid w:val="00B3026B"/>
    <w:rsid w:val="00B302D7"/>
    <w:rsid w:val="00B3254B"/>
    <w:rsid w:val="00B32B98"/>
    <w:rsid w:val="00B32C83"/>
    <w:rsid w:val="00B32F42"/>
    <w:rsid w:val="00B34F73"/>
    <w:rsid w:val="00B3672F"/>
    <w:rsid w:val="00B37A3E"/>
    <w:rsid w:val="00B40687"/>
    <w:rsid w:val="00B40D7A"/>
    <w:rsid w:val="00B4225D"/>
    <w:rsid w:val="00B42403"/>
    <w:rsid w:val="00B434B0"/>
    <w:rsid w:val="00B476CD"/>
    <w:rsid w:val="00B513FB"/>
    <w:rsid w:val="00B51FE4"/>
    <w:rsid w:val="00B52D8B"/>
    <w:rsid w:val="00B53096"/>
    <w:rsid w:val="00B5440C"/>
    <w:rsid w:val="00B546C4"/>
    <w:rsid w:val="00B5594B"/>
    <w:rsid w:val="00B55F9B"/>
    <w:rsid w:val="00B56EBF"/>
    <w:rsid w:val="00B602CD"/>
    <w:rsid w:val="00B60EC4"/>
    <w:rsid w:val="00B617D6"/>
    <w:rsid w:val="00B62F16"/>
    <w:rsid w:val="00B63523"/>
    <w:rsid w:val="00B6476C"/>
    <w:rsid w:val="00B66DA1"/>
    <w:rsid w:val="00B6735C"/>
    <w:rsid w:val="00B72ACC"/>
    <w:rsid w:val="00B736C2"/>
    <w:rsid w:val="00B75A84"/>
    <w:rsid w:val="00B75F28"/>
    <w:rsid w:val="00B7617F"/>
    <w:rsid w:val="00B8167C"/>
    <w:rsid w:val="00B81DEF"/>
    <w:rsid w:val="00B82011"/>
    <w:rsid w:val="00B82F1B"/>
    <w:rsid w:val="00B83916"/>
    <w:rsid w:val="00B83DFF"/>
    <w:rsid w:val="00B84FAB"/>
    <w:rsid w:val="00B8503A"/>
    <w:rsid w:val="00B87529"/>
    <w:rsid w:val="00B90C54"/>
    <w:rsid w:val="00B90E9B"/>
    <w:rsid w:val="00B919A9"/>
    <w:rsid w:val="00B94890"/>
    <w:rsid w:val="00B94FB4"/>
    <w:rsid w:val="00B9558A"/>
    <w:rsid w:val="00B95E78"/>
    <w:rsid w:val="00B9624E"/>
    <w:rsid w:val="00B96462"/>
    <w:rsid w:val="00B96C7D"/>
    <w:rsid w:val="00BA015E"/>
    <w:rsid w:val="00BA1BDD"/>
    <w:rsid w:val="00BA3062"/>
    <w:rsid w:val="00BA33D5"/>
    <w:rsid w:val="00BA36C0"/>
    <w:rsid w:val="00BA4830"/>
    <w:rsid w:val="00BA528E"/>
    <w:rsid w:val="00BA662C"/>
    <w:rsid w:val="00BA67CE"/>
    <w:rsid w:val="00BA6A02"/>
    <w:rsid w:val="00BA7159"/>
    <w:rsid w:val="00BA7494"/>
    <w:rsid w:val="00BA777D"/>
    <w:rsid w:val="00BB0BD8"/>
    <w:rsid w:val="00BB0D26"/>
    <w:rsid w:val="00BB1121"/>
    <w:rsid w:val="00BB11FF"/>
    <w:rsid w:val="00BB13B1"/>
    <w:rsid w:val="00BB18B3"/>
    <w:rsid w:val="00BB1B45"/>
    <w:rsid w:val="00BB3A14"/>
    <w:rsid w:val="00BB47E4"/>
    <w:rsid w:val="00BB4A0A"/>
    <w:rsid w:val="00BB5878"/>
    <w:rsid w:val="00BB7A7C"/>
    <w:rsid w:val="00BC0B94"/>
    <w:rsid w:val="00BC128B"/>
    <w:rsid w:val="00BC1610"/>
    <w:rsid w:val="00BC19DC"/>
    <w:rsid w:val="00BC365E"/>
    <w:rsid w:val="00BC50B6"/>
    <w:rsid w:val="00BC5C02"/>
    <w:rsid w:val="00BC7B10"/>
    <w:rsid w:val="00BC7C8F"/>
    <w:rsid w:val="00BD0135"/>
    <w:rsid w:val="00BD0883"/>
    <w:rsid w:val="00BD0B27"/>
    <w:rsid w:val="00BD356D"/>
    <w:rsid w:val="00BD38BD"/>
    <w:rsid w:val="00BD4F40"/>
    <w:rsid w:val="00BD5859"/>
    <w:rsid w:val="00BD6892"/>
    <w:rsid w:val="00BE05AF"/>
    <w:rsid w:val="00BE0A48"/>
    <w:rsid w:val="00BE174A"/>
    <w:rsid w:val="00BE194F"/>
    <w:rsid w:val="00BE1DA9"/>
    <w:rsid w:val="00BE3B30"/>
    <w:rsid w:val="00BE5A13"/>
    <w:rsid w:val="00BE6A13"/>
    <w:rsid w:val="00BE6B87"/>
    <w:rsid w:val="00BF046A"/>
    <w:rsid w:val="00BF0B83"/>
    <w:rsid w:val="00BF17B9"/>
    <w:rsid w:val="00BF1B54"/>
    <w:rsid w:val="00BF1C93"/>
    <w:rsid w:val="00BF23C7"/>
    <w:rsid w:val="00BF2CEA"/>
    <w:rsid w:val="00BF6169"/>
    <w:rsid w:val="00BF64F4"/>
    <w:rsid w:val="00BF6D0B"/>
    <w:rsid w:val="00BF73B0"/>
    <w:rsid w:val="00C010B6"/>
    <w:rsid w:val="00C01121"/>
    <w:rsid w:val="00C01CD5"/>
    <w:rsid w:val="00C03A93"/>
    <w:rsid w:val="00C04548"/>
    <w:rsid w:val="00C0547A"/>
    <w:rsid w:val="00C05792"/>
    <w:rsid w:val="00C05F32"/>
    <w:rsid w:val="00C060BC"/>
    <w:rsid w:val="00C066BC"/>
    <w:rsid w:val="00C06F68"/>
    <w:rsid w:val="00C07C21"/>
    <w:rsid w:val="00C07E78"/>
    <w:rsid w:val="00C10036"/>
    <w:rsid w:val="00C11E5E"/>
    <w:rsid w:val="00C12837"/>
    <w:rsid w:val="00C13D43"/>
    <w:rsid w:val="00C14F84"/>
    <w:rsid w:val="00C151D6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D46"/>
    <w:rsid w:val="00C36EDB"/>
    <w:rsid w:val="00C40614"/>
    <w:rsid w:val="00C41421"/>
    <w:rsid w:val="00C41742"/>
    <w:rsid w:val="00C41B58"/>
    <w:rsid w:val="00C422D6"/>
    <w:rsid w:val="00C42C8A"/>
    <w:rsid w:val="00C445BE"/>
    <w:rsid w:val="00C446AA"/>
    <w:rsid w:val="00C44E38"/>
    <w:rsid w:val="00C460DE"/>
    <w:rsid w:val="00C46510"/>
    <w:rsid w:val="00C50344"/>
    <w:rsid w:val="00C5274C"/>
    <w:rsid w:val="00C5363D"/>
    <w:rsid w:val="00C53EC0"/>
    <w:rsid w:val="00C54293"/>
    <w:rsid w:val="00C55D39"/>
    <w:rsid w:val="00C562D0"/>
    <w:rsid w:val="00C57360"/>
    <w:rsid w:val="00C577B6"/>
    <w:rsid w:val="00C57AA7"/>
    <w:rsid w:val="00C57E7D"/>
    <w:rsid w:val="00C602AF"/>
    <w:rsid w:val="00C63397"/>
    <w:rsid w:val="00C656C9"/>
    <w:rsid w:val="00C661E0"/>
    <w:rsid w:val="00C67061"/>
    <w:rsid w:val="00C672C6"/>
    <w:rsid w:val="00C71844"/>
    <w:rsid w:val="00C72048"/>
    <w:rsid w:val="00C721FE"/>
    <w:rsid w:val="00C72410"/>
    <w:rsid w:val="00C72E0B"/>
    <w:rsid w:val="00C73087"/>
    <w:rsid w:val="00C7376F"/>
    <w:rsid w:val="00C74045"/>
    <w:rsid w:val="00C75C41"/>
    <w:rsid w:val="00C75CDB"/>
    <w:rsid w:val="00C76D88"/>
    <w:rsid w:val="00C811AE"/>
    <w:rsid w:val="00C82BCB"/>
    <w:rsid w:val="00C82C0F"/>
    <w:rsid w:val="00C82FB3"/>
    <w:rsid w:val="00C84622"/>
    <w:rsid w:val="00C84841"/>
    <w:rsid w:val="00C85E9D"/>
    <w:rsid w:val="00C85FCD"/>
    <w:rsid w:val="00C87587"/>
    <w:rsid w:val="00C87C5F"/>
    <w:rsid w:val="00C9043E"/>
    <w:rsid w:val="00C919E6"/>
    <w:rsid w:val="00C91D8E"/>
    <w:rsid w:val="00C91FF9"/>
    <w:rsid w:val="00C92BC4"/>
    <w:rsid w:val="00C94373"/>
    <w:rsid w:val="00C95961"/>
    <w:rsid w:val="00CA29F8"/>
    <w:rsid w:val="00CA332F"/>
    <w:rsid w:val="00CA3F65"/>
    <w:rsid w:val="00CA411A"/>
    <w:rsid w:val="00CA4687"/>
    <w:rsid w:val="00CA563B"/>
    <w:rsid w:val="00CA5672"/>
    <w:rsid w:val="00CA5B38"/>
    <w:rsid w:val="00CA64E4"/>
    <w:rsid w:val="00CB00A4"/>
    <w:rsid w:val="00CB043F"/>
    <w:rsid w:val="00CB12B5"/>
    <w:rsid w:val="00CB2BF7"/>
    <w:rsid w:val="00CB32ED"/>
    <w:rsid w:val="00CB472C"/>
    <w:rsid w:val="00CB76A4"/>
    <w:rsid w:val="00CB77B9"/>
    <w:rsid w:val="00CC0FB5"/>
    <w:rsid w:val="00CC396D"/>
    <w:rsid w:val="00CC5335"/>
    <w:rsid w:val="00CC5975"/>
    <w:rsid w:val="00CC785A"/>
    <w:rsid w:val="00CC7CCD"/>
    <w:rsid w:val="00CC7F17"/>
    <w:rsid w:val="00CC7F64"/>
    <w:rsid w:val="00CD1F3E"/>
    <w:rsid w:val="00CD2427"/>
    <w:rsid w:val="00CD510E"/>
    <w:rsid w:val="00CD5637"/>
    <w:rsid w:val="00CD5FCA"/>
    <w:rsid w:val="00CD601A"/>
    <w:rsid w:val="00CD7055"/>
    <w:rsid w:val="00CE0A77"/>
    <w:rsid w:val="00CE31C9"/>
    <w:rsid w:val="00CE4471"/>
    <w:rsid w:val="00CE4BA5"/>
    <w:rsid w:val="00CE4D13"/>
    <w:rsid w:val="00CE5DF7"/>
    <w:rsid w:val="00CE712C"/>
    <w:rsid w:val="00CE7990"/>
    <w:rsid w:val="00CE7CCC"/>
    <w:rsid w:val="00CF0A83"/>
    <w:rsid w:val="00CF12BE"/>
    <w:rsid w:val="00CF1D76"/>
    <w:rsid w:val="00CF29BC"/>
    <w:rsid w:val="00CF2BE3"/>
    <w:rsid w:val="00CF2FCB"/>
    <w:rsid w:val="00CF3F80"/>
    <w:rsid w:val="00CF60E2"/>
    <w:rsid w:val="00D00B2D"/>
    <w:rsid w:val="00D0104C"/>
    <w:rsid w:val="00D01EA7"/>
    <w:rsid w:val="00D02D23"/>
    <w:rsid w:val="00D03124"/>
    <w:rsid w:val="00D03557"/>
    <w:rsid w:val="00D049B9"/>
    <w:rsid w:val="00D058D8"/>
    <w:rsid w:val="00D063A8"/>
    <w:rsid w:val="00D064FF"/>
    <w:rsid w:val="00D065EA"/>
    <w:rsid w:val="00D069B3"/>
    <w:rsid w:val="00D07622"/>
    <w:rsid w:val="00D07E88"/>
    <w:rsid w:val="00D100E0"/>
    <w:rsid w:val="00D10892"/>
    <w:rsid w:val="00D116C2"/>
    <w:rsid w:val="00D11BC7"/>
    <w:rsid w:val="00D12A88"/>
    <w:rsid w:val="00D13439"/>
    <w:rsid w:val="00D14B03"/>
    <w:rsid w:val="00D157DD"/>
    <w:rsid w:val="00D16EAF"/>
    <w:rsid w:val="00D173F3"/>
    <w:rsid w:val="00D2174E"/>
    <w:rsid w:val="00D21EE5"/>
    <w:rsid w:val="00D22B29"/>
    <w:rsid w:val="00D23189"/>
    <w:rsid w:val="00D23CC8"/>
    <w:rsid w:val="00D24914"/>
    <w:rsid w:val="00D256C4"/>
    <w:rsid w:val="00D26B08"/>
    <w:rsid w:val="00D26DAA"/>
    <w:rsid w:val="00D26F70"/>
    <w:rsid w:val="00D27659"/>
    <w:rsid w:val="00D277C9"/>
    <w:rsid w:val="00D31358"/>
    <w:rsid w:val="00D31E13"/>
    <w:rsid w:val="00D324F1"/>
    <w:rsid w:val="00D32D89"/>
    <w:rsid w:val="00D34627"/>
    <w:rsid w:val="00D352F4"/>
    <w:rsid w:val="00D3574A"/>
    <w:rsid w:val="00D36AE0"/>
    <w:rsid w:val="00D36B20"/>
    <w:rsid w:val="00D372D9"/>
    <w:rsid w:val="00D37E8F"/>
    <w:rsid w:val="00D40CEF"/>
    <w:rsid w:val="00D41398"/>
    <w:rsid w:val="00D41603"/>
    <w:rsid w:val="00D416D7"/>
    <w:rsid w:val="00D42913"/>
    <w:rsid w:val="00D43650"/>
    <w:rsid w:val="00D44FDB"/>
    <w:rsid w:val="00D46064"/>
    <w:rsid w:val="00D507E6"/>
    <w:rsid w:val="00D546F0"/>
    <w:rsid w:val="00D54DA0"/>
    <w:rsid w:val="00D54F67"/>
    <w:rsid w:val="00D5597A"/>
    <w:rsid w:val="00D55A0F"/>
    <w:rsid w:val="00D56881"/>
    <w:rsid w:val="00D568D2"/>
    <w:rsid w:val="00D56A0D"/>
    <w:rsid w:val="00D56ABF"/>
    <w:rsid w:val="00D570F3"/>
    <w:rsid w:val="00D57460"/>
    <w:rsid w:val="00D576E4"/>
    <w:rsid w:val="00D57BD4"/>
    <w:rsid w:val="00D60062"/>
    <w:rsid w:val="00D61762"/>
    <w:rsid w:val="00D634E6"/>
    <w:rsid w:val="00D63AF2"/>
    <w:rsid w:val="00D64B23"/>
    <w:rsid w:val="00D65514"/>
    <w:rsid w:val="00D65689"/>
    <w:rsid w:val="00D65C31"/>
    <w:rsid w:val="00D661A8"/>
    <w:rsid w:val="00D668A1"/>
    <w:rsid w:val="00D66D85"/>
    <w:rsid w:val="00D67D46"/>
    <w:rsid w:val="00D705F1"/>
    <w:rsid w:val="00D70A1E"/>
    <w:rsid w:val="00D711C3"/>
    <w:rsid w:val="00D72DB1"/>
    <w:rsid w:val="00D72DF6"/>
    <w:rsid w:val="00D73CB5"/>
    <w:rsid w:val="00D7434C"/>
    <w:rsid w:val="00D747A4"/>
    <w:rsid w:val="00D74E65"/>
    <w:rsid w:val="00D7687D"/>
    <w:rsid w:val="00D76A65"/>
    <w:rsid w:val="00D815B7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1D0"/>
    <w:rsid w:val="00D9376B"/>
    <w:rsid w:val="00D93871"/>
    <w:rsid w:val="00D94261"/>
    <w:rsid w:val="00D94299"/>
    <w:rsid w:val="00D94588"/>
    <w:rsid w:val="00D9482B"/>
    <w:rsid w:val="00D963D8"/>
    <w:rsid w:val="00DA12BD"/>
    <w:rsid w:val="00DA1A34"/>
    <w:rsid w:val="00DA23CF"/>
    <w:rsid w:val="00DA37A8"/>
    <w:rsid w:val="00DA3C20"/>
    <w:rsid w:val="00DA3CE9"/>
    <w:rsid w:val="00DA43EF"/>
    <w:rsid w:val="00DA555C"/>
    <w:rsid w:val="00DA58B2"/>
    <w:rsid w:val="00DA58E1"/>
    <w:rsid w:val="00DA649B"/>
    <w:rsid w:val="00DA7B74"/>
    <w:rsid w:val="00DB2748"/>
    <w:rsid w:val="00DB3780"/>
    <w:rsid w:val="00DB53C2"/>
    <w:rsid w:val="00DB548A"/>
    <w:rsid w:val="00DB5D2A"/>
    <w:rsid w:val="00DB61B6"/>
    <w:rsid w:val="00DB7765"/>
    <w:rsid w:val="00DB7F8F"/>
    <w:rsid w:val="00DC165D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B11"/>
    <w:rsid w:val="00DD7BE0"/>
    <w:rsid w:val="00DD7EA6"/>
    <w:rsid w:val="00DE0403"/>
    <w:rsid w:val="00DE18AB"/>
    <w:rsid w:val="00DE26CF"/>
    <w:rsid w:val="00DE2D12"/>
    <w:rsid w:val="00DE3CF8"/>
    <w:rsid w:val="00DE3E92"/>
    <w:rsid w:val="00DE428D"/>
    <w:rsid w:val="00DE57DA"/>
    <w:rsid w:val="00DE58FA"/>
    <w:rsid w:val="00DE6573"/>
    <w:rsid w:val="00DE6816"/>
    <w:rsid w:val="00DE70C4"/>
    <w:rsid w:val="00DF01CE"/>
    <w:rsid w:val="00DF0619"/>
    <w:rsid w:val="00DF3AF4"/>
    <w:rsid w:val="00DF43D3"/>
    <w:rsid w:val="00DF4C4D"/>
    <w:rsid w:val="00DF588F"/>
    <w:rsid w:val="00DF6479"/>
    <w:rsid w:val="00DF6535"/>
    <w:rsid w:val="00DF6B01"/>
    <w:rsid w:val="00DF7819"/>
    <w:rsid w:val="00E00406"/>
    <w:rsid w:val="00E00FE7"/>
    <w:rsid w:val="00E0160D"/>
    <w:rsid w:val="00E01D44"/>
    <w:rsid w:val="00E01F77"/>
    <w:rsid w:val="00E02ED6"/>
    <w:rsid w:val="00E04EEA"/>
    <w:rsid w:val="00E04F2C"/>
    <w:rsid w:val="00E059F3"/>
    <w:rsid w:val="00E05F59"/>
    <w:rsid w:val="00E07ACA"/>
    <w:rsid w:val="00E10490"/>
    <w:rsid w:val="00E107EC"/>
    <w:rsid w:val="00E11ECD"/>
    <w:rsid w:val="00E127CB"/>
    <w:rsid w:val="00E132AD"/>
    <w:rsid w:val="00E134B9"/>
    <w:rsid w:val="00E1373D"/>
    <w:rsid w:val="00E13A8D"/>
    <w:rsid w:val="00E13F7D"/>
    <w:rsid w:val="00E14227"/>
    <w:rsid w:val="00E146F8"/>
    <w:rsid w:val="00E148D3"/>
    <w:rsid w:val="00E15C12"/>
    <w:rsid w:val="00E165B0"/>
    <w:rsid w:val="00E17315"/>
    <w:rsid w:val="00E219D5"/>
    <w:rsid w:val="00E22A53"/>
    <w:rsid w:val="00E2309E"/>
    <w:rsid w:val="00E24FD0"/>
    <w:rsid w:val="00E260FB"/>
    <w:rsid w:val="00E263D0"/>
    <w:rsid w:val="00E26463"/>
    <w:rsid w:val="00E271A2"/>
    <w:rsid w:val="00E3083B"/>
    <w:rsid w:val="00E31ED1"/>
    <w:rsid w:val="00E31F8F"/>
    <w:rsid w:val="00E32B18"/>
    <w:rsid w:val="00E330A8"/>
    <w:rsid w:val="00E33D28"/>
    <w:rsid w:val="00E3459F"/>
    <w:rsid w:val="00E35659"/>
    <w:rsid w:val="00E36635"/>
    <w:rsid w:val="00E37736"/>
    <w:rsid w:val="00E40671"/>
    <w:rsid w:val="00E4074E"/>
    <w:rsid w:val="00E418C3"/>
    <w:rsid w:val="00E421F1"/>
    <w:rsid w:val="00E43ED6"/>
    <w:rsid w:val="00E445BF"/>
    <w:rsid w:val="00E44B38"/>
    <w:rsid w:val="00E47910"/>
    <w:rsid w:val="00E47CF2"/>
    <w:rsid w:val="00E509FF"/>
    <w:rsid w:val="00E51095"/>
    <w:rsid w:val="00E51DEA"/>
    <w:rsid w:val="00E51F41"/>
    <w:rsid w:val="00E5252C"/>
    <w:rsid w:val="00E5304E"/>
    <w:rsid w:val="00E53059"/>
    <w:rsid w:val="00E53D67"/>
    <w:rsid w:val="00E53FDB"/>
    <w:rsid w:val="00E54273"/>
    <w:rsid w:val="00E54FB1"/>
    <w:rsid w:val="00E6008E"/>
    <w:rsid w:val="00E601DD"/>
    <w:rsid w:val="00E609C5"/>
    <w:rsid w:val="00E63113"/>
    <w:rsid w:val="00E6387E"/>
    <w:rsid w:val="00E64A74"/>
    <w:rsid w:val="00E65C68"/>
    <w:rsid w:val="00E66289"/>
    <w:rsid w:val="00E66833"/>
    <w:rsid w:val="00E66978"/>
    <w:rsid w:val="00E66A56"/>
    <w:rsid w:val="00E670C2"/>
    <w:rsid w:val="00E70255"/>
    <w:rsid w:val="00E708AA"/>
    <w:rsid w:val="00E70CC2"/>
    <w:rsid w:val="00E72AA1"/>
    <w:rsid w:val="00E72EAA"/>
    <w:rsid w:val="00E730F3"/>
    <w:rsid w:val="00E74316"/>
    <w:rsid w:val="00E7444B"/>
    <w:rsid w:val="00E75636"/>
    <w:rsid w:val="00E75EA5"/>
    <w:rsid w:val="00E8074C"/>
    <w:rsid w:val="00E8157D"/>
    <w:rsid w:val="00E81EB6"/>
    <w:rsid w:val="00E825B6"/>
    <w:rsid w:val="00E84541"/>
    <w:rsid w:val="00E8559C"/>
    <w:rsid w:val="00E857B6"/>
    <w:rsid w:val="00E85A93"/>
    <w:rsid w:val="00E873A1"/>
    <w:rsid w:val="00E91063"/>
    <w:rsid w:val="00E9111D"/>
    <w:rsid w:val="00E91CFC"/>
    <w:rsid w:val="00E933ED"/>
    <w:rsid w:val="00E93620"/>
    <w:rsid w:val="00E937DC"/>
    <w:rsid w:val="00E95893"/>
    <w:rsid w:val="00E95C32"/>
    <w:rsid w:val="00E95F9D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3EBA"/>
    <w:rsid w:val="00EA4E37"/>
    <w:rsid w:val="00EA585B"/>
    <w:rsid w:val="00EA6654"/>
    <w:rsid w:val="00EA6A1F"/>
    <w:rsid w:val="00EA728D"/>
    <w:rsid w:val="00EA73FF"/>
    <w:rsid w:val="00EB12DC"/>
    <w:rsid w:val="00EB1D56"/>
    <w:rsid w:val="00EB21DE"/>
    <w:rsid w:val="00EB2E3C"/>
    <w:rsid w:val="00EB35E7"/>
    <w:rsid w:val="00EB4AF4"/>
    <w:rsid w:val="00EB5050"/>
    <w:rsid w:val="00EB74F9"/>
    <w:rsid w:val="00EB7DFD"/>
    <w:rsid w:val="00EC077F"/>
    <w:rsid w:val="00EC191E"/>
    <w:rsid w:val="00EC1CF3"/>
    <w:rsid w:val="00EC2199"/>
    <w:rsid w:val="00EC277D"/>
    <w:rsid w:val="00EC2807"/>
    <w:rsid w:val="00EC2C02"/>
    <w:rsid w:val="00EC3C72"/>
    <w:rsid w:val="00EC4EA2"/>
    <w:rsid w:val="00EC7426"/>
    <w:rsid w:val="00ED02A5"/>
    <w:rsid w:val="00ED23AD"/>
    <w:rsid w:val="00ED2CBF"/>
    <w:rsid w:val="00ED330C"/>
    <w:rsid w:val="00ED5A32"/>
    <w:rsid w:val="00ED6254"/>
    <w:rsid w:val="00ED68EE"/>
    <w:rsid w:val="00ED6C19"/>
    <w:rsid w:val="00EE0D97"/>
    <w:rsid w:val="00EE0E63"/>
    <w:rsid w:val="00EE2035"/>
    <w:rsid w:val="00EE2196"/>
    <w:rsid w:val="00EE2404"/>
    <w:rsid w:val="00EE2DF2"/>
    <w:rsid w:val="00EE508B"/>
    <w:rsid w:val="00EE51F2"/>
    <w:rsid w:val="00EE73CE"/>
    <w:rsid w:val="00EE7C55"/>
    <w:rsid w:val="00EF0370"/>
    <w:rsid w:val="00EF0B3B"/>
    <w:rsid w:val="00EF1717"/>
    <w:rsid w:val="00EF1C3B"/>
    <w:rsid w:val="00EF3A60"/>
    <w:rsid w:val="00EF6554"/>
    <w:rsid w:val="00EF67DA"/>
    <w:rsid w:val="00F01B0A"/>
    <w:rsid w:val="00F01CA8"/>
    <w:rsid w:val="00F02F3E"/>
    <w:rsid w:val="00F03FF8"/>
    <w:rsid w:val="00F04521"/>
    <w:rsid w:val="00F04810"/>
    <w:rsid w:val="00F04A3F"/>
    <w:rsid w:val="00F05D6F"/>
    <w:rsid w:val="00F063AB"/>
    <w:rsid w:val="00F064EA"/>
    <w:rsid w:val="00F06E9C"/>
    <w:rsid w:val="00F073BE"/>
    <w:rsid w:val="00F07836"/>
    <w:rsid w:val="00F1087F"/>
    <w:rsid w:val="00F11616"/>
    <w:rsid w:val="00F11A16"/>
    <w:rsid w:val="00F11B40"/>
    <w:rsid w:val="00F1237A"/>
    <w:rsid w:val="00F12554"/>
    <w:rsid w:val="00F12C55"/>
    <w:rsid w:val="00F15E32"/>
    <w:rsid w:val="00F17033"/>
    <w:rsid w:val="00F20933"/>
    <w:rsid w:val="00F211EE"/>
    <w:rsid w:val="00F21A7A"/>
    <w:rsid w:val="00F22DAE"/>
    <w:rsid w:val="00F22E0F"/>
    <w:rsid w:val="00F239B6"/>
    <w:rsid w:val="00F2439C"/>
    <w:rsid w:val="00F30A7E"/>
    <w:rsid w:val="00F320DF"/>
    <w:rsid w:val="00F334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B79"/>
    <w:rsid w:val="00F43E0A"/>
    <w:rsid w:val="00F448F4"/>
    <w:rsid w:val="00F45242"/>
    <w:rsid w:val="00F45C23"/>
    <w:rsid w:val="00F45FC0"/>
    <w:rsid w:val="00F46BF9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57906"/>
    <w:rsid w:val="00F57B23"/>
    <w:rsid w:val="00F60D1E"/>
    <w:rsid w:val="00F60D3E"/>
    <w:rsid w:val="00F62169"/>
    <w:rsid w:val="00F64E13"/>
    <w:rsid w:val="00F65914"/>
    <w:rsid w:val="00F70B11"/>
    <w:rsid w:val="00F70B27"/>
    <w:rsid w:val="00F7193E"/>
    <w:rsid w:val="00F719DD"/>
    <w:rsid w:val="00F71E9F"/>
    <w:rsid w:val="00F7304E"/>
    <w:rsid w:val="00F73117"/>
    <w:rsid w:val="00F73215"/>
    <w:rsid w:val="00F738F5"/>
    <w:rsid w:val="00F739A7"/>
    <w:rsid w:val="00F73F7D"/>
    <w:rsid w:val="00F749B0"/>
    <w:rsid w:val="00F74EF3"/>
    <w:rsid w:val="00F75204"/>
    <w:rsid w:val="00F7529E"/>
    <w:rsid w:val="00F75C29"/>
    <w:rsid w:val="00F760A4"/>
    <w:rsid w:val="00F77175"/>
    <w:rsid w:val="00F8259E"/>
    <w:rsid w:val="00F8338E"/>
    <w:rsid w:val="00F83D48"/>
    <w:rsid w:val="00F85AF1"/>
    <w:rsid w:val="00F86247"/>
    <w:rsid w:val="00F87710"/>
    <w:rsid w:val="00F90BA4"/>
    <w:rsid w:val="00F936A3"/>
    <w:rsid w:val="00F95669"/>
    <w:rsid w:val="00F959A4"/>
    <w:rsid w:val="00F959FD"/>
    <w:rsid w:val="00F95A59"/>
    <w:rsid w:val="00F95E42"/>
    <w:rsid w:val="00F96BA0"/>
    <w:rsid w:val="00F970AA"/>
    <w:rsid w:val="00F97B9A"/>
    <w:rsid w:val="00FA0954"/>
    <w:rsid w:val="00FA1991"/>
    <w:rsid w:val="00FA264A"/>
    <w:rsid w:val="00FA4083"/>
    <w:rsid w:val="00FA597E"/>
    <w:rsid w:val="00FA5CD5"/>
    <w:rsid w:val="00FA617C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4524"/>
    <w:rsid w:val="00FC5DD0"/>
    <w:rsid w:val="00FC5E37"/>
    <w:rsid w:val="00FC7574"/>
    <w:rsid w:val="00FC77D7"/>
    <w:rsid w:val="00FC7B31"/>
    <w:rsid w:val="00FC7B59"/>
    <w:rsid w:val="00FC7B61"/>
    <w:rsid w:val="00FD0ED5"/>
    <w:rsid w:val="00FD15DD"/>
    <w:rsid w:val="00FD3373"/>
    <w:rsid w:val="00FD3BC5"/>
    <w:rsid w:val="00FD450C"/>
    <w:rsid w:val="00FD6CD0"/>
    <w:rsid w:val="00FD733D"/>
    <w:rsid w:val="00FD73EA"/>
    <w:rsid w:val="00FD7A39"/>
    <w:rsid w:val="00FE4975"/>
    <w:rsid w:val="00FE5E39"/>
    <w:rsid w:val="00FE5F74"/>
    <w:rsid w:val="00FE6157"/>
    <w:rsid w:val="00FE6235"/>
    <w:rsid w:val="00FE71DC"/>
    <w:rsid w:val="00FE74C3"/>
    <w:rsid w:val="00FE74CD"/>
    <w:rsid w:val="00FF08F9"/>
    <w:rsid w:val="00FF0D35"/>
    <w:rsid w:val="00FF4540"/>
    <w:rsid w:val="00FF580D"/>
    <w:rsid w:val="00FF5AA4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FC5DD0"/>
    <w:pPr>
      <w:keepNext/>
      <w:numPr>
        <w:numId w:val="13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FC5DD0"/>
    <w:pPr>
      <w:keepNext/>
      <w:keepLines/>
      <w:numPr>
        <w:ilvl w:val="1"/>
        <w:numId w:val="13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9D4127"/>
    <w:pPr>
      <w:keepNext/>
      <w:keepLines/>
      <w:numPr>
        <w:ilvl w:val="2"/>
        <w:numId w:val="13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9D4127"/>
    <w:pPr>
      <w:keepNext/>
      <w:keepLines/>
      <w:numPr>
        <w:ilvl w:val="3"/>
        <w:numId w:val="13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9D4127"/>
    <w:pPr>
      <w:keepNext/>
      <w:keepLines/>
      <w:numPr>
        <w:ilvl w:val="4"/>
        <w:numId w:val="13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3">
    <w:name w:val="toc 3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4">
    <w:name w:val="toc 4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5">
    <w:name w:val="toc 5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6">
    <w:name w:val="toc 6"/>
    <w:basedOn w:val="a2"/>
    <w:next w:val="a2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TOC7">
    <w:name w:val="toc 7"/>
    <w:basedOn w:val="a2"/>
    <w:next w:val="a2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FC5D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5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6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8B4646"/>
    <w:pPr>
      <w:topLinePunct w:val="0"/>
      <w:adjustRightInd/>
      <w:ind w:left="1021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8B4646"/>
    <w:rPr>
      <w:rFonts w:ascii="Huawei Sans" w:eastAsia="方正兰亭黑简体" w:hAnsi="Huawei Sans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1977C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1977C0"/>
    <w:rPr>
      <w:rFonts w:ascii="Huawei Sans" w:eastAsia="方正兰亭黑简体" w:hAnsi="Huawei Sans" w:cs="Courier New"/>
      <w:sz w:val="18"/>
      <w:szCs w:val="18"/>
      <w:shd w:val="clear" w:color="auto" w:fill="D9D9D9" w:themeFill="background1" w:themeFillShade="D9"/>
      <w:lang w:eastAsia="en-US"/>
    </w:rPr>
  </w:style>
  <w:style w:type="paragraph" w:customStyle="1" w:styleId="30">
    <w:name w:val="3.步骤"/>
    <w:basedOn w:val="a2"/>
    <w:link w:val="3f1"/>
    <w:autoRedefine/>
    <w:qFormat/>
    <w:rsid w:val="00254FAD"/>
    <w:pPr>
      <w:numPr>
        <w:ilvl w:val="5"/>
        <w:numId w:val="4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eastAsia="方正兰亭黑简体" w:hAnsi="Huawei Sans"/>
      <w:sz w:val="21"/>
    </w:rPr>
  </w:style>
  <w:style w:type="paragraph" w:customStyle="1" w:styleId="49">
    <w:name w:val="4.任务"/>
    <w:basedOn w:val="ItemList"/>
    <w:link w:val="4a"/>
    <w:autoRedefine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BA015E"/>
    <w:pPr>
      <w:autoSpaceDE w:val="0"/>
      <w:autoSpaceDN w:val="0"/>
      <w:jc w:val="center"/>
    </w:pPr>
    <w:rPr>
      <w:rFonts w:ascii="Huawei Sans" w:eastAsia="方正兰亭黑简体" w:hAnsi="Huawei Sans"/>
      <w:sz w:val="21"/>
      <w:szCs w:val="32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BA015E"/>
    <w:rPr>
      <w:rFonts w:ascii="Huawei Sans" w:eastAsia="方正兰亭黑简体" w:hAnsi="Huawei Sans" w:cs="微软雅黑"/>
      <w:snapToGrid w:val="0"/>
      <w:sz w:val="21"/>
      <w:szCs w:val="32"/>
    </w:rPr>
  </w:style>
  <w:style w:type="paragraph" w:customStyle="1" w:styleId="63">
    <w:name w:val="6.前言"/>
    <w:basedOn w:val="Heading1NoNumber"/>
    <w:link w:val="64"/>
    <w:autoRedefine/>
    <w:qFormat/>
    <w:rsid w:val="00FC5DD0"/>
  </w:style>
  <w:style w:type="paragraph" w:customStyle="1" w:styleId="73">
    <w:name w:val="7.简介标题"/>
    <w:basedOn w:val="a2"/>
    <w:link w:val="74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C5DD0"/>
    <w:rPr>
      <w:noProof/>
    </w:rPr>
  </w:style>
  <w:style w:type="character" w:customStyle="1" w:styleId="20">
    <w:name w:val="标题 2 字符"/>
    <w:aliases w:val="ALT+2 字符"/>
    <w:basedOn w:val="a3"/>
    <w:link w:val="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254FAD"/>
    <w:rPr>
      <w:rFonts w:ascii="Huawei Sans" w:eastAsia="方正兰亭黑简体" w:hAnsi="Huawei Sans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BA015E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paragraph" w:customStyle="1" w:styleId="9">
    <w:name w:val="9.图片标题"/>
    <w:basedOn w:val="a2"/>
    <w:link w:val="92"/>
    <w:autoRedefine/>
    <w:qFormat/>
    <w:rsid w:val="00BA015E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character" w:customStyle="1" w:styleId="92">
    <w:name w:val="9.图片标题 字符"/>
    <w:basedOn w:val="a3"/>
    <w:link w:val="9"/>
    <w:rsid w:val="00BA015E"/>
    <w:rPr>
      <w:rFonts w:ascii="Huawei Sans" w:eastAsia="方正兰亭黑简体" w:hAnsi="Huawei Sans" w:cs="微软雅黑"/>
      <w:b/>
      <w:spacing w:val="-4"/>
      <w:sz w:val="21"/>
      <w:szCs w:val="24"/>
    </w:rPr>
  </w:style>
  <w:style w:type="character" w:customStyle="1" w:styleId="5b">
    <w:name w:val="5.表格标题 字符"/>
    <w:basedOn w:val="a3"/>
    <w:link w:val="50"/>
    <w:rsid w:val="00BA015E"/>
    <w:rPr>
      <w:rFonts w:ascii="Huawei Sans" w:eastAsia="方正兰亭黑简体" w:hAnsi="Huawei Sans" w:cs="微软雅黑"/>
      <w:b/>
      <w:spacing w:val="-4"/>
      <w:sz w:val="21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4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2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alexed.obs.cn-north-4.myhuaweicloud.com/MNIST_MINDSPORE_WITHWEB.zip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1" ma:contentTypeDescription="Create a new document." ma:contentTypeScope="" ma:versionID="192c310b45bae95d9fdbb51d5532622b">
  <xsd:schema xmlns:xsd="http://www.w3.org/2001/XMLSchema" xmlns:xs="http://www.w3.org/2001/XMLSchema" xmlns:p="http://schemas.microsoft.com/office/2006/metadata/properties" xmlns:ns2="475f1e55-3009-46d8-9566-5d569a2b3a98" targetNamespace="http://schemas.microsoft.com/office/2006/metadata/properties" ma:root="true" ma:fieldsID="1d095aabec1d15598815726bd4b054a7" ns2:_="">
    <xsd:import namespace="475f1e55-3009-46d8-9566-5d569a2b3a9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f1e55-3009-46d8-9566-5d569a2b3a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9A63F9-0373-4E60-A3D4-AFCE9E164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f1e55-3009-46d8-9566-5d569a2b3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2690CB-8F27-43A5-8FA5-A8F9DBAA9F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147</TotalTime>
  <Pages>14</Pages>
  <Words>1295</Words>
  <Characters>7385</Characters>
  <Application>Microsoft Office Word</Application>
  <DocSecurity>0</DocSecurity>
  <Lines>61</Lines>
  <Paragraphs>17</Paragraphs>
  <ScaleCrop>false</ScaleCrop>
  <Company>Huawei Technologies Co.,Ltd.</Company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旭坤 颜</cp:lastModifiedBy>
  <cp:revision>315</cp:revision>
  <cp:lastPrinted>2016-11-21T02:33:00Z</cp:lastPrinted>
  <dcterms:created xsi:type="dcterms:W3CDTF">2021-03-25T09:22:00Z</dcterms:created>
  <dcterms:modified xsi:type="dcterms:W3CDTF">2022-02-14T10:39:00Z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(3)zsubY1DgAQCTouZNnuKPpsXkQahHmmv3P7BJJ3IRSCzz4rrGcxxnlvcNulUTeO0Xumh/rqqr
g51QuuVqyMgBTyPkTHvu1y7zXYmKpNUwklQsRm6A+nfjY4h8XdwY61ahWvWa6mqe1219Mwj5
3SvGdL+C81WMBvhRDyjSbb0J6WxaVMErMnylKtUPBIHhPLpbfwJ0l4rV6Cnn+uyYu9+m3RbZ
TjHj8q4Hqi/b7fEfRG</vt:lpwstr>
  </property>
  <property fmtid="{D5CDD505-2E9C-101B-9397-08002B2CF9AE}" pid="15" name="_2015_ms_pID_7253431">
    <vt:lpwstr>HP7+iLTOuHvQP74DEjsrroZ5K3G6+YLRpYKIXU1ZVS6jgPxZwfoyPj
lGuMzsYqCd3NixxdQv2LSMLht2cw+1zyUM2DrqUJqCCwNZUm6t+5e/IcYCvxosL02Qv+1w3E
Kc2+w0BNpfRe8FY/qb19DqgMD7hHLS6dyMN67PdK8859/hN0rWIkMbBhhUq5Ym6kLDlIn5Bx
bCPZVrm5YF1mbuwgscchGAY1T3B4EBZ3LAgK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QQ==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1641375975</vt:lpwstr>
  </property>
</Properties>
</file>